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Default Extension="wmf" ContentType="image/x-wmf"/>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emf" ContentType="image/x-emf"/>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21.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20.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bin" ContentType="application/vnd.openxmlformats-officedocument.oleObject"/>
  <Override PartName="/word/header19.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173F" w:rsidRPr="00500BB8" w:rsidRDefault="00E53893" w:rsidP="00FF173F">
      <w:pPr>
        <w:pStyle w:val="Project"/>
        <w:rPr>
          <w:lang w:val="en-US"/>
        </w:rPr>
      </w:pPr>
      <w:r w:rsidRPr="00326E23">
        <w:rPr>
          <w:lang w:val="en-US"/>
        </w:rPr>
        <w:fldChar w:fldCharType="begin"/>
      </w:r>
      <w:r w:rsidR="00FF173F" w:rsidRPr="00326E23">
        <w:rPr>
          <w:lang w:val="en-US"/>
        </w:rPr>
        <w:instrText xml:space="preserve"> STYLEREF Z_project </w:instrText>
      </w:r>
      <w:r w:rsidRPr="00326E23">
        <w:rPr>
          <w:lang w:val="en-US"/>
        </w:rPr>
        <w:fldChar w:fldCharType="separate"/>
      </w:r>
      <w:r w:rsidR="00E352A1">
        <w:rPr>
          <w:lang w:val="en-US"/>
        </w:rPr>
        <w:t>SC_CC</w:t>
      </w:r>
      <w:r w:rsidRPr="00326E23">
        <w:rPr>
          <w:lang w:val="en-US"/>
        </w:rPr>
        <w:fldChar w:fldCharType="end"/>
      </w:r>
    </w:p>
    <w:p w:rsidR="00FF173F" w:rsidRPr="00500BB8" w:rsidRDefault="00FF173F" w:rsidP="00FF173F">
      <w:pPr>
        <w:rPr>
          <w:lang w:val="en-US"/>
        </w:rPr>
      </w:pPr>
    </w:p>
    <w:p w:rsidR="00E10FA8" w:rsidRPr="00326E23" w:rsidRDefault="00E53893" w:rsidP="0084441A">
      <w:pPr>
        <w:pStyle w:val="Title"/>
        <w:rPr>
          <w:lang w:val="en-US"/>
        </w:rPr>
      </w:pPr>
      <w:r w:rsidRPr="00E53893">
        <w:rPr>
          <w:lang w:val="en-US"/>
        </w:rPr>
        <w:fldChar w:fldCharType="begin"/>
      </w:r>
      <w:r w:rsidR="00E10FA8" w:rsidRPr="00326E23">
        <w:rPr>
          <w:lang w:val="en-US"/>
        </w:rPr>
        <w:instrText xml:space="preserve"> STYLEREF Z_title </w:instrText>
      </w:r>
      <w:r w:rsidRPr="00E53893">
        <w:rPr>
          <w:lang w:val="en-US"/>
        </w:rPr>
        <w:fldChar w:fldCharType="separate"/>
      </w:r>
      <w:r w:rsidR="00E352A1">
        <w:rPr>
          <w:lang w:val="en-US"/>
        </w:rPr>
        <w:t>Service Connector Cache Coherency</w:t>
      </w:r>
      <w:r w:rsidRPr="0084441A">
        <w:fldChar w:fldCharType="end"/>
      </w:r>
    </w:p>
    <w:p w:rsidR="00E10FA8" w:rsidRPr="00326E23" w:rsidRDefault="00E10FA8" w:rsidP="00F416B6">
      <w:pPr>
        <w:rPr>
          <w:lang w:val="en-US"/>
        </w:rPr>
      </w:pPr>
    </w:p>
    <w:p w:rsidR="00E10FA8" w:rsidRPr="00326E23" w:rsidRDefault="00E10FA8" w:rsidP="00F416B6">
      <w:pPr>
        <w:rPr>
          <w:lang w:val="en-US"/>
        </w:rPr>
      </w:pPr>
    </w:p>
    <w:p w:rsidR="00E10FA8" w:rsidRPr="00326E23" w:rsidRDefault="00E53893" w:rsidP="0084441A">
      <w:pPr>
        <w:pStyle w:val="Subtitle"/>
        <w:rPr>
          <w:lang w:val="en-US"/>
        </w:rPr>
      </w:pPr>
      <w:r w:rsidRPr="00326E23">
        <w:rPr>
          <w:lang w:val="en-US"/>
        </w:rPr>
        <w:fldChar w:fldCharType="begin"/>
      </w:r>
      <w:r w:rsidR="00E10FA8" w:rsidRPr="00326E23">
        <w:rPr>
          <w:lang w:val="en-US"/>
        </w:rPr>
        <w:instrText xml:space="preserve"> STYLEREF Z_subtitle </w:instrText>
      </w:r>
      <w:r w:rsidRPr="00326E23">
        <w:rPr>
          <w:lang w:val="en-US"/>
        </w:rPr>
        <w:fldChar w:fldCharType="separate"/>
      </w:r>
      <w:r w:rsidR="00E352A1">
        <w:rPr>
          <w:lang w:val="en-US"/>
        </w:rPr>
        <w:t>SC Cache Coherency Model</w:t>
      </w:r>
      <w:r w:rsidRPr="00326E23">
        <w:rPr>
          <w:lang w:val="en-US"/>
        </w:rPr>
        <w:fldChar w:fldCharType="end"/>
      </w: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1E4B15" w:rsidRDefault="00E53893" w:rsidP="0084441A">
      <w:pPr>
        <w:pStyle w:val="Subtitle"/>
        <w:rPr>
          <w:lang w:val="de-CH"/>
        </w:rPr>
      </w:pPr>
      <w:r w:rsidRPr="00E53893">
        <w:rPr>
          <w:lang w:val="en-US"/>
        </w:rPr>
        <w:pict>
          <v:line id="_x0000_s1026" style="position:absolute;left:0;text-align:left;z-index:251657728" from="-56.6pt,24.05pt" to="383.65pt,24.1pt" o:allowincell="f" strokeweight="1pt">
            <v:stroke startarrowwidth="narrow" startarrowlength="short" endarrowwidth="narrow" endarrowlength="short"/>
          </v:line>
        </w:pict>
      </w:r>
      <w:r w:rsidRPr="00326E23">
        <w:rPr>
          <w:lang w:val="en-US"/>
        </w:rPr>
        <w:fldChar w:fldCharType="begin"/>
      </w:r>
      <w:r w:rsidR="00E10FA8" w:rsidRPr="001E4B15">
        <w:rPr>
          <w:lang w:val="de-CH"/>
        </w:rPr>
        <w:instrText xml:space="preserve"> STYLEREF Z_reference </w:instrText>
      </w:r>
      <w:r w:rsidRPr="00326E23">
        <w:rPr>
          <w:lang w:val="en-US"/>
        </w:rPr>
        <w:fldChar w:fldCharType="separate"/>
      </w:r>
      <w:r w:rsidR="00E352A1" w:rsidRPr="001E4B15">
        <w:rPr>
          <w:lang w:val="de-CH"/>
        </w:rPr>
        <w:t>SC_CC-V1.0_E</w:t>
      </w:r>
      <w:r w:rsidRPr="00326E23">
        <w:rPr>
          <w:lang w:val="en-US"/>
        </w:rPr>
        <w:fldChar w:fldCharType="end"/>
      </w:r>
      <w:r w:rsidR="00E10FA8" w:rsidRPr="001E4B15">
        <w:rPr>
          <w:lang w:val="de-CH"/>
        </w:rPr>
        <w:t xml:space="preserve"> (Version </w:t>
      </w:r>
      <w:r w:rsidRPr="00326E23">
        <w:rPr>
          <w:lang w:val="en-US"/>
        </w:rPr>
        <w:fldChar w:fldCharType="begin"/>
      </w:r>
      <w:r w:rsidR="00E10FA8" w:rsidRPr="001E4B15">
        <w:rPr>
          <w:lang w:val="de-CH"/>
        </w:rPr>
        <w:instrText xml:space="preserve">STYLEREF Z_version </w:instrText>
      </w:r>
      <w:r w:rsidRPr="00326E23">
        <w:rPr>
          <w:lang w:val="en-US"/>
        </w:rPr>
        <w:fldChar w:fldCharType="separate"/>
      </w:r>
      <w:r w:rsidR="00E352A1" w:rsidRPr="001E4B15">
        <w:rPr>
          <w:lang w:val="de-CH"/>
        </w:rPr>
        <w:t>V1.0</w:t>
      </w:r>
      <w:r w:rsidRPr="00326E23">
        <w:rPr>
          <w:lang w:val="en-US"/>
        </w:rPr>
        <w:fldChar w:fldCharType="end"/>
      </w:r>
      <w:r w:rsidR="00E10FA8" w:rsidRPr="001E4B15">
        <w:rPr>
          <w:lang w:val="de-CH"/>
        </w:rPr>
        <w:t>)</w:t>
      </w:r>
    </w:p>
    <w:p w:rsidR="00E10FA8" w:rsidRDefault="00E53893" w:rsidP="00BC75B3">
      <w:pPr>
        <w:pStyle w:val="Subtitle"/>
        <w:rPr>
          <w:noProof w:val="0"/>
          <w:lang w:val="en-US"/>
        </w:rPr>
      </w:pPr>
      <w:r w:rsidRPr="00326E23">
        <w:rPr>
          <w:noProof w:val="0"/>
          <w:lang w:val="en-US"/>
        </w:rPr>
        <w:fldChar w:fldCharType="begin"/>
      </w:r>
      <w:r w:rsidR="00E10FA8" w:rsidRPr="00326E23">
        <w:rPr>
          <w:noProof w:val="0"/>
          <w:lang w:val="en-US"/>
        </w:rPr>
        <w:instrText xml:space="preserve">STYLEREF Z_comment </w:instrText>
      </w:r>
      <w:r w:rsidRPr="00326E23">
        <w:rPr>
          <w:noProof w:val="0"/>
          <w:lang w:val="en-US"/>
        </w:rPr>
        <w:fldChar w:fldCharType="separate"/>
      </w:r>
      <w:r w:rsidR="00E352A1">
        <w:rPr>
          <w:lang w:val="en-US"/>
        </w:rPr>
        <w:t>This document describes the SC Cache Coherency Model.</w:t>
      </w:r>
      <w:r w:rsidRPr="00326E23">
        <w:rPr>
          <w:noProof w:val="0"/>
          <w:lang w:val="en-US"/>
        </w:rPr>
        <w:fldChar w:fldCharType="end"/>
      </w:r>
    </w:p>
    <w:p w:rsidR="00BC75B3" w:rsidRDefault="00BC75B3" w:rsidP="00BC75B3">
      <w:pPr>
        <w:pStyle w:val="Subtitle"/>
        <w:rPr>
          <w:noProof w:val="0"/>
          <w:lang w:val="en-US"/>
        </w:rPr>
      </w:pPr>
    </w:p>
    <w:p w:rsidR="00BC75B3" w:rsidRPr="00326E23" w:rsidRDefault="00BC75B3" w:rsidP="00BC75B3">
      <w:pPr>
        <w:pStyle w:val="Subtitle"/>
        <w:rPr>
          <w:noProof w:val="0"/>
          <w:lang w:val="en-US"/>
        </w:rPr>
        <w:sectPr w:rsidR="00BC75B3" w:rsidRPr="00326E23">
          <w:headerReference w:type="even" r:id="rId8"/>
          <w:headerReference w:type="default" r:id="rId9"/>
          <w:footerReference w:type="even" r:id="rId10"/>
          <w:footerReference w:type="default" r:id="rId11"/>
          <w:headerReference w:type="first" r:id="rId12"/>
          <w:footerReference w:type="first" r:id="rId13"/>
          <w:pgSz w:w="11907" w:h="16840" w:code="9"/>
          <w:pgMar w:top="1276" w:right="1418" w:bottom="1304" w:left="2835" w:header="567" w:footer="828" w:gutter="0"/>
          <w:pgNumType w:fmt="lowerRoman"/>
          <w:cols w:space="720"/>
          <w:titlePg/>
        </w:sectPr>
      </w:pPr>
    </w:p>
    <w:p w:rsidR="00E10FA8" w:rsidRPr="00326E23" w:rsidRDefault="00E10FA8" w:rsidP="00F416B6">
      <w:pPr>
        <w:rPr>
          <w:lang w:val="en-US"/>
        </w:rPr>
      </w:pPr>
    </w:p>
    <w:p w:rsidR="00857267" w:rsidRDefault="00857267" w:rsidP="00857267">
      <w:pPr>
        <w:pBdr>
          <w:top w:val="single" w:sz="4" w:space="1" w:color="auto"/>
          <w:left w:val="single" w:sz="4" w:space="4" w:color="auto"/>
          <w:bottom w:val="single" w:sz="4" w:space="1" w:color="auto"/>
          <w:right w:val="single" w:sz="4" w:space="4" w:color="auto"/>
        </w:pBdr>
        <w:jc w:val="center"/>
        <w:rPr>
          <w:b/>
          <w:lang w:val="en-US"/>
        </w:rPr>
      </w:pPr>
    </w:p>
    <w:p w:rsidR="00F76DEB" w:rsidRDefault="00F76DEB" w:rsidP="00857267">
      <w:pPr>
        <w:pBdr>
          <w:top w:val="single" w:sz="4" w:space="1" w:color="auto"/>
          <w:left w:val="single" w:sz="4" w:space="4" w:color="auto"/>
          <w:bottom w:val="single" w:sz="4" w:space="1" w:color="auto"/>
          <w:right w:val="single" w:sz="4" w:space="4" w:color="auto"/>
        </w:pBdr>
        <w:jc w:val="left"/>
        <w:rPr>
          <w:b/>
          <w:lang w:val="en-US"/>
        </w:rPr>
      </w:pPr>
      <w:r w:rsidRPr="00F76DEB">
        <w:rPr>
          <w:b/>
          <w:lang w:val="en-US"/>
        </w:rPr>
        <w:t xml:space="preserve">Copyright © 2010 STABILIT Informatik AG, Switzerland </w:t>
      </w:r>
    </w:p>
    <w:p w:rsidR="00F76DEB" w:rsidRDefault="00F76DEB" w:rsidP="00857267">
      <w:pPr>
        <w:pBdr>
          <w:top w:val="single" w:sz="4" w:space="1" w:color="auto"/>
          <w:left w:val="single" w:sz="4" w:space="4" w:color="auto"/>
          <w:bottom w:val="single" w:sz="4" w:space="1" w:color="auto"/>
          <w:right w:val="single" w:sz="4" w:space="4" w:color="auto"/>
        </w:pBdr>
        <w:jc w:val="left"/>
        <w:rPr>
          <w:b/>
          <w:lang w:val="en-US"/>
        </w:rPr>
      </w:pPr>
    </w:p>
    <w:p w:rsidR="00857267" w:rsidRPr="00857267" w:rsidRDefault="00857267" w:rsidP="00857267">
      <w:pPr>
        <w:pBdr>
          <w:top w:val="single" w:sz="4" w:space="1" w:color="auto"/>
          <w:left w:val="single" w:sz="4" w:space="4" w:color="auto"/>
          <w:bottom w:val="single" w:sz="4" w:space="1" w:color="auto"/>
          <w:right w:val="single" w:sz="4" w:space="4" w:color="auto"/>
        </w:pBdr>
        <w:jc w:val="left"/>
        <w:rPr>
          <w:b/>
          <w:lang w:val="en-US"/>
        </w:rPr>
      </w:pPr>
      <w:r w:rsidRPr="00857267">
        <w:rPr>
          <w:b/>
          <w:lang w:val="en-US"/>
        </w:rPr>
        <w:t>Licensed under the Apache License, Version 2.0 (the "License"); you may not use this file except in compliance with the License. You may obtain a copy of the License at</w:t>
      </w:r>
    </w:p>
    <w:p w:rsidR="00857267" w:rsidRPr="00857267" w:rsidRDefault="00857267" w:rsidP="00857267">
      <w:pPr>
        <w:pBdr>
          <w:top w:val="single" w:sz="4" w:space="1" w:color="auto"/>
          <w:left w:val="single" w:sz="4" w:space="4" w:color="auto"/>
          <w:bottom w:val="single" w:sz="4" w:space="1" w:color="auto"/>
          <w:right w:val="single" w:sz="4" w:space="4" w:color="auto"/>
        </w:pBdr>
        <w:jc w:val="center"/>
        <w:rPr>
          <w:b/>
          <w:lang w:val="en-US"/>
        </w:rPr>
      </w:pPr>
    </w:p>
    <w:p w:rsidR="00857267" w:rsidRPr="00857267" w:rsidRDefault="00857267" w:rsidP="00857267">
      <w:pPr>
        <w:pBdr>
          <w:top w:val="single" w:sz="4" w:space="1" w:color="auto"/>
          <w:left w:val="single" w:sz="4" w:space="4" w:color="auto"/>
          <w:bottom w:val="single" w:sz="4" w:space="1" w:color="auto"/>
          <w:right w:val="single" w:sz="4" w:space="4" w:color="auto"/>
        </w:pBdr>
        <w:jc w:val="center"/>
        <w:rPr>
          <w:b/>
          <w:lang w:val="en-US"/>
        </w:rPr>
      </w:pPr>
      <w:r w:rsidRPr="00857267">
        <w:rPr>
          <w:b/>
          <w:lang w:val="en-US"/>
        </w:rPr>
        <w:t>http://www.apache.org/licenses/LICENSE-2.0</w:t>
      </w:r>
    </w:p>
    <w:p w:rsidR="00857267" w:rsidRPr="00857267" w:rsidRDefault="00857267" w:rsidP="00857267">
      <w:pPr>
        <w:pBdr>
          <w:top w:val="single" w:sz="4" w:space="1" w:color="auto"/>
          <w:left w:val="single" w:sz="4" w:space="4" w:color="auto"/>
          <w:bottom w:val="single" w:sz="4" w:space="1" w:color="auto"/>
          <w:right w:val="single" w:sz="4" w:space="4" w:color="auto"/>
        </w:pBdr>
        <w:jc w:val="center"/>
        <w:rPr>
          <w:b/>
          <w:lang w:val="en-US"/>
        </w:rPr>
      </w:pPr>
    </w:p>
    <w:p w:rsidR="00857267" w:rsidRDefault="00857267" w:rsidP="00857267">
      <w:pPr>
        <w:pBdr>
          <w:top w:val="single" w:sz="4" w:space="1" w:color="auto"/>
          <w:left w:val="single" w:sz="4" w:space="4" w:color="auto"/>
          <w:bottom w:val="single" w:sz="4" w:space="1" w:color="auto"/>
          <w:right w:val="single" w:sz="4" w:space="4" w:color="auto"/>
        </w:pBdr>
        <w:jc w:val="left"/>
        <w:rPr>
          <w:b/>
          <w:lang w:val="en-US"/>
        </w:rPr>
      </w:pPr>
      <w:r w:rsidRPr="00857267">
        <w:rPr>
          <w:b/>
          <w:lang w:val="en-US"/>
        </w:rPr>
        <w:t xml:space="preserve">Unless required by applicable law or agreed to in writing, software distributed under the License is distributed on an "AS IS" BASIS, WITHOUT WARRANTIES OR CONDITIONS OF ANY KIND, either express or implied. </w:t>
      </w:r>
    </w:p>
    <w:p w:rsidR="00857267" w:rsidRDefault="00857267" w:rsidP="00857267">
      <w:pPr>
        <w:pBdr>
          <w:top w:val="single" w:sz="4" w:space="1" w:color="auto"/>
          <w:left w:val="single" w:sz="4" w:space="4" w:color="auto"/>
          <w:bottom w:val="single" w:sz="4" w:space="1" w:color="auto"/>
          <w:right w:val="single" w:sz="4" w:space="4" w:color="auto"/>
        </w:pBdr>
        <w:jc w:val="left"/>
        <w:rPr>
          <w:b/>
          <w:lang w:val="en-US"/>
        </w:rPr>
      </w:pPr>
      <w:r w:rsidRPr="00857267">
        <w:rPr>
          <w:b/>
          <w:lang w:val="en-US"/>
        </w:rPr>
        <w:t>See the License for the specific language governing permissions and limitations under the License.</w:t>
      </w:r>
    </w:p>
    <w:p w:rsidR="00F76DEB" w:rsidRDefault="00F76DEB" w:rsidP="00857267">
      <w:pPr>
        <w:pBdr>
          <w:top w:val="single" w:sz="4" w:space="1" w:color="auto"/>
          <w:left w:val="single" w:sz="4" w:space="4" w:color="auto"/>
          <w:bottom w:val="single" w:sz="4" w:space="1" w:color="auto"/>
          <w:right w:val="single" w:sz="4" w:space="4" w:color="auto"/>
        </w:pBdr>
        <w:jc w:val="left"/>
        <w:rPr>
          <w:b/>
          <w:lang w:val="en-US"/>
        </w:rPr>
      </w:pPr>
    </w:p>
    <w:p w:rsidR="00F76DEB" w:rsidRDefault="00F76DEB" w:rsidP="00857267">
      <w:pPr>
        <w:pBdr>
          <w:top w:val="single" w:sz="4" w:space="1" w:color="auto"/>
          <w:left w:val="single" w:sz="4" w:space="4" w:color="auto"/>
          <w:bottom w:val="single" w:sz="4" w:space="1" w:color="auto"/>
          <w:right w:val="single" w:sz="4" w:space="4" w:color="auto"/>
        </w:pBdr>
        <w:jc w:val="left"/>
        <w:rPr>
          <w:b/>
          <w:lang w:val="en-US"/>
        </w:rPr>
      </w:pPr>
      <w:r w:rsidRPr="00326E23">
        <w:rPr>
          <w:lang w:val="en-US"/>
        </w:rPr>
        <w:t>All other logos, product names are trademarks of their respective owners.</w:t>
      </w:r>
    </w:p>
    <w:p w:rsidR="00857267" w:rsidRPr="00857267" w:rsidRDefault="00857267" w:rsidP="00857267">
      <w:pPr>
        <w:pBdr>
          <w:top w:val="single" w:sz="4" w:space="1" w:color="auto"/>
          <w:left w:val="single" w:sz="4" w:space="4" w:color="auto"/>
          <w:bottom w:val="single" w:sz="4" w:space="1" w:color="auto"/>
          <w:right w:val="single" w:sz="4" w:space="4" w:color="auto"/>
        </w:pBdr>
        <w:jc w:val="center"/>
        <w:rPr>
          <w:b/>
          <w:lang w:val="en-US"/>
        </w:rPr>
      </w:pPr>
    </w:p>
    <w:p w:rsidR="00E10FA8" w:rsidRPr="00326E23" w:rsidRDefault="00E10FA8" w:rsidP="0084441A">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D03E10" w:rsidRPr="00326E23" w:rsidRDefault="00D03E10" w:rsidP="00F416B6">
      <w:pPr>
        <w:rPr>
          <w:lang w:val="en-US"/>
        </w:rPr>
      </w:pPr>
    </w:p>
    <w:p w:rsidR="00D03E10" w:rsidRPr="00326E23" w:rsidRDefault="00D03E10" w:rsidP="00F416B6">
      <w:pPr>
        <w:rPr>
          <w:lang w:val="en-US"/>
        </w:rPr>
      </w:pPr>
    </w:p>
    <w:p w:rsidR="00D03E10" w:rsidRPr="00326E23" w:rsidRDefault="00D03E10" w:rsidP="00F416B6">
      <w:pPr>
        <w:rPr>
          <w:lang w:val="en-US"/>
        </w:rPr>
      </w:pPr>
    </w:p>
    <w:p w:rsidR="00D03E10" w:rsidRDefault="00D03E10" w:rsidP="00F416B6">
      <w:pPr>
        <w:rPr>
          <w:lang w:val="en-US"/>
        </w:rPr>
      </w:pPr>
    </w:p>
    <w:p w:rsidR="00F76DEB" w:rsidRDefault="00F76DEB" w:rsidP="00F416B6">
      <w:pPr>
        <w:rPr>
          <w:lang w:val="en-US"/>
        </w:rPr>
      </w:pPr>
    </w:p>
    <w:p w:rsidR="00F76DEB" w:rsidRDefault="00F76DEB" w:rsidP="00F416B6">
      <w:pPr>
        <w:rPr>
          <w:lang w:val="en-US"/>
        </w:rPr>
      </w:pPr>
    </w:p>
    <w:p w:rsidR="00F76DEB" w:rsidRDefault="00F76DEB" w:rsidP="00F416B6">
      <w:pPr>
        <w:rPr>
          <w:lang w:val="en-US"/>
        </w:rPr>
      </w:pPr>
    </w:p>
    <w:p w:rsidR="00F76DEB" w:rsidRDefault="00F76DEB" w:rsidP="00F416B6">
      <w:pPr>
        <w:rPr>
          <w:lang w:val="en-US"/>
        </w:rPr>
      </w:pPr>
    </w:p>
    <w:p w:rsidR="00F76DEB" w:rsidRDefault="00F76DEB" w:rsidP="00F416B6">
      <w:pPr>
        <w:rPr>
          <w:lang w:val="en-US"/>
        </w:rPr>
      </w:pPr>
    </w:p>
    <w:p w:rsidR="00F76DEB" w:rsidRDefault="00F76DEB" w:rsidP="00F416B6">
      <w:pPr>
        <w:rPr>
          <w:lang w:val="en-US"/>
        </w:rPr>
      </w:pPr>
    </w:p>
    <w:p w:rsidR="00F76DEB" w:rsidRDefault="00F76DEB" w:rsidP="00F416B6">
      <w:pPr>
        <w:rPr>
          <w:lang w:val="en-US"/>
        </w:rPr>
      </w:pPr>
    </w:p>
    <w:p w:rsidR="00F76DEB" w:rsidRDefault="00F76DEB" w:rsidP="00F416B6">
      <w:pPr>
        <w:rPr>
          <w:lang w:val="en-US"/>
        </w:rPr>
      </w:pPr>
    </w:p>
    <w:p w:rsidR="00F76DEB" w:rsidRDefault="00F76DEB" w:rsidP="00F416B6">
      <w:pPr>
        <w:rPr>
          <w:lang w:val="en-US"/>
        </w:rPr>
      </w:pPr>
    </w:p>
    <w:p w:rsidR="00F76DEB" w:rsidRDefault="00F76DEB" w:rsidP="00F416B6">
      <w:pPr>
        <w:rPr>
          <w:lang w:val="en-US"/>
        </w:rPr>
      </w:pPr>
    </w:p>
    <w:p w:rsidR="00F76DEB" w:rsidRDefault="00F76DEB" w:rsidP="00F416B6">
      <w:pPr>
        <w:rPr>
          <w:lang w:val="en-US"/>
        </w:rPr>
      </w:pPr>
    </w:p>
    <w:p w:rsidR="00F76DEB" w:rsidRPr="00326E23" w:rsidRDefault="00F76DEB" w:rsidP="00F416B6">
      <w:pPr>
        <w:rPr>
          <w:lang w:val="en-US"/>
        </w:rPr>
      </w:pPr>
    </w:p>
    <w:p w:rsidR="00D03E10" w:rsidRPr="00326E23" w:rsidRDefault="00D03E10"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E10FA8" w:rsidRPr="00326E23" w:rsidRDefault="00E10FA8" w:rsidP="00F416B6">
      <w:pPr>
        <w:rPr>
          <w:lang w:val="en-US"/>
        </w:rPr>
      </w:pPr>
    </w:p>
    <w:p w:rsidR="00D03E10" w:rsidRPr="00326E23" w:rsidRDefault="00D03E10" w:rsidP="00F416B6">
      <w:pPr>
        <w:rPr>
          <w:lang w:val="en-US"/>
        </w:rPr>
      </w:pPr>
      <w:r w:rsidRPr="00326E23">
        <w:rPr>
          <w:lang w:val="en-US"/>
        </w:rPr>
        <w:t xml:space="preserve">This Document has been created with Microsoft Word 2003 (11) with template file </w:t>
      </w:r>
      <w:fldSimple w:instr=" TEMPLATE \p\* UPPER \* MERGEFORMAT ">
        <w:r w:rsidR="00E352A1" w:rsidRPr="00E352A1">
          <w:rPr>
            <w:noProof/>
            <w:lang w:val="en-US"/>
          </w:rPr>
          <w:t>C:\STABILIT\STANDARD\TEMPLATES\S_REP_E.DOT</w:t>
        </w:r>
      </w:fldSimple>
      <w:r w:rsidRPr="00326E23">
        <w:rPr>
          <w:lang w:val="en-US"/>
        </w:rPr>
        <w:t xml:space="preserve"> and printed at </w:t>
      </w:r>
      <w:r w:rsidR="00E53893" w:rsidRPr="00326E23">
        <w:rPr>
          <w:lang w:val="en-US"/>
        </w:rPr>
        <w:fldChar w:fldCharType="begin"/>
      </w:r>
      <w:r w:rsidRPr="00326E23">
        <w:rPr>
          <w:lang w:val="en-US"/>
        </w:rPr>
        <w:instrText xml:space="preserve"> PRINTDATE \@ "dd MMMM yyyy HH:mm" </w:instrText>
      </w:r>
      <w:r w:rsidR="00E53893" w:rsidRPr="00326E23">
        <w:rPr>
          <w:lang w:val="en-US"/>
        </w:rPr>
        <w:fldChar w:fldCharType="separate"/>
      </w:r>
      <w:r w:rsidR="00E352A1">
        <w:rPr>
          <w:noProof/>
          <w:lang w:val="en-US"/>
        </w:rPr>
        <w:t>14 May 2012 14:40</w:t>
      </w:r>
      <w:r w:rsidR="00E53893" w:rsidRPr="00326E23">
        <w:rPr>
          <w:lang w:val="en-US"/>
        </w:rPr>
        <w:fldChar w:fldCharType="end"/>
      </w:r>
      <w:r w:rsidRPr="00326E23">
        <w:rPr>
          <w:lang w:val="en-US"/>
        </w:rPr>
        <w:t>.</w:t>
      </w:r>
    </w:p>
    <w:p w:rsidR="00E10FA8" w:rsidRPr="00326E23" w:rsidRDefault="00E10FA8" w:rsidP="00F416B6">
      <w:pPr>
        <w:rPr>
          <w:lang w:val="en-US"/>
        </w:rPr>
      </w:pPr>
    </w:p>
    <w:p w:rsidR="00E10FA8" w:rsidRPr="00326E23" w:rsidRDefault="00E10FA8" w:rsidP="00F416B6">
      <w:pPr>
        <w:rPr>
          <w:lang w:val="en-US"/>
        </w:rPr>
        <w:sectPr w:rsidR="00E10FA8" w:rsidRPr="00326E23">
          <w:headerReference w:type="even" r:id="rId14"/>
          <w:headerReference w:type="default" r:id="rId15"/>
          <w:footerReference w:type="even" r:id="rId16"/>
          <w:footerReference w:type="default" r:id="rId17"/>
          <w:headerReference w:type="first" r:id="rId18"/>
          <w:footerReference w:type="first" r:id="rId19"/>
          <w:pgSz w:w="11907" w:h="16840" w:code="9"/>
          <w:pgMar w:top="1276" w:right="1418" w:bottom="1304" w:left="2835" w:header="567" w:footer="832" w:gutter="0"/>
          <w:pgNumType w:fmt="lowerRoman"/>
          <w:cols w:space="720"/>
          <w:titlePg/>
        </w:sectPr>
      </w:pPr>
    </w:p>
    <w:p w:rsidR="00E10FA8" w:rsidRPr="00326E23" w:rsidRDefault="00E10FA8" w:rsidP="008F5812">
      <w:pPr>
        <w:pStyle w:val="Heading"/>
        <w:outlineLvl w:val="0"/>
        <w:rPr>
          <w:lang w:val="en-US"/>
        </w:rPr>
      </w:pPr>
      <w:r w:rsidRPr="00326E23">
        <w:rPr>
          <w:lang w:val="en-US"/>
        </w:rPr>
        <w:lastRenderedPageBreak/>
        <w:t>Identification</w:t>
      </w:r>
    </w:p>
    <w:tbl>
      <w:tblPr>
        <w:tblW w:w="0" w:type="auto"/>
        <w:tblInd w:w="-3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tblPr>
      <w:tblGrid>
        <w:gridCol w:w="1702"/>
        <w:gridCol w:w="6237"/>
      </w:tblGrid>
      <w:tr w:rsidR="00E10FA8" w:rsidRPr="00326E23">
        <w:trPr>
          <w:cantSplit/>
        </w:trPr>
        <w:tc>
          <w:tcPr>
            <w:tcW w:w="1702" w:type="dxa"/>
          </w:tcPr>
          <w:p w:rsidR="00E10FA8" w:rsidRPr="00326E23" w:rsidRDefault="00E10FA8" w:rsidP="00F416B6">
            <w:pPr>
              <w:rPr>
                <w:lang w:val="en-US"/>
              </w:rPr>
            </w:pPr>
            <w:r w:rsidRPr="00326E23">
              <w:rPr>
                <w:lang w:val="en-US"/>
              </w:rPr>
              <w:t>Project:</w:t>
            </w:r>
          </w:p>
        </w:tc>
        <w:tc>
          <w:tcPr>
            <w:tcW w:w="6237" w:type="dxa"/>
          </w:tcPr>
          <w:p w:rsidR="00E10FA8" w:rsidRPr="00326E23" w:rsidRDefault="004A779B" w:rsidP="004A779B">
            <w:pPr>
              <w:pStyle w:val="Zproject"/>
              <w:rPr>
                <w:lang w:val="en-US"/>
              </w:rPr>
            </w:pPr>
            <w:r>
              <w:rPr>
                <w:lang w:val="en-US"/>
              </w:rPr>
              <w:t>SC_CC</w:t>
            </w:r>
          </w:p>
        </w:tc>
      </w:tr>
      <w:tr w:rsidR="00E10FA8" w:rsidRPr="00326E23">
        <w:trPr>
          <w:cantSplit/>
        </w:trPr>
        <w:tc>
          <w:tcPr>
            <w:tcW w:w="1702" w:type="dxa"/>
          </w:tcPr>
          <w:p w:rsidR="00E10FA8" w:rsidRPr="00326E23" w:rsidRDefault="00E10FA8" w:rsidP="00F416B6">
            <w:pPr>
              <w:rPr>
                <w:lang w:val="en-US"/>
              </w:rPr>
            </w:pPr>
            <w:r w:rsidRPr="00326E23">
              <w:rPr>
                <w:lang w:val="en-US"/>
              </w:rPr>
              <w:t>Title:</w:t>
            </w:r>
          </w:p>
        </w:tc>
        <w:tc>
          <w:tcPr>
            <w:tcW w:w="6237" w:type="dxa"/>
          </w:tcPr>
          <w:p w:rsidR="00E10FA8" w:rsidRPr="00326E23" w:rsidRDefault="00F146EC" w:rsidP="00F416B6">
            <w:pPr>
              <w:pStyle w:val="Ztitle"/>
              <w:rPr>
                <w:lang w:val="en-US"/>
              </w:rPr>
            </w:pPr>
            <w:r w:rsidRPr="00326E23">
              <w:rPr>
                <w:lang w:val="en-US"/>
              </w:rPr>
              <w:t xml:space="preserve">Service Connector </w:t>
            </w:r>
            <w:r w:rsidR="004A779B">
              <w:rPr>
                <w:lang w:val="en-US"/>
              </w:rPr>
              <w:t>Cache Coherency</w:t>
            </w:r>
          </w:p>
        </w:tc>
      </w:tr>
      <w:tr w:rsidR="00E10FA8" w:rsidRPr="00326E23">
        <w:trPr>
          <w:cantSplit/>
        </w:trPr>
        <w:tc>
          <w:tcPr>
            <w:tcW w:w="1702" w:type="dxa"/>
          </w:tcPr>
          <w:p w:rsidR="00E10FA8" w:rsidRPr="00326E23" w:rsidRDefault="00E10FA8" w:rsidP="00F416B6">
            <w:pPr>
              <w:rPr>
                <w:lang w:val="en-US"/>
              </w:rPr>
            </w:pPr>
            <w:r w:rsidRPr="00326E23">
              <w:rPr>
                <w:lang w:val="en-US"/>
              </w:rPr>
              <w:t>Subtitle:</w:t>
            </w:r>
          </w:p>
        </w:tc>
        <w:tc>
          <w:tcPr>
            <w:tcW w:w="6237" w:type="dxa"/>
          </w:tcPr>
          <w:p w:rsidR="00E10FA8" w:rsidRPr="00326E23" w:rsidRDefault="00D7585B" w:rsidP="004A779B">
            <w:pPr>
              <w:pStyle w:val="Zsubtitle"/>
              <w:rPr>
                <w:lang w:val="en-US"/>
              </w:rPr>
            </w:pPr>
            <w:r>
              <w:rPr>
                <w:lang w:val="en-US"/>
              </w:rPr>
              <w:t xml:space="preserve">SC </w:t>
            </w:r>
            <w:r w:rsidR="004A779B">
              <w:rPr>
                <w:lang w:val="en-US"/>
              </w:rPr>
              <w:t>Cache Coherency Model</w:t>
            </w:r>
          </w:p>
        </w:tc>
      </w:tr>
      <w:tr w:rsidR="00E10FA8" w:rsidRPr="00326E23">
        <w:trPr>
          <w:cantSplit/>
        </w:trPr>
        <w:tc>
          <w:tcPr>
            <w:tcW w:w="1702" w:type="dxa"/>
          </w:tcPr>
          <w:p w:rsidR="00E10FA8" w:rsidRPr="00326E23" w:rsidRDefault="00E10FA8" w:rsidP="00F416B6">
            <w:pPr>
              <w:rPr>
                <w:lang w:val="en-US"/>
              </w:rPr>
            </w:pPr>
            <w:r w:rsidRPr="00326E23">
              <w:rPr>
                <w:lang w:val="en-US"/>
              </w:rPr>
              <w:t>Version:</w:t>
            </w:r>
          </w:p>
        </w:tc>
        <w:tc>
          <w:tcPr>
            <w:tcW w:w="6237" w:type="dxa"/>
          </w:tcPr>
          <w:p w:rsidR="00E10FA8" w:rsidRPr="00326E23" w:rsidRDefault="005F127A" w:rsidP="004A779B">
            <w:pPr>
              <w:pStyle w:val="Zversion"/>
              <w:rPr>
                <w:lang w:val="en-US"/>
              </w:rPr>
            </w:pPr>
            <w:r>
              <w:rPr>
                <w:lang w:val="en-US"/>
              </w:rPr>
              <w:t>V</w:t>
            </w:r>
            <w:r w:rsidR="004A779B">
              <w:rPr>
                <w:lang w:val="en-US"/>
              </w:rPr>
              <w:t>1</w:t>
            </w:r>
            <w:r w:rsidR="00CF136C" w:rsidRPr="00326E23">
              <w:rPr>
                <w:lang w:val="en-US"/>
              </w:rPr>
              <w:t>.</w:t>
            </w:r>
            <w:r w:rsidR="004A779B">
              <w:rPr>
                <w:lang w:val="en-US"/>
              </w:rPr>
              <w:t>0</w:t>
            </w:r>
          </w:p>
        </w:tc>
      </w:tr>
      <w:tr w:rsidR="00E10FA8" w:rsidRPr="00326E23">
        <w:trPr>
          <w:cantSplit/>
        </w:trPr>
        <w:tc>
          <w:tcPr>
            <w:tcW w:w="1702" w:type="dxa"/>
          </w:tcPr>
          <w:p w:rsidR="00E10FA8" w:rsidRPr="00326E23" w:rsidRDefault="00E10FA8" w:rsidP="00F416B6">
            <w:pPr>
              <w:rPr>
                <w:lang w:val="en-US"/>
              </w:rPr>
            </w:pPr>
            <w:r w:rsidRPr="00326E23">
              <w:rPr>
                <w:lang w:val="en-US"/>
              </w:rPr>
              <w:t>Reference:</w:t>
            </w:r>
          </w:p>
        </w:tc>
        <w:tc>
          <w:tcPr>
            <w:tcW w:w="6237" w:type="dxa"/>
          </w:tcPr>
          <w:p w:rsidR="00E10FA8" w:rsidRPr="00326E23" w:rsidRDefault="009D4009" w:rsidP="00884E4A">
            <w:pPr>
              <w:pStyle w:val="Zreference"/>
              <w:rPr>
                <w:lang w:val="en-US"/>
              </w:rPr>
            </w:pPr>
            <w:r>
              <w:rPr>
                <w:lang w:val="en-US"/>
              </w:rPr>
              <w:t>SC_CC-V1</w:t>
            </w:r>
            <w:r w:rsidR="00884E4A">
              <w:rPr>
                <w:lang w:val="en-US"/>
              </w:rPr>
              <w:t>.0</w:t>
            </w:r>
            <w:r w:rsidR="0017679F" w:rsidRPr="00326E23">
              <w:rPr>
                <w:lang w:val="en-US"/>
              </w:rPr>
              <w:t>_E</w:t>
            </w:r>
          </w:p>
        </w:tc>
      </w:tr>
      <w:tr w:rsidR="00E10FA8" w:rsidRPr="00326E23">
        <w:trPr>
          <w:cantSplit/>
        </w:trPr>
        <w:tc>
          <w:tcPr>
            <w:tcW w:w="1702" w:type="dxa"/>
          </w:tcPr>
          <w:p w:rsidR="00E10FA8" w:rsidRPr="00326E23" w:rsidRDefault="00E10FA8" w:rsidP="00F416B6">
            <w:pPr>
              <w:rPr>
                <w:lang w:val="en-US"/>
              </w:rPr>
            </w:pPr>
            <w:r w:rsidRPr="00326E23">
              <w:rPr>
                <w:lang w:val="en-US"/>
              </w:rPr>
              <w:t xml:space="preserve">Classification: </w:t>
            </w:r>
          </w:p>
        </w:tc>
        <w:tc>
          <w:tcPr>
            <w:tcW w:w="6237" w:type="dxa"/>
          </w:tcPr>
          <w:p w:rsidR="00E10FA8" w:rsidRPr="00326E23" w:rsidRDefault="00F94F82" w:rsidP="00F416B6">
            <w:pPr>
              <w:pStyle w:val="Zclassification"/>
              <w:rPr>
                <w:lang w:val="en-US"/>
              </w:rPr>
            </w:pPr>
            <w:r>
              <w:rPr>
                <w:lang w:val="en-US"/>
              </w:rPr>
              <w:t>Public</w:t>
            </w:r>
          </w:p>
        </w:tc>
      </w:tr>
      <w:tr w:rsidR="00E10FA8" w:rsidRPr="00326E23">
        <w:trPr>
          <w:cantSplit/>
        </w:trPr>
        <w:tc>
          <w:tcPr>
            <w:tcW w:w="1702" w:type="dxa"/>
          </w:tcPr>
          <w:p w:rsidR="00E10FA8" w:rsidRPr="00326E23" w:rsidRDefault="00E10FA8" w:rsidP="00F416B6">
            <w:pPr>
              <w:rPr>
                <w:lang w:val="en-US"/>
              </w:rPr>
            </w:pPr>
            <w:r w:rsidRPr="00326E23">
              <w:rPr>
                <w:lang w:val="en-US"/>
              </w:rPr>
              <w:t>Keywords:</w:t>
            </w:r>
            <w:r w:rsidR="00E53893" w:rsidRPr="00326E23">
              <w:rPr>
                <w:lang w:val="en-US"/>
              </w:rPr>
              <w:fldChar w:fldCharType="begin"/>
            </w:r>
            <w:r w:rsidR="00E53893" w:rsidRPr="00326E23">
              <w:rPr>
                <w:lang w:val="en-US"/>
              </w:rPr>
              <w:fldChar w:fldCharType="begin"/>
            </w:r>
            <w:r w:rsidRPr="00326E23">
              <w:rPr>
                <w:lang w:val="en-US"/>
              </w:rPr>
              <w:instrText>KEYWORDS "</w:instrText>
            </w:r>
            <w:r w:rsidR="00E53893" w:rsidRPr="00326E23">
              <w:rPr>
                <w:lang w:val="en-US"/>
              </w:rPr>
              <w:fldChar w:fldCharType="begin"/>
            </w:r>
            <w:r w:rsidRPr="00326E23">
              <w:rPr>
                <w:lang w:val="en-US"/>
              </w:rPr>
              <w:instrText>STYLEREF Z_keywords</w:instrText>
            </w:r>
            <w:r w:rsidR="00E53893" w:rsidRPr="00326E23">
              <w:rPr>
                <w:lang w:val="en-US"/>
              </w:rPr>
              <w:fldChar w:fldCharType="separate"/>
            </w:r>
            <w:r w:rsidR="00E352A1">
              <w:rPr>
                <w:noProof/>
                <w:lang w:val="en-US"/>
              </w:rPr>
              <w:instrText>Architecture, Cache Concept, Coherency Model</w:instrText>
            </w:r>
            <w:r w:rsidR="00E53893" w:rsidRPr="00326E23">
              <w:rPr>
                <w:lang w:val="en-US"/>
              </w:rPr>
              <w:fldChar w:fldCharType="end"/>
            </w:r>
            <w:r w:rsidRPr="00326E23">
              <w:rPr>
                <w:lang w:val="en-US"/>
              </w:rPr>
              <w:instrText>"</w:instrText>
            </w:r>
            <w:r w:rsidR="00E53893" w:rsidRPr="00326E23">
              <w:rPr>
                <w:lang w:val="en-US"/>
              </w:rPr>
              <w:fldChar w:fldCharType="separate"/>
            </w:r>
            <w:r w:rsidR="00E352A1">
              <w:rPr>
                <w:lang w:val="en-US"/>
              </w:rPr>
              <w:instrText>Architecture, Cache Concept, Coherency Model</w:instrText>
            </w:r>
            <w:r w:rsidR="00E53893" w:rsidRPr="00326E23">
              <w:rPr>
                <w:lang w:val="en-US"/>
              </w:rPr>
              <w:fldChar w:fldCharType="end"/>
            </w:r>
            <w:r w:rsidR="00E53893" w:rsidRPr="00326E23">
              <w:rPr>
                <w:lang w:val="en-US"/>
              </w:rPr>
              <w:fldChar w:fldCharType="end"/>
            </w:r>
          </w:p>
        </w:tc>
        <w:tc>
          <w:tcPr>
            <w:tcW w:w="6237" w:type="dxa"/>
          </w:tcPr>
          <w:p w:rsidR="00E10FA8" w:rsidRPr="00326E23" w:rsidRDefault="007A36BC" w:rsidP="00884E4A">
            <w:pPr>
              <w:pStyle w:val="Zkeywords"/>
              <w:rPr>
                <w:lang w:val="en-US"/>
              </w:rPr>
            </w:pPr>
            <w:r>
              <w:rPr>
                <w:lang w:val="en-US"/>
              </w:rPr>
              <w:t xml:space="preserve">Architecture, </w:t>
            </w:r>
            <w:r w:rsidR="00D904C8">
              <w:rPr>
                <w:lang w:val="en-US"/>
              </w:rPr>
              <w:t xml:space="preserve">Cache </w:t>
            </w:r>
            <w:r w:rsidR="00CF136C" w:rsidRPr="00326E23">
              <w:rPr>
                <w:lang w:val="en-US"/>
              </w:rPr>
              <w:t>Concept</w:t>
            </w:r>
            <w:r w:rsidR="00884E4A">
              <w:rPr>
                <w:lang w:val="en-US"/>
              </w:rPr>
              <w:t>, Coherency Model</w:t>
            </w:r>
          </w:p>
        </w:tc>
      </w:tr>
      <w:tr w:rsidR="00E10FA8" w:rsidRPr="00326E23">
        <w:trPr>
          <w:cantSplit/>
        </w:trPr>
        <w:tc>
          <w:tcPr>
            <w:tcW w:w="1702" w:type="dxa"/>
          </w:tcPr>
          <w:p w:rsidR="00E10FA8" w:rsidRPr="00326E23" w:rsidRDefault="00E10FA8" w:rsidP="000F3CF2">
            <w:pPr>
              <w:outlineLvl w:val="3"/>
              <w:rPr>
                <w:lang w:val="en-US"/>
              </w:rPr>
            </w:pPr>
            <w:r w:rsidRPr="00326E23">
              <w:rPr>
                <w:lang w:val="en-US"/>
              </w:rPr>
              <w:t>Comment:</w:t>
            </w:r>
            <w:r w:rsidR="00E53893" w:rsidRPr="00326E23">
              <w:rPr>
                <w:lang w:val="en-US"/>
              </w:rPr>
              <w:fldChar w:fldCharType="begin"/>
            </w:r>
            <w:r w:rsidR="00E53893" w:rsidRPr="00326E23">
              <w:rPr>
                <w:lang w:val="en-US"/>
              </w:rPr>
              <w:fldChar w:fldCharType="begin"/>
            </w:r>
            <w:r w:rsidRPr="00326E23">
              <w:rPr>
                <w:lang w:val="en-US"/>
              </w:rPr>
              <w:instrText>COMMENTS "</w:instrText>
            </w:r>
            <w:r w:rsidR="00E53893" w:rsidRPr="00326E23">
              <w:rPr>
                <w:lang w:val="en-US"/>
              </w:rPr>
              <w:fldChar w:fldCharType="begin"/>
            </w:r>
            <w:r w:rsidRPr="00326E23">
              <w:rPr>
                <w:lang w:val="en-US"/>
              </w:rPr>
              <w:instrText>STYLEREF Z_comment</w:instrText>
            </w:r>
            <w:r w:rsidR="00E53893" w:rsidRPr="00326E23">
              <w:rPr>
                <w:lang w:val="en-US"/>
              </w:rPr>
              <w:fldChar w:fldCharType="separate"/>
            </w:r>
            <w:r w:rsidR="00E352A1">
              <w:rPr>
                <w:noProof/>
                <w:lang w:val="en-US"/>
              </w:rPr>
              <w:instrText>This document describes the SC Cache Coherency Model.</w:instrText>
            </w:r>
            <w:r w:rsidR="00E53893" w:rsidRPr="00326E23">
              <w:rPr>
                <w:lang w:val="en-US"/>
              </w:rPr>
              <w:fldChar w:fldCharType="end"/>
            </w:r>
            <w:r w:rsidRPr="00326E23">
              <w:rPr>
                <w:lang w:val="en-US"/>
              </w:rPr>
              <w:instrText>"</w:instrText>
            </w:r>
            <w:r w:rsidR="00E53893" w:rsidRPr="00326E23">
              <w:rPr>
                <w:lang w:val="en-US"/>
              </w:rPr>
              <w:fldChar w:fldCharType="separate"/>
            </w:r>
            <w:r w:rsidR="00E352A1">
              <w:rPr>
                <w:lang w:val="en-US"/>
              </w:rPr>
              <w:instrText>This document describes the SC Cache Coherency Model.</w:instrText>
            </w:r>
            <w:r w:rsidR="00E53893" w:rsidRPr="00326E23">
              <w:rPr>
                <w:lang w:val="en-US"/>
              </w:rPr>
              <w:fldChar w:fldCharType="end"/>
            </w:r>
            <w:r w:rsidR="00E53893" w:rsidRPr="00326E23">
              <w:rPr>
                <w:lang w:val="en-US"/>
              </w:rPr>
              <w:fldChar w:fldCharType="end"/>
            </w:r>
          </w:p>
        </w:tc>
        <w:tc>
          <w:tcPr>
            <w:tcW w:w="6237" w:type="dxa"/>
          </w:tcPr>
          <w:p w:rsidR="00E10FA8" w:rsidRPr="00326E23" w:rsidRDefault="0017679F" w:rsidP="00071CAC">
            <w:pPr>
              <w:pStyle w:val="Zcomment"/>
              <w:outlineLvl w:val="3"/>
              <w:rPr>
                <w:lang w:val="en-US"/>
              </w:rPr>
            </w:pPr>
            <w:r w:rsidRPr="00326E23">
              <w:rPr>
                <w:lang w:val="en-US"/>
              </w:rPr>
              <w:t xml:space="preserve">This document </w:t>
            </w:r>
            <w:r w:rsidR="00262C8F">
              <w:rPr>
                <w:lang w:val="en-US"/>
              </w:rPr>
              <w:t xml:space="preserve">describes </w:t>
            </w:r>
            <w:r>
              <w:rPr>
                <w:lang w:val="en-US"/>
              </w:rPr>
              <w:t xml:space="preserve">the </w:t>
            </w:r>
            <w:r w:rsidR="00262C8F">
              <w:rPr>
                <w:lang w:val="en-US"/>
              </w:rPr>
              <w:t xml:space="preserve">SC </w:t>
            </w:r>
            <w:r w:rsidR="00071CAC">
              <w:rPr>
                <w:lang w:val="en-US"/>
              </w:rPr>
              <w:t>Cache Coherency Model</w:t>
            </w:r>
            <w:r w:rsidRPr="00326E23">
              <w:rPr>
                <w:lang w:val="en-US"/>
              </w:rPr>
              <w:t>.</w:t>
            </w:r>
          </w:p>
        </w:tc>
      </w:tr>
      <w:tr w:rsidR="00E10FA8" w:rsidRPr="001E4B15">
        <w:trPr>
          <w:cantSplit/>
        </w:trPr>
        <w:tc>
          <w:tcPr>
            <w:tcW w:w="1702" w:type="dxa"/>
          </w:tcPr>
          <w:p w:rsidR="00E10FA8" w:rsidRPr="00326E23" w:rsidRDefault="00E10FA8" w:rsidP="00F416B6">
            <w:pPr>
              <w:rPr>
                <w:lang w:val="en-US"/>
              </w:rPr>
            </w:pPr>
            <w:r w:rsidRPr="00326E23">
              <w:rPr>
                <w:lang w:val="en-US"/>
              </w:rPr>
              <w:t xml:space="preserve">Author(s): </w:t>
            </w:r>
            <w:r w:rsidR="00E53893" w:rsidRPr="00326E23">
              <w:rPr>
                <w:lang w:val="en-US"/>
              </w:rPr>
              <w:fldChar w:fldCharType="begin"/>
            </w:r>
            <w:r w:rsidR="00E53893" w:rsidRPr="00326E23">
              <w:rPr>
                <w:lang w:val="en-US"/>
              </w:rPr>
              <w:fldChar w:fldCharType="begin"/>
            </w:r>
            <w:r w:rsidRPr="00326E23">
              <w:rPr>
                <w:lang w:val="en-US"/>
              </w:rPr>
              <w:instrText>AUTHOR "</w:instrText>
            </w:r>
            <w:r w:rsidR="00E53893" w:rsidRPr="00326E23">
              <w:rPr>
                <w:lang w:val="en-US"/>
              </w:rPr>
              <w:fldChar w:fldCharType="begin"/>
            </w:r>
            <w:r w:rsidRPr="00326E23">
              <w:rPr>
                <w:lang w:val="en-US"/>
              </w:rPr>
              <w:instrText>STYLEREF Z_author</w:instrText>
            </w:r>
            <w:r w:rsidR="00E53893" w:rsidRPr="00326E23">
              <w:rPr>
                <w:lang w:val="en-US"/>
              </w:rPr>
              <w:fldChar w:fldCharType="separate"/>
            </w:r>
            <w:r w:rsidR="00E352A1">
              <w:rPr>
                <w:noProof/>
                <w:lang w:val="en-US"/>
              </w:rPr>
              <w:instrText xml:space="preserve">STABILIT Informatik AG </w:instrText>
            </w:r>
            <w:r w:rsidR="00E352A1">
              <w:rPr>
                <w:noProof/>
                <w:lang w:val="en-US"/>
              </w:rPr>
              <w:br/>
              <w:instrText>Joël Traber</w:instrText>
            </w:r>
            <w:r w:rsidR="00E53893" w:rsidRPr="00326E23">
              <w:rPr>
                <w:lang w:val="en-US"/>
              </w:rPr>
              <w:fldChar w:fldCharType="end"/>
            </w:r>
            <w:r w:rsidRPr="00326E23">
              <w:rPr>
                <w:lang w:val="en-US"/>
              </w:rPr>
              <w:instrText>"</w:instrText>
            </w:r>
            <w:r w:rsidR="00E53893" w:rsidRPr="00326E23">
              <w:rPr>
                <w:lang w:val="en-US"/>
              </w:rPr>
              <w:fldChar w:fldCharType="separate"/>
            </w:r>
            <w:r w:rsidR="00E352A1">
              <w:rPr>
                <w:noProof/>
                <w:lang w:val="en-US"/>
              </w:rPr>
              <w:instrText xml:space="preserve">STABILIT Informatik AG </w:instrText>
            </w:r>
            <w:r w:rsidR="00E352A1">
              <w:rPr>
                <w:noProof/>
                <w:lang w:val="en-US"/>
              </w:rPr>
              <w:br/>
              <w:instrText>Joël Traber</w:instrText>
            </w:r>
            <w:r w:rsidR="00E53893" w:rsidRPr="00326E23">
              <w:rPr>
                <w:lang w:val="en-US"/>
              </w:rPr>
              <w:fldChar w:fldCharType="end"/>
            </w:r>
            <w:r w:rsidR="00E53893" w:rsidRPr="00326E23">
              <w:rPr>
                <w:lang w:val="en-US"/>
              </w:rPr>
              <w:fldChar w:fldCharType="end"/>
            </w:r>
          </w:p>
        </w:tc>
        <w:tc>
          <w:tcPr>
            <w:tcW w:w="6237" w:type="dxa"/>
          </w:tcPr>
          <w:p w:rsidR="00E10FA8" w:rsidRPr="009402B9" w:rsidRDefault="001F5B52" w:rsidP="006D3898">
            <w:pPr>
              <w:pStyle w:val="Zauthor"/>
              <w:rPr>
                <w:lang w:val="de-CH"/>
              </w:rPr>
            </w:pPr>
            <w:r w:rsidRPr="009402B9">
              <w:rPr>
                <w:lang w:val="de-CH"/>
              </w:rPr>
              <w:t>STABILIT</w:t>
            </w:r>
            <w:r w:rsidR="000F6A2C" w:rsidRPr="009402B9">
              <w:rPr>
                <w:lang w:val="de-CH"/>
              </w:rPr>
              <w:t xml:space="preserve"> Inf</w:t>
            </w:r>
            <w:r w:rsidRPr="009402B9">
              <w:rPr>
                <w:lang w:val="de-CH"/>
              </w:rPr>
              <w:t>o</w:t>
            </w:r>
            <w:r w:rsidR="000F6A2C" w:rsidRPr="009402B9">
              <w:rPr>
                <w:lang w:val="de-CH"/>
              </w:rPr>
              <w:t>r</w:t>
            </w:r>
            <w:r w:rsidRPr="009402B9">
              <w:rPr>
                <w:lang w:val="de-CH"/>
              </w:rPr>
              <w:t xml:space="preserve">matik AG </w:t>
            </w:r>
            <w:r w:rsidR="00C80438">
              <w:rPr>
                <w:lang w:val="de-CH"/>
              </w:rPr>
              <w:br/>
            </w:r>
            <w:r w:rsidR="00626D19" w:rsidRPr="009402B9">
              <w:rPr>
                <w:lang w:val="de-CH"/>
              </w:rPr>
              <w:t>Jo</w:t>
            </w:r>
            <w:r w:rsidR="002E76FC" w:rsidRPr="00E44CEB">
              <w:rPr>
                <w:lang w:val="de-CH"/>
              </w:rPr>
              <w:t>ë</w:t>
            </w:r>
            <w:r w:rsidR="00626D19" w:rsidRPr="009402B9">
              <w:rPr>
                <w:lang w:val="de-CH"/>
              </w:rPr>
              <w:t>l Traber</w:t>
            </w:r>
          </w:p>
        </w:tc>
      </w:tr>
      <w:tr w:rsidR="00E10FA8" w:rsidRPr="00326E23">
        <w:trPr>
          <w:cantSplit/>
        </w:trPr>
        <w:tc>
          <w:tcPr>
            <w:tcW w:w="1702" w:type="dxa"/>
          </w:tcPr>
          <w:p w:rsidR="00E10FA8" w:rsidRPr="00326E23" w:rsidRDefault="00E10FA8" w:rsidP="00F416B6">
            <w:pPr>
              <w:rPr>
                <w:lang w:val="en-US"/>
              </w:rPr>
            </w:pPr>
            <w:r w:rsidRPr="00326E23">
              <w:rPr>
                <w:lang w:val="en-US"/>
              </w:rPr>
              <w:t>Approval (Reviewed by):</w:t>
            </w:r>
          </w:p>
        </w:tc>
        <w:tc>
          <w:tcPr>
            <w:tcW w:w="6237" w:type="dxa"/>
          </w:tcPr>
          <w:p w:rsidR="00166A97" w:rsidRPr="00326E23" w:rsidRDefault="00361EEC" w:rsidP="00361EEC">
            <w:pPr>
              <w:pStyle w:val="Zapproval"/>
              <w:rPr>
                <w:lang w:val="en-US"/>
              </w:rPr>
            </w:pPr>
            <w:r>
              <w:rPr>
                <w:lang w:val="en-US"/>
              </w:rPr>
              <w:t>Signature</w:t>
            </w:r>
            <w:r>
              <w:rPr>
                <w:lang w:val="en-US"/>
              </w:rPr>
              <w:tab/>
            </w:r>
            <w:r>
              <w:rPr>
                <w:lang w:val="en-US"/>
              </w:rPr>
              <w:tab/>
              <w:t>Jan Trnka</w:t>
            </w:r>
          </w:p>
        </w:tc>
      </w:tr>
      <w:tr w:rsidR="00E10FA8" w:rsidRPr="00326E23">
        <w:trPr>
          <w:cantSplit/>
        </w:trPr>
        <w:tc>
          <w:tcPr>
            <w:tcW w:w="1702" w:type="dxa"/>
          </w:tcPr>
          <w:p w:rsidR="00E10FA8" w:rsidRPr="00326E23" w:rsidRDefault="00E10FA8" w:rsidP="00F416B6">
            <w:pPr>
              <w:rPr>
                <w:lang w:val="en-US"/>
              </w:rPr>
            </w:pPr>
            <w:r w:rsidRPr="00326E23">
              <w:rPr>
                <w:lang w:val="en-US"/>
              </w:rPr>
              <w:t>Audience:</w:t>
            </w:r>
          </w:p>
        </w:tc>
        <w:tc>
          <w:tcPr>
            <w:tcW w:w="6237" w:type="dxa"/>
          </w:tcPr>
          <w:p w:rsidR="00E10FA8" w:rsidRPr="00326E23" w:rsidRDefault="00CF136C" w:rsidP="00F94F82">
            <w:pPr>
              <w:pStyle w:val="Zaudience"/>
              <w:rPr>
                <w:lang w:val="en-US"/>
              </w:rPr>
            </w:pPr>
            <w:r w:rsidRPr="00326E23">
              <w:rPr>
                <w:lang w:val="en-US"/>
              </w:rPr>
              <w:t>Project team, Review team</w:t>
            </w:r>
          </w:p>
        </w:tc>
      </w:tr>
      <w:tr w:rsidR="00E10FA8" w:rsidRPr="00326E23">
        <w:trPr>
          <w:cantSplit/>
        </w:trPr>
        <w:tc>
          <w:tcPr>
            <w:tcW w:w="1702" w:type="dxa"/>
          </w:tcPr>
          <w:p w:rsidR="00E10FA8" w:rsidRPr="00326E23" w:rsidRDefault="00E10FA8" w:rsidP="00F416B6">
            <w:pPr>
              <w:rPr>
                <w:lang w:val="en-US"/>
              </w:rPr>
            </w:pPr>
            <w:r w:rsidRPr="00326E23">
              <w:rPr>
                <w:lang w:val="en-US"/>
              </w:rPr>
              <w:t>Distribution:</w:t>
            </w:r>
          </w:p>
        </w:tc>
        <w:tc>
          <w:tcPr>
            <w:tcW w:w="6237" w:type="dxa"/>
          </w:tcPr>
          <w:p w:rsidR="00E10FA8" w:rsidRPr="00326E23" w:rsidRDefault="00F94F82" w:rsidP="00F416B6">
            <w:pPr>
              <w:pStyle w:val="Zdistribution"/>
              <w:rPr>
                <w:lang w:val="en-US"/>
              </w:rPr>
            </w:pPr>
            <w:r>
              <w:rPr>
                <w:lang w:val="en-US"/>
              </w:rPr>
              <w:t>Public</w:t>
            </w:r>
          </w:p>
        </w:tc>
      </w:tr>
      <w:tr w:rsidR="00E10FA8" w:rsidRPr="00326E23">
        <w:trPr>
          <w:cantSplit/>
        </w:trPr>
        <w:tc>
          <w:tcPr>
            <w:tcW w:w="1702" w:type="dxa"/>
          </w:tcPr>
          <w:p w:rsidR="00E10FA8" w:rsidRPr="00326E23" w:rsidRDefault="00E10FA8" w:rsidP="00F416B6">
            <w:pPr>
              <w:rPr>
                <w:lang w:val="en-US"/>
              </w:rPr>
            </w:pPr>
            <w:r w:rsidRPr="00326E23">
              <w:rPr>
                <w:lang w:val="en-US"/>
              </w:rPr>
              <w:t>Filename</w:t>
            </w:r>
          </w:p>
        </w:tc>
        <w:tc>
          <w:tcPr>
            <w:tcW w:w="6237" w:type="dxa"/>
          </w:tcPr>
          <w:p w:rsidR="00E10FA8" w:rsidRPr="00326E23" w:rsidRDefault="00E53893" w:rsidP="00F416B6">
            <w:pPr>
              <w:pStyle w:val="Zdistribution"/>
              <w:rPr>
                <w:lang w:val="en-US"/>
              </w:rPr>
            </w:pPr>
            <w:fldSimple w:instr=" FILENAME \p\* LOWER \* MERGEFORMAT ">
              <w:r w:rsidR="00E352A1" w:rsidRPr="00E352A1">
                <w:rPr>
                  <w:noProof/>
                  <w:lang w:val="en-US"/>
                </w:rPr>
                <w:t>c:\stabilit\projects\eurex\sc\documents\sc_cc_e-v1.0.docx</w:t>
              </w:r>
            </w:fldSimple>
          </w:p>
        </w:tc>
      </w:tr>
    </w:tbl>
    <w:p w:rsidR="00E10FA8" w:rsidRPr="00326E23" w:rsidRDefault="00E10FA8" w:rsidP="00F416B6">
      <w:pPr>
        <w:pStyle w:val="Heading"/>
        <w:rPr>
          <w:lang w:val="en-US"/>
        </w:rPr>
      </w:pPr>
      <w:r w:rsidRPr="00326E23">
        <w:rPr>
          <w:lang w:val="en-US"/>
        </w:rPr>
        <w:t>Revision History</w:t>
      </w:r>
    </w:p>
    <w:tbl>
      <w:tblPr>
        <w:tblW w:w="7938" w:type="dxa"/>
        <w:tblBorders>
          <w:top w:val="single" w:sz="12" w:space="0" w:color="auto"/>
          <w:left w:val="single" w:sz="12" w:space="0" w:color="auto"/>
          <w:bottom w:val="single" w:sz="12" w:space="0" w:color="auto"/>
          <w:right w:val="single" w:sz="12" w:space="0" w:color="auto"/>
        </w:tblBorders>
        <w:tblLayout w:type="fixed"/>
        <w:tblCellMar>
          <w:left w:w="107" w:type="dxa"/>
          <w:right w:w="107" w:type="dxa"/>
        </w:tblCellMar>
        <w:tblLook w:val="0000"/>
      </w:tblPr>
      <w:tblGrid>
        <w:gridCol w:w="1383"/>
        <w:gridCol w:w="851"/>
        <w:gridCol w:w="1134"/>
        <w:gridCol w:w="4570"/>
      </w:tblGrid>
      <w:tr w:rsidR="00E10FA8" w:rsidRPr="00326E23" w:rsidTr="00380CCB">
        <w:trPr>
          <w:cantSplit/>
        </w:trPr>
        <w:tc>
          <w:tcPr>
            <w:tcW w:w="1383" w:type="dxa"/>
            <w:tcBorders>
              <w:top w:val="single" w:sz="12" w:space="0" w:color="auto"/>
              <w:bottom w:val="single" w:sz="12" w:space="0" w:color="auto"/>
              <w:right w:val="single" w:sz="6" w:space="0" w:color="auto"/>
            </w:tcBorders>
          </w:tcPr>
          <w:p w:rsidR="00E10FA8" w:rsidRPr="00326E23" w:rsidRDefault="00E10FA8" w:rsidP="00F416B6">
            <w:pPr>
              <w:rPr>
                <w:lang w:val="en-US"/>
              </w:rPr>
            </w:pPr>
            <w:r w:rsidRPr="00326E23">
              <w:rPr>
                <w:lang w:val="en-US"/>
              </w:rPr>
              <w:t>Date</w:t>
            </w:r>
          </w:p>
        </w:tc>
        <w:tc>
          <w:tcPr>
            <w:tcW w:w="851" w:type="dxa"/>
            <w:tcBorders>
              <w:top w:val="single" w:sz="12" w:space="0" w:color="auto"/>
              <w:left w:val="single" w:sz="6" w:space="0" w:color="auto"/>
              <w:bottom w:val="single" w:sz="12" w:space="0" w:color="auto"/>
              <w:right w:val="single" w:sz="6" w:space="0" w:color="auto"/>
            </w:tcBorders>
          </w:tcPr>
          <w:p w:rsidR="00E10FA8" w:rsidRPr="00326E23" w:rsidRDefault="00E10FA8" w:rsidP="00F416B6">
            <w:pPr>
              <w:rPr>
                <w:lang w:val="en-US"/>
              </w:rPr>
            </w:pPr>
            <w:r w:rsidRPr="00326E23">
              <w:rPr>
                <w:lang w:val="en-US"/>
              </w:rPr>
              <w:t>Version</w:t>
            </w:r>
          </w:p>
        </w:tc>
        <w:tc>
          <w:tcPr>
            <w:tcW w:w="1134" w:type="dxa"/>
            <w:tcBorders>
              <w:top w:val="single" w:sz="12" w:space="0" w:color="auto"/>
              <w:left w:val="single" w:sz="6" w:space="0" w:color="auto"/>
              <w:bottom w:val="single" w:sz="12" w:space="0" w:color="auto"/>
              <w:right w:val="single" w:sz="6" w:space="0" w:color="auto"/>
            </w:tcBorders>
          </w:tcPr>
          <w:p w:rsidR="00E10FA8" w:rsidRPr="00326E23" w:rsidRDefault="00E10FA8" w:rsidP="00F416B6">
            <w:pPr>
              <w:rPr>
                <w:lang w:val="en-US"/>
              </w:rPr>
            </w:pPr>
            <w:r w:rsidRPr="00326E23">
              <w:rPr>
                <w:lang w:val="en-US"/>
              </w:rPr>
              <w:t>Author</w:t>
            </w:r>
          </w:p>
        </w:tc>
        <w:tc>
          <w:tcPr>
            <w:tcW w:w="4570" w:type="dxa"/>
            <w:tcBorders>
              <w:top w:val="single" w:sz="12" w:space="0" w:color="auto"/>
              <w:left w:val="single" w:sz="6" w:space="0" w:color="auto"/>
              <w:bottom w:val="single" w:sz="12" w:space="0" w:color="auto"/>
              <w:right w:val="single" w:sz="12" w:space="0" w:color="auto"/>
            </w:tcBorders>
          </w:tcPr>
          <w:p w:rsidR="00E10FA8" w:rsidRPr="00326E23" w:rsidRDefault="00E10FA8" w:rsidP="009D7A12">
            <w:pPr>
              <w:jc w:val="left"/>
              <w:rPr>
                <w:lang w:val="en-US"/>
              </w:rPr>
            </w:pPr>
            <w:r w:rsidRPr="00326E23">
              <w:rPr>
                <w:lang w:val="en-US"/>
              </w:rPr>
              <w:t>Description</w:t>
            </w:r>
          </w:p>
        </w:tc>
      </w:tr>
      <w:tr w:rsidR="005A5FF6" w:rsidRPr="00326E23" w:rsidTr="000531A2">
        <w:trPr>
          <w:cantSplit/>
        </w:trPr>
        <w:tc>
          <w:tcPr>
            <w:tcW w:w="1383" w:type="dxa"/>
            <w:tcBorders>
              <w:top w:val="nil"/>
              <w:bottom w:val="single" w:sz="6" w:space="0" w:color="auto"/>
              <w:right w:val="single" w:sz="6" w:space="0" w:color="auto"/>
            </w:tcBorders>
          </w:tcPr>
          <w:p w:rsidR="005A5FF6" w:rsidRPr="00326E23" w:rsidRDefault="005A5FF6" w:rsidP="000531A2">
            <w:pPr>
              <w:rPr>
                <w:lang w:val="en-US"/>
              </w:rPr>
            </w:pPr>
            <w:r>
              <w:rPr>
                <w:lang w:val="en-US"/>
              </w:rPr>
              <w:t>10</w:t>
            </w:r>
            <w:r w:rsidRPr="00326E23">
              <w:rPr>
                <w:lang w:val="en-US"/>
              </w:rPr>
              <w:t>.0</w:t>
            </w:r>
            <w:r>
              <w:rPr>
                <w:lang w:val="en-US"/>
              </w:rPr>
              <w:t>5</w:t>
            </w:r>
            <w:r w:rsidRPr="00326E23">
              <w:rPr>
                <w:lang w:val="en-US"/>
              </w:rPr>
              <w:t>.20</w:t>
            </w:r>
            <w:r>
              <w:rPr>
                <w:lang w:val="en-US"/>
              </w:rPr>
              <w:t>12</w:t>
            </w:r>
          </w:p>
        </w:tc>
        <w:tc>
          <w:tcPr>
            <w:tcW w:w="851" w:type="dxa"/>
            <w:tcBorders>
              <w:top w:val="nil"/>
              <w:left w:val="single" w:sz="6" w:space="0" w:color="auto"/>
              <w:bottom w:val="single" w:sz="6" w:space="0" w:color="auto"/>
              <w:right w:val="single" w:sz="6" w:space="0" w:color="auto"/>
            </w:tcBorders>
          </w:tcPr>
          <w:p w:rsidR="005A5FF6" w:rsidRPr="00326E23" w:rsidRDefault="005A5FF6" w:rsidP="000531A2">
            <w:pPr>
              <w:rPr>
                <w:lang w:val="en-US"/>
              </w:rPr>
            </w:pPr>
            <w:r w:rsidRPr="00326E23">
              <w:rPr>
                <w:lang w:val="en-US"/>
              </w:rPr>
              <w:t>D1.0</w:t>
            </w:r>
          </w:p>
        </w:tc>
        <w:tc>
          <w:tcPr>
            <w:tcW w:w="1134" w:type="dxa"/>
            <w:tcBorders>
              <w:top w:val="nil"/>
              <w:left w:val="single" w:sz="6" w:space="0" w:color="auto"/>
              <w:bottom w:val="single" w:sz="6" w:space="0" w:color="auto"/>
              <w:right w:val="single" w:sz="6" w:space="0" w:color="auto"/>
            </w:tcBorders>
          </w:tcPr>
          <w:p w:rsidR="005A5FF6" w:rsidRPr="00326E23" w:rsidRDefault="005A5FF6" w:rsidP="000531A2">
            <w:pPr>
              <w:rPr>
                <w:lang w:val="en-US"/>
              </w:rPr>
            </w:pPr>
            <w:r>
              <w:rPr>
                <w:lang w:val="en-US"/>
              </w:rPr>
              <w:t>Joël Traber</w:t>
            </w:r>
          </w:p>
        </w:tc>
        <w:tc>
          <w:tcPr>
            <w:tcW w:w="4570" w:type="dxa"/>
            <w:tcBorders>
              <w:top w:val="nil"/>
              <w:left w:val="single" w:sz="6" w:space="0" w:color="auto"/>
              <w:bottom w:val="single" w:sz="6" w:space="0" w:color="auto"/>
            </w:tcBorders>
          </w:tcPr>
          <w:p w:rsidR="005A5FF6" w:rsidRPr="000442E8" w:rsidRDefault="005A5FF6" w:rsidP="000531A2">
            <w:pPr>
              <w:jc w:val="left"/>
              <w:rPr>
                <w:sz w:val="16"/>
                <w:szCs w:val="16"/>
                <w:lang w:val="en-US"/>
              </w:rPr>
            </w:pPr>
            <w:r w:rsidRPr="000442E8">
              <w:rPr>
                <w:sz w:val="16"/>
                <w:szCs w:val="16"/>
                <w:lang w:val="en-US"/>
              </w:rPr>
              <w:t>Initial draft</w:t>
            </w:r>
          </w:p>
        </w:tc>
      </w:tr>
      <w:tr w:rsidR="00E10FA8" w:rsidRPr="00326E23" w:rsidTr="00380CCB">
        <w:trPr>
          <w:cantSplit/>
        </w:trPr>
        <w:tc>
          <w:tcPr>
            <w:tcW w:w="1383" w:type="dxa"/>
            <w:tcBorders>
              <w:top w:val="nil"/>
              <w:bottom w:val="single" w:sz="6" w:space="0" w:color="auto"/>
              <w:right w:val="single" w:sz="6" w:space="0" w:color="auto"/>
            </w:tcBorders>
          </w:tcPr>
          <w:p w:rsidR="00E10FA8" w:rsidRPr="00326E23" w:rsidRDefault="005A5FF6" w:rsidP="00F416B6">
            <w:pPr>
              <w:rPr>
                <w:lang w:val="en-US"/>
              </w:rPr>
            </w:pPr>
            <w:r>
              <w:rPr>
                <w:lang w:val="en-US"/>
              </w:rPr>
              <w:t>12</w:t>
            </w:r>
            <w:r w:rsidR="00B0710C" w:rsidRPr="00326E23">
              <w:rPr>
                <w:lang w:val="en-US"/>
              </w:rPr>
              <w:t>.0</w:t>
            </w:r>
            <w:r>
              <w:rPr>
                <w:lang w:val="en-US"/>
              </w:rPr>
              <w:t>6</w:t>
            </w:r>
            <w:r w:rsidR="00B0710C" w:rsidRPr="00326E23">
              <w:rPr>
                <w:lang w:val="en-US"/>
              </w:rPr>
              <w:t>.20</w:t>
            </w:r>
            <w:r w:rsidR="00DC0C1C">
              <w:rPr>
                <w:lang w:val="en-US"/>
              </w:rPr>
              <w:t>12</w:t>
            </w:r>
          </w:p>
        </w:tc>
        <w:tc>
          <w:tcPr>
            <w:tcW w:w="851" w:type="dxa"/>
            <w:tcBorders>
              <w:top w:val="nil"/>
              <w:left w:val="single" w:sz="6" w:space="0" w:color="auto"/>
              <w:bottom w:val="single" w:sz="6" w:space="0" w:color="auto"/>
              <w:right w:val="single" w:sz="6" w:space="0" w:color="auto"/>
            </w:tcBorders>
          </w:tcPr>
          <w:p w:rsidR="00E10FA8" w:rsidRPr="00326E23" w:rsidRDefault="00026CC5" w:rsidP="00F416B6">
            <w:pPr>
              <w:rPr>
                <w:lang w:val="en-US"/>
              </w:rPr>
            </w:pPr>
            <w:r>
              <w:rPr>
                <w:lang w:val="en-US"/>
              </w:rPr>
              <w:t>V</w:t>
            </w:r>
            <w:r w:rsidR="00E10FA8" w:rsidRPr="00326E23">
              <w:rPr>
                <w:lang w:val="en-US"/>
              </w:rPr>
              <w:t>1.0</w:t>
            </w:r>
          </w:p>
        </w:tc>
        <w:tc>
          <w:tcPr>
            <w:tcW w:w="1134" w:type="dxa"/>
            <w:tcBorders>
              <w:top w:val="nil"/>
              <w:left w:val="single" w:sz="6" w:space="0" w:color="auto"/>
              <w:bottom w:val="single" w:sz="6" w:space="0" w:color="auto"/>
              <w:right w:val="single" w:sz="6" w:space="0" w:color="auto"/>
            </w:tcBorders>
          </w:tcPr>
          <w:p w:rsidR="00E10FA8" w:rsidRPr="00326E23" w:rsidRDefault="00DC0C1C" w:rsidP="00F416B6">
            <w:pPr>
              <w:rPr>
                <w:lang w:val="en-US"/>
              </w:rPr>
            </w:pPr>
            <w:r>
              <w:rPr>
                <w:lang w:val="en-US"/>
              </w:rPr>
              <w:t>Joël Traber</w:t>
            </w:r>
          </w:p>
        </w:tc>
        <w:tc>
          <w:tcPr>
            <w:tcW w:w="4570" w:type="dxa"/>
            <w:tcBorders>
              <w:top w:val="nil"/>
              <w:left w:val="single" w:sz="6" w:space="0" w:color="auto"/>
              <w:bottom w:val="single" w:sz="6" w:space="0" w:color="auto"/>
            </w:tcBorders>
          </w:tcPr>
          <w:p w:rsidR="00E10FA8" w:rsidRPr="000442E8" w:rsidRDefault="0060038F" w:rsidP="0018423A">
            <w:pPr>
              <w:jc w:val="left"/>
              <w:rPr>
                <w:sz w:val="16"/>
                <w:szCs w:val="16"/>
                <w:lang w:val="en-US"/>
              </w:rPr>
            </w:pPr>
            <w:r>
              <w:rPr>
                <w:sz w:val="16"/>
                <w:szCs w:val="16"/>
                <w:lang w:val="en-US"/>
              </w:rPr>
              <w:t>Change cache structure, appendix messages</w:t>
            </w:r>
            <w:r w:rsidR="006F464B">
              <w:rPr>
                <w:sz w:val="16"/>
                <w:szCs w:val="16"/>
                <w:lang w:val="en-US"/>
              </w:rPr>
              <w:t xml:space="preserve"> (SIX requirements)</w:t>
            </w:r>
            <w:r w:rsidR="0018423A">
              <w:rPr>
                <w:sz w:val="16"/>
                <w:szCs w:val="16"/>
                <w:lang w:val="en-US"/>
              </w:rPr>
              <w:t>. One cache per SC!</w:t>
            </w:r>
          </w:p>
        </w:tc>
      </w:tr>
    </w:tbl>
    <w:p w:rsidR="00E10FA8" w:rsidRPr="00326E23" w:rsidRDefault="00E10FA8" w:rsidP="00F416B6">
      <w:pPr>
        <w:rPr>
          <w:lang w:val="en-US"/>
        </w:rPr>
      </w:pPr>
      <w:r w:rsidRPr="00326E23">
        <w:rPr>
          <w:lang w:val="en-US"/>
        </w:rPr>
        <w:br w:type="page"/>
      </w:r>
    </w:p>
    <w:p w:rsidR="00E10FA8" w:rsidRPr="00326E23" w:rsidRDefault="00E10FA8" w:rsidP="00F416B6">
      <w:pPr>
        <w:rPr>
          <w:lang w:val="en-US"/>
        </w:rPr>
        <w:sectPr w:rsidR="00E10FA8" w:rsidRPr="00326E23">
          <w:headerReference w:type="even" r:id="rId20"/>
          <w:headerReference w:type="default" r:id="rId21"/>
          <w:footerReference w:type="default" r:id="rId22"/>
          <w:headerReference w:type="first" r:id="rId23"/>
          <w:footerReference w:type="first" r:id="rId24"/>
          <w:pgSz w:w="11907" w:h="16840" w:code="9"/>
          <w:pgMar w:top="1276" w:right="1418" w:bottom="1304" w:left="2835" w:header="567" w:footer="831" w:gutter="0"/>
          <w:pgNumType w:fmt="lowerRoman"/>
          <w:cols w:space="720"/>
          <w:formProt w:val="0"/>
          <w:titlePg/>
        </w:sectPr>
      </w:pPr>
    </w:p>
    <w:p w:rsidR="00E10FA8" w:rsidRPr="00326E23" w:rsidRDefault="00E10FA8" w:rsidP="008F5812">
      <w:pPr>
        <w:pStyle w:val="Heading"/>
        <w:outlineLvl w:val="0"/>
        <w:rPr>
          <w:lang w:val="en-US"/>
        </w:rPr>
      </w:pPr>
      <w:r w:rsidRPr="00326E23">
        <w:rPr>
          <w:lang w:val="en-US"/>
        </w:rPr>
        <w:lastRenderedPageBreak/>
        <w:t>Table of Contents</w:t>
      </w:r>
    </w:p>
    <w:p w:rsidR="00E352A1" w:rsidRDefault="00E53893">
      <w:pPr>
        <w:pStyle w:val="TOC1"/>
        <w:tabs>
          <w:tab w:val="left" w:pos="360"/>
        </w:tabs>
        <w:rPr>
          <w:rFonts w:asciiTheme="minorHAnsi" w:eastAsiaTheme="minorEastAsia" w:hAnsiTheme="minorHAnsi" w:cstheme="minorBidi"/>
          <w:caps w:val="0"/>
          <w:noProof/>
          <w:sz w:val="22"/>
          <w:szCs w:val="22"/>
          <w:lang w:val="de-CH" w:eastAsia="de-CH"/>
        </w:rPr>
      </w:pPr>
      <w:r w:rsidRPr="00E53893">
        <w:rPr>
          <w:b/>
          <w:lang w:val="en-US"/>
        </w:rPr>
        <w:fldChar w:fldCharType="begin"/>
      </w:r>
      <w:r w:rsidR="00E10FA8" w:rsidRPr="00326E23">
        <w:rPr>
          <w:b/>
          <w:lang w:val="en-US"/>
        </w:rPr>
        <w:instrText xml:space="preserve"> TOC \o "1-3" \t "Appendix;1;Index;1" </w:instrText>
      </w:r>
      <w:r w:rsidRPr="00E53893">
        <w:rPr>
          <w:b/>
          <w:lang w:val="en-US"/>
        </w:rPr>
        <w:fldChar w:fldCharType="separate"/>
      </w:r>
      <w:r w:rsidR="00E352A1" w:rsidRPr="009B6626">
        <w:rPr>
          <w:noProof/>
          <w:lang w:val="en-US"/>
        </w:rPr>
        <w:t>1</w:t>
      </w:r>
      <w:r w:rsidR="00E352A1">
        <w:rPr>
          <w:rFonts w:asciiTheme="minorHAnsi" w:eastAsiaTheme="minorEastAsia" w:hAnsiTheme="minorHAnsi" w:cstheme="minorBidi"/>
          <w:caps w:val="0"/>
          <w:noProof/>
          <w:sz w:val="22"/>
          <w:szCs w:val="22"/>
          <w:lang w:val="de-CH" w:eastAsia="de-CH"/>
        </w:rPr>
        <w:tab/>
      </w:r>
      <w:r w:rsidR="00E352A1" w:rsidRPr="009B6626">
        <w:rPr>
          <w:noProof/>
          <w:lang w:val="en-US"/>
        </w:rPr>
        <w:t>Preface</w:t>
      </w:r>
      <w:r w:rsidR="00E352A1">
        <w:rPr>
          <w:noProof/>
        </w:rPr>
        <w:tab/>
      </w:r>
      <w:r>
        <w:rPr>
          <w:noProof/>
        </w:rPr>
        <w:fldChar w:fldCharType="begin"/>
      </w:r>
      <w:r w:rsidR="00E352A1">
        <w:rPr>
          <w:noProof/>
        </w:rPr>
        <w:instrText xml:space="preserve"> PAGEREF _Toc327372202 \h </w:instrText>
      </w:r>
      <w:r>
        <w:rPr>
          <w:noProof/>
        </w:rPr>
      </w:r>
      <w:r>
        <w:rPr>
          <w:noProof/>
        </w:rPr>
        <w:fldChar w:fldCharType="separate"/>
      </w:r>
      <w:r w:rsidR="00E352A1">
        <w:rPr>
          <w:noProof/>
        </w:rPr>
        <w:t>3</w:t>
      </w:r>
      <w:r>
        <w:rPr>
          <w:noProof/>
        </w:rPr>
        <w:fldChar w:fldCharType="end"/>
      </w:r>
    </w:p>
    <w:p w:rsidR="00E352A1" w:rsidRPr="00E352A1" w:rsidRDefault="00E352A1">
      <w:pPr>
        <w:pStyle w:val="TOC2"/>
        <w:tabs>
          <w:tab w:val="left" w:pos="720"/>
        </w:tabs>
        <w:rPr>
          <w:rFonts w:asciiTheme="minorHAnsi" w:eastAsiaTheme="minorEastAsia" w:hAnsiTheme="minorHAnsi" w:cstheme="minorBidi"/>
          <w:noProof/>
          <w:sz w:val="22"/>
          <w:szCs w:val="22"/>
          <w:lang w:val="en-US" w:eastAsia="de-CH"/>
        </w:rPr>
      </w:pPr>
      <w:r w:rsidRPr="009B6626">
        <w:rPr>
          <w:noProof/>
          <w:lang w:val="en-US"/>
        </w:rPr>
        <w:t>1.1</w:t>
      </w:r>
      <w:r w:rsidRPr="00E352A1">
        <w:rPr>
          <w:rFonts w:asciiTheme="minorHAnsi" w:eastAsiaTheme="minorEastAsia" w:hAnsiTheme="minorHAnsi" w:cstheme="minorBidi"/>
          <w:noProof/>
          <w:sz w:val="22"/>
          <w:szCs w:val="22"/>
          <w:lang w:val="en-US" w:eastAsia="de-CH"/>
        </w:rPr>
        <w:tab/>
      </w:r>
      <w:r w:rsidRPr="009B6626">
        <w:rPr>
          <w:noProof/>
          <w:lang w:val="en-US"/>
        </w:rPr>
        <w:t>Purpose &amp; Scope of this Document</w:t>
      </w:r>
      <w:r>
        <w:rPr>
          <w:noProof/>
        </w:rPr>
        <w:tab/>
      </w:r>
      <w:r w:rsidR="00E53893">
        <w:rPr>
          <w:noProof/>
        </w:rPr>
        <w:fldChar w:fldCharType="begin"/>
      </w:r>
      <w:r>
        <w:rPr>
          <w:noProof/>
        </w:rPr>
        <w:instrText xml:space="preserve"> PAGEREF _Toc327372203 \h </w:instrText>
      </w:r>
      <w:r w:rsidR="00E53893">
        <w:rPr>
          <w:noProof/>
        </w:rPr>
      </w:r>
      <w:r w:rsidR="00E53893">
        <w:rPr>
          <w:noProof/>
        </w:rPr>
        <w:fldChar w:fldCharType="separate"/>
      </w:r>
      <w:r>
        <w:rPr>
          <w:noProof/>
        </w:rPr>
        <w:t>3</w:t>
      </w:r>
      <w:r w:rsidR="00E53893">
        <w:rPr>
          <w:noProof/>
        </w:rPr>
        <w:fldChar w:fldCharType="end"/>
      </w:r>
    </w:p>
    <w:p w:rsidR="00E352A1" w:rsidRPr="00E352A1" w:rsidRDefault="00E352A1">
      <w:pPr>
        <w:pStyle w:val="TOC2"/>
        <w:tabs>
          <w:tab w:val="left" w:pos="720"/>
        </w:tabs>
        <w:rPr>
          <w:rFonts w:asciiTheme="minorHAnsi" w:eastAsiaTheme="minorEastAsia" w:hAnsiTheme="minorHAnsi" w:cstheme="minorBidi"/>
          <w:noProof/>
          <w:sz w:val="22"/>
          <w:szCs w:val="22"/>
          <w:lang w:val="en-US" w:eastAsia="de-CH"/>
        </w:rPr>
      </w:pPr>
      <w:r w:rsidRPr="009B6626">
        <w:rPr>
          <w:noProof/>
          <w:lang w:val="en-US"/>
        </w:rPr>
        <w:t>1.2</w:t>
      </w:r>
      <w:r w:rsidRPr="00E352A1">
        <w:rPr>
          <w:rFonts w:asciiTheme="minorHAnsi" w:eastAsiaTheme="minorEastAsia" w:hAnsiTheme="minorHAnsi" w:cstheme="minorBidi"/>
          <w:noProof/>
          <w:sz w:val="22"/>
          <w:szCs w:val="22"/>
          <w:lang w:val="en-US" w:eastAsia="de-CH"/>
        </w:rPr>
        <w:tab/>
      </w:r>
      <w:r w:rsidRPr="009B6626">
        <w:rPr>
          <w:noProof/>
          <w:lang w:val="en-US"/>
        </w:rPr>
        <w:t>Definitions &amp; Abbreviations</w:t>
      </w:r>
      <w:r>
        <w:rPr>
          <w:noProof/>
        </w:rPr>
        <w:tab/>
      </w:r>
      <w:r w:rsidR="00E53893">
        <w:rPr>
          <w:noProof/>
        </w:rPr>
        <w:fldChar w:fldCharType="begin"/>
      </w:r>
      <w:r>
        <w:rPr>
          <w:noProof/>
        </w:rPr>
        <w:instrText xml:space="preserve"> PAGEREF _Toc327372204 \h </w:instrText>
      </w:r>
      <w:r w:rsidR="00E53893">
        <w:rPr>
          <w:noProof/>
        </w:rPr>
      </w:r>
      <w:r w:rsidR="00E53893">
        <w:rPr>
          <w:noProof/>
        </w:rPr>
        <w:fldChar w:fldCharType="separate"/>
      </w:r>
      <w:r>
        <w:rPr>
          <w:noProof/>
        </w:rPr>
        <w:t>3</w:t>
      </w:r>
      <w:r w:rsidR="00E53893">
        <w:rPr>
          <w:noProof/>
        </w:rPr>
        <w:fldChar w:fldCharType="end"/>
      </w:r>
    </w:p>
    <w:p w:rsidR="00E352A1" w:rsidRPr="00E352A1" w:rsidRDefault="00E352A1">
      <w:pPr>
        <w:pStyle w:val="TOC2"/>
        <w:tabs>
          <w:tab w:val="left" w:pos="720"/>
        </w:tabs>
        <w:rPr>
          <w:rFonts w:asciiTheme="minorHAnsi" w:eastAsiaTheme="minorEastAsia" w:hAnsiTheme="minorHAnsi" w:cstheme="minorBidi"/>
          <w:noProof/>
          <w:sz w:val="22"/>
          <w:szCs w:val="22"/>
          <w:lang w:val="en-US" w:eastAsia="de-CH"/>
        </w:rPr>
      </w:pPr>
      <w:r w:rsidRPr="009B6626">
        <w:rPr>
          <w:noProof/>
          <w:lang w:val="en-US"/>
        </w:rPr>
        <w:t>1.3</w:t>
      </w:r>
      <w:r w:rsidRPr="00E352A1">
        <w:rPr>
          <w:rFonts w:asciiTheme="minorHAnsi" w:eastAsiaTheme="minorEastAsia" w:hAnsiTheme="minorHAnsi" w:cstheme="minorBidi"/>
          <w:noProof/>
          <w:sz w:val="22"/>
          <w:szCs w:val="22"/>
          <w:lang w:val="en-US" w:eastAsia="de-CH"/>
        </w:rPr>
        <w:tab/>
      </w:r>
      <w:r w:rsidRPr="009B6626">
        <w:rPr>
          <w:noProof/>
          <w:lang w:val="en-US"/>
        </w:rPr>
        <w:t>External References</w:t>
      </w:r>
      <w:r>
        <w:rPr>
          <w:noProof/>
        </w:rPr>
        <w:tab/>
      </w:r>
      <w:r w:rsidR="00E53893">
        <w:rPr>
          <w:noProof/>
        </w:rPr>
        <w:fldChar w:fldCharType="begin"/>
      </w:r>
      <w:r>
        <w:rPr>
          <w:noProof/>
        </w:rPr>
        <w:instrText xml:space="preserve"> PAGEREF _Toc327372205 \h </w:instrText>
      </w:r>
      <w:r w:rsidR="00E53893">
        <w:rPr>
          <w:noProof/>
        </w:rPr>
      </w:r>
      <w:r w:rsidR="00E53893">
        <w:rPr>
          <w:noProof/>
        </w:rPr>
        <w:fldChar w:fldCharType="separate"/>
      </w:r>
      <w:r>
        <w:rPr>
          <w:noProof/>
        </w:rPr>
        <w:t>3</w:t>
      </w:r>
      <w:r w:rsidR="00E53893">
        <w:rPr>
          <w:noProof/>
        </w:rPr>
        <w:fldChar w:fldCharType="end"/>
      </w:r>
    </w:p>
    <w:p w:rsidR="00E352A1" w:rsidRPr="00E352A1" w:rsidRDefault="00E352A1">
      <w:pPr>
        <w:pStyle w:val="TOC2"/>
        <w:tabs>
          <w:tab w:val="left" w:pos="720"/>
        </w:tabs>
        <w:rPr>
          <w:rFonts w:asciiTheme="minorHAnsi" w:eastAsiaTheme="minorEastAsia" w:hAnsiTheme="minorHAnsi" w:cstheme="minorBidi"/>
          <w:noProof/>
          <w:sz w:val="22"/>
          <w:szCs w:val="22"/>
          <w:lang w:val="en-US" w:eastAsia="de-CH"/>
        </w:rPr>
      </w:pPr>
      <w:r w:rsidRPr="009B6626">
        <w:rPr>
          <w:noProof/>
          <w:lang w:val="en-US"/>
        </w:rPr>
        <w:t>1.4</w:t>
      </w:r>
      <w:r w:rsidRPr="00E352A1">
        <w:rPr>
          <w:rFonts w:asciiTheme="minorHAnsi" w:eastAsiaTheme="minorEastAsia" w:hAnsiTheme="minorHAnsi" w:cstheme="minorBidi"/>
          <w:noProof/>
          <w:sz w:val="22"/>
          <w:szCs w:val="22"/>
          <w:lang w:val="en-US" w:eastAsia="de-CH"/>
        </w:rPr>
        <w:tab/>
      </w:r>
      <w:r w:rsidRPr="009B6626">
        <w:rPr>
          <w:noProof/>
          <w:lang w:val="en-US"/>
        </w:rPr>
        <w:t>Typographical Conventions</w:t>
      </w:r>
      <w:r>
        <w:rPr>
          <w:noProof/>
        </w:rPr>
        <w:tab/>
      </w:r>
      <w:r w:rsidR="00E53893">
        <w:rPr>
          <w:noProof/>
        </w:rPr>
        <w:fldChar w:fldCharType="begin"/>
      </w:r>
      <w:r>
        <w:rPr>
          <w:noProof/>
        </w:rPr>
        <w:instrText xml:space="preserve"> PAGEREF _Toc327372206 \h </w:instrText>
      </w:r>
      <w:r w:rsidR="00E53893">
        <w:rPr>
          <w:noProof/>
        </w:rPr>
      </w:r>
      <w:r w:rsidR="00E53893">
        <w:rPr>
          <w:noProof/>
        </w:rPr>
        <w:fldChar w:fldCharType="separate"/>
      </w:r>
      <w:r>
        <w:rPr>
          <w:noProof/>
        </w:rPr>
        <w:t>3</w:t>
      </w:r>
      <w:r w:rsidR="00E53893">
        <w:rPr>
          <w:noProof/>
        </w:rPr>
        <w:fldChar w:fldCharType="end"/>
      </w:r>
    </w:p>
    <w:p w:rsidR="00E352A1" w:rsidRPr="00E352A1" w:rsidRDefault="00E352A1">
      <w:pPr>
        <w:pStyle w:val="TOC2"/>
        <w:tabs>
          <w:tab w:val="left" w:pos="720"/>
        </w:tabs>
        <w:rPr>
          <w:rFonts w:asciiTheme="minorHAnsi" w:eastAsiaTheme="minorEastAsia" w:hAnsiTheme="minorHAnsi" w:cstheme="minorBidi"/>
          <w:noProof/>
          <w:sz w:val="22"/>
          <w:szCs w:val="22"/>
          <w:lang w:val="en-US" w:eastAsia="de-CH"/>
        </w:rPr>
      </w:pPr>
      <w:r w:rsidRPr="009B6626">
        <w:rPr>
          <w:noProof/>
          <w:lang w:val="en-US"/>
        </w:rPr>
        <w:t>1.5</w:t>
      </w:r>
      <w:r w:rsidRPr="00E352A1">
        <w:rPr>
          <w:rFonts w:asciiTheme="minorHAnsi" w:eastAsiaTheme="minorEastAsia" w:hAnsiTheme="minorHAnsi" w:cstheme="minorBidi"/>
          <w:noProof/>
          <w:sz w:val="22"/>
          <w:szCs w:val="22"/>
          <w:lang w:val="en-US" w:eastAsia="de-CH"/>
        </w:rPr>
        <w:tab/>
      </w:r>
      <w:r w:rsidRPr="009B6626">
        <w:rPr>
          <w:noProof/>
          <w:lang w:val="en-US"/>
        </w:rPr>
        <w:t>Outstanding Issues</w:t>
      </w:r>
      <w:r>
        <w:rPr>
          <w:noProof/>
        </w:rPr>
        <w:tab/>
      </w:r>
      <w:r w:rsidR="00E53893">
        <w:rPr>
          <w:noProof/>
        </w:rPr>
        <w:fldChar w:fldCharType="begin"/>
      </w:r>
      <w:r>
        <w:rPr>
          <w:noProof/>
        </w:rPr>
        <w:instrText xml:space="preserve"> PAGEREF _Toc327372207 \h </w:instrText>
      </w:r>
      <w:r w:rsidR="00E53893">
        <w:rPr>
          <w:noProof/>
        </w:rPr>
      </w:r>
      <w:r w:rsidR="00E53893">
        <w:rPr>
          <w:noProof/>
        </w:rPr>
        <w:fldChar w:fldCharType="separate"/>
      </w:r>
      <w:r>
        <w:rPr>
          <w:noProof/>
        </w:rPr>
        <w:t>3</w:t>
      </w:r>
      <w:r w:rsidR="00E53893">
        <w:rPr>
          <w:noProof/>
        </w:rPr>
        <w:fldChar w:fldCharType="end"/>
      </w:r>
    </w:p>
    <w:p w:rsidR="00E352A1" w:rsidRPr="00E352A1" w:rsidRDefault="00E352A1">
      <w:pPr>
        <w:pStyle w:val="TOC1"/>
        <w:tabs>
          <w:tab w:val="left" w:pos="360"/>
        </w:tabs>
        <w:rPr>
          <w:rFonts w:asciiTheme="minorHAnsi" w:eastAsiaTheme="minorEastAsia" w:hAnsiTheme="minorHAnsi" w:cstheme="minorBidi"/>
          <w:caps w:val="0"/>
          <w:noProof/>
          <w:sz w:val="22"/>
          <w:szCs w:val="22"/>
          <w:lang w:val="en-US" w:eastAsia="de-CH"/>
        </w:rPr>
      </w:pPr>
      <w:r>
        <w:rPr>
          <w:noProof/>
        </w:rPr>
        <w:t>2</w:t>
      </w:r>
      <w:r w:rsidRPr="00E352A1">
        <w:rPr>
          <w:rFonts w:asciiTheme="minorHAnsi" w:eastAsiaTheme="minorEastAsia" w:hAnsiTheme="minorHAnsi" w:cstheme="minorBidi"/>
          <w:caps w:val="0"/>
          <w:noProof/>
          <w:sz w:val="22"/>
          <w:szCs w:val="22"/>
          <w:lang w:val="en-US" w:eastAsia="de-CH"/>
        </w:rPr>
        <w:tab/>
      </w:r>
      <w:r>
        <w:rPr>
          <w:noProof/>
        </w:rPr>
        <w:t>Introduction</w:t>
      </w:r>
      <w:r>
        <w:rPr>
          <w:noProof/>
        </w:rPr>
        <w:tab/>
      </w:r>
      <w:r w:rsidR="00E53893">
        <w:rPr>
          <w:noProof/>
        </w:rPr>
        <w:fldChar w:fldCharType="begin"/>
      </w:r>
      <w:r>
        <w:rPr>
          <w:noProof/>
        </w:rPr>
        <w:instrText xml:space="preserve"> PAGEREF _Toc327372208 \h </w:instrText>
      </w:r>
      <w:r w:rsidR="00E53893">
        <w:rPr>
          <w:noProof/>
        </w:rPr>
      </w:r>
      <w:r w:rsidR="00E53893">
        <w:rPr>
          <w:noProof/>
        </w:rPr>
        <w:fldChar w:fldCharType="separate"/>
      </w:r>
      <w:r>
        <w:rPr>
          <w:noProof/>
        </w:rPr>
        <w:t>4</w:t>
      </w:r>
      <w:r w:rsidR="00E53893">
        <w:rPr>
          <w:noProof/>
        </w:rPr>
        <w:fldChar w:fldCharType="end"/>
      </w:r>
    </w:p>
    <w:p w:rsidR="00E352A1" w:rsidRPr="00E352A1" w:rsidRDefault="00E352A1">
      <w:pPr>
        <w:pStyle w:val="TOC2"/>
        <w:tabs>
          <w:tab w:val="left" w:pos="720"/>
        </w:tabs>
        <w:rPr>
          <w:rFonts w:asciiTheme="minorHAnsi" w:eastAsiaTheme="minorEastAsia" w:hAnsiTheme="minorHAnsi" w:cstheme="minorBidi"/>
          <w:noProof/>
          <w:sz w:val="22"/>
          <w:szCs w:val="22"/>
          <w:lang w:val="en-US" w:eastAsia="de-CH"/>
        </w:rPr>
      </w:pPr>
      <w:r w:rsidRPr="009B6626">
        <w:rPr>
          <w:noProof/>
          <w:lang w:val="en-US"/>
        </w:rPr>
        <w:t>2.1</w:t>
      </w:r>
      <w:r w:rsidRPr="00E352A1">
        <w:rPr>
          <w:rFonts w:asciiTheme="minorHAnsi" w:eastAsiaTheme="minorEastAsia" w:hAnsiTheme="minorHAnsi" w:cstheme="minorBidi"/>
          <w:noProof/>
          <w:sz w:val="22"/>
          <w:szCs w:val="22"/>
          <w:lang w:val="en-US" w:eastAsia="de-CH"/>
        </w:rPr>
        <w:tab/>
      </w:r>
      <w:r w:rsidRPr="009B6626">
        <w:rPr>
          <w:noProof/>
          <w:lang w:val="en-US"/>
        </w:rPr>
        <w:t>Cache coherence problem</w:t>
      </w:r>
      <w:r>
        <w:rPr>
          <w:noProof/>
        </w:rPr>
        <w:tab/>
      </w:r>
      <w:r w:rsidR="00E53893">
        <w:rPr>
          <w:noProof/>
        </w:rPr>
        <w:fldChar w:fldCharType="begin"/>
      </w:r>
      <w:r>
        <w:rPr>
          <w:noProof/>
        </w:rPr>
        <w:instrText xml:space="preserve"> PAGEREF _Toc327372209 \h </w:instrText>
      </w:r>
      <w:r w:rsidR="00E53893">
        <w:rPr>
          <w:noProof/>
        </w:rPr>
      </w:r>
      <w:r w:rsidR="00E53893">
        <w:rPr>
          <w:noProof/>
        </w:rPr>
        <w:fldChar w:fldCharType="separate"/>
      </w:r>
      <w:r>
        <w:rPr>
          <w:noProof/>
        </w:rPr>
        <w:t>4</w:t>
      </w:r>
      <w:r w:rsidR="00E53893">
        <w:rPr>
          <w:noProof/>
        </w:rPr>
        <w:fldChar w:fldCharType="end"/>
      </w:r>
    </w:p>
    <w:p w:rsidR="00E352A1" w:rsidRPr="00E352A1" w:rsidRDefault="00E352A1">
      <w:pPr>
        <w:pStyle w:val="TOC1"/>
        <w:tabs>
          <w:tab w:val="left" w:pos="360"/>
        </w:tabs>
        <w:rPr>
          <w:rFonts w:asciiTheme="minorHAnsi" w:eastAsiaTheme="minorEastAsia" w:hAnsiTheme="minorHAnsi" w:cstheme="minorBidi"/>
          <w:caps w:val="0"/>
          <w:noProof/>
          <w:sz w:val="22"/>
          <w:szCs w:val="22"/>
          <w:lang w:val="en-US" w:eastAsia="de-CH"/>
        </w:rPr>
      </w:pPr>
      <w:r>
        <w:rPr>
          <w:noProof/>
        </w:rPr>
        <w:t>3</w:t>
      </w:r>
      <w:r w:rsidRPr="00E352A1">
        <w:rPr>
          <w:rFonts w:asciiTheme="minorHAnsi" w:eastAsiaTheme="minorEastAsia" w:hAnsiTheme="minorHAnsi" w:cstheme="minorBidi"/>
          <w:caps w:val="0"/>
          <w:noProof/>
          <w:sz w:val="22"/>
          <w:szCs w:val="22"/>
          <w:lang w:val="en-US" w:eastAsia="de-CH"/>
        </w:rPr>
        <w:tab/>
      </w:r>
      <w:r>
        <w:rPr>
          <w:noProof/>
        </w:rPr>
        <w:t xml:space="preserve">Cache </w:t>
      </w:r>
      <w:r w:rsidRPr="009B6626">
        <w:rPr>
          <w:noProof/>
          <w:lang w:val="en-US"/>
        </w:rPr>
        <w:t>Coherence Model</w:t>
      </w:r>
      <w:r>
        <w:rPr>
          <w:noProof/>
        </w:rPr>
        <w:tab/>
      </w:r>
      <w:r w:rsidR="00E53893">
        <w:rPr>
          <w:noProof/>
        </w:rPr>
        <w:fldChar w:fldCharType="begin"/>
      </w:r>
      <w:r>
        <w:rPr>
          <w:noProof/>
        </w:rPr>
        <w:instrText xml:space="preserve"> PAGEREF _Toc327372210 \h </w:instrText>
      </w:r>
      <w:r w:rsidR="00E53893">
        <w:rPr>
          <w:noProof/>
        </w:rPr>
      </w:r>
      <w:r w:rsidR="00E53893">
        <w:rPr>
          <w:noProof/>
        </w:rPr>
        <w:fldChar w:fldCharType="separate"/>
      </w:r>
      <w:r>
        <w:rPr>
          <w:noProof/>
        </w:rPr>
        <w:t>5</w:t>
      </w:r>
      <w:r w:rsidR="00E53893">
        <w:rPr>
          <w:noProof/>
        </w:rPr>
        <w:fldChar w:fldCharType="end"/>
      </w:r>
    </w:p>
    <w:p w:rsidR="00E352A1" w:rsidRPr="00E352A1" w:rsidRDefault="00E352A1">
      <w:pPr>
        <w:pStyle w:val="TOC2"/>
        <w:tabs>
          <w:tab w:val="left" w:pos="720"/>
        </w:tabs>
        <w:rPr>
          <w:rFonts w:asciiTheme="minorHAnsi" w:eastAsiaTheme="minorEastAsia" w:hAnsiTheme="minorHAnsi" w:cstheme="minorBidi"/>
          <w:noProof/>
          <w:sz w:val="22"/>
          <w:szCs w:val="22"/>
          <w:lang w:val="en-US" w:eastAsia="de-CH"/>
        </w:rPr>
      </w:pPr>
      <w:r w:rsidRPr="009B6626">
        <w:rPr>
          <w:noProof/>
          <w:lang w:val="en-US"/>
        </w:rPr>
        <w:t>3.1</w:t>
      </w:r>
      <w:r w:rsidRPr="00E352A1">
        <w:rPr>
          <w:rFonts w:asciiTheme="minorHAnsi" w:eastAsiaTheme="minorEastAsia" w:hAnsiTheme="minorHAnsi" w:cstheme="minorBidi"/>
          <w:noProof/>
          <w:sz w:val="22"/>
          <w:szCs w:val="22"/>
          <w:lang w:val="en-US" w:eastAsia="de-CH"/>
        </w:rPr>
        <w:tab/>
      </w:r>
      <w:r w:rsidRPr="009B6626">
        <w:rPr>
          <w:noProof/>
          <w:lang w:val="en-US"/>
        </w:rPr>
        <w:t>Cache Coherence</w:t>
      </w:r>
      <w:r>
        <w:rPr>
          <w:noProof/>
        </w:rPr>
        <w:tab/>
      </w:r>
      <w:r w:rsidR="00E53893">
        <w:rPr>
          <w:noProof/>
        </w:rPr>
        <w:fldChar w:fldCharType="begin"/>
      </w:r>
      <w:r>
        <w:rPr>
          <w:noProof/>
        </w:rPr>
        <w:instrText xml:space="preserve"> PAGEREF _Toc327372211 \h </w:instrText>
      </w:r>
      <w:r w:rsidR="00E53893">
        <w:rPr>
          <w:noProof/>
        </w:rPr>
      </w:r>
      <w:r w:rsidR="00E53893">
        <w:rPr>
          <w:noProof/>
        </w:rPr>
        <w:fldChar w:fldCharType="separate"/>
      </w:r>
      <w:r>
        <w:rPr>
          <w:noProof/>
        </w:rPr>
        <w:t>5</w:t>
      </w:r>
      <w:r w:rsidR="00E53893">
        <w:rPr>
          <w:noProof/>
        </w:rPr>
        <w:fldChar w:fldCharType="end"/>
      </w:r>
    </w:p>
    <w:p w:rsidR="00E352A1" w:rsidRPr="00E352A1" w:rsidRDefault="00E352A1">
      <w:pPr>
        <w:pStyle w:val="TOC3"/>
        <w:tabs>
          <w:tab w:val="left" w:pos="1080"/>
        </w:tabs>
        <w:rPr>
          <w:rFonts w:asciiTheme="minorHAnsi" w:eastAsiaTheme="minorEastAsia" w:hAnsiTheme="minorHAnsi" w:cstheme="minorBidi"/>
          <w:noProof/>
          <w:sz w:val="22"/>
          <w:szCs w:val="22"/>
          <w:lang w:val="en-US" w:eastAsia="de-CH"/>
        </w:rPr>
      </w:pPr>
      <w:r w:rsidRPr="009B6626">
        <w:rPr>
          <w:noProof/>
          <w:lang w:val="en-US"/>
        </w:rPr>
        <w:t>3.1.1</w:t>
      </w:r>
      <w:r w:rsidRPr="00E352A1">
        <w:rPr>
          <w:rFonts w:asciiTheme="minorHAnsi" w:eastAsiaTheme="minorEastAsia" w:hAnsiTheme="minorHAnsi" w:cstheme="minorBidi"/>
          <w:noProof/>
          <w:sz w:val="22"/>
          <w:szCs w:val="22"/>
          <w:lang w:val="en-US" w:eastAsia="de-CH"/>
        </w:rPr>
        <w:tab/>
      </w:r>
      <w:r w:rsidRPr="009B6626">
        <w:rPr>
          <w:noProof/>
          <w:lang w:val="en-US"/>
        </w:rPr>
        <w:t>Fundamental caching concept</w:t>
      </w:r>
      <w:r>
        <w:rPr>
          <w:noProof/>
        </w:rPr>
        <w:tab/>
      </w:r>
      <w:r w:rsidR="00E53893">
        <w:rPr>
          <w:noProof/>
        </w:rPr>
        <w:fldChar w:fldCharType="begin"/>
      </w:r>
      <w:r>
        <w:rPr>
          <w:noProof/>
        </w:rPr>
        <w:instrText xml:space="preserve"> PAGEREF _Toc327372212 \h </w:instrText>
      </w:r>
      <w:r w:rsidR="00E53893">
        <w:rPr>
          <w:noProof/>
        </w:rPr>
      </w:r>
      <w:r w:rsidR="00E53893">
        <w:rPr>
          <w:noProof/>
        </w:rPr>
        <w:fldChar w:fldCharType="separate"/>
      </w:r>
      <w:r>
        <w:rPr>
          <w:noProof/>
        </w:rPr>
        <w:t>5</w:t>
      </w:r>
      <w:r w:rsidR="00E53893">
        <w:rPr>
          <w:noProof/>
        </w:rPr>
        <w:fldChar w:fldCharType="end"/>
      </w:r>
    </w:p>
    <w:p w:rsidR="00E352A1" w:rsidRPr="00E352A1" w:rsidRDefault="00E352A1">
      <w:pPr>
        <w:pStyle w:val="TOC3"/>
        <w:tabs>
          <w:tab w:val="left" w:pos="1080"/>
        </w:tabs>
        <w:rPr>
          <w:rFonts w:asciiTheme="minorHAnsi" w:eastAsiaTheme="minorEastAsia" w:hAnsiTheme="minorHAnsi" w:cstheme="minorBidi"/>
          <w:noProof/>
          <w:sz w:val="22"/>
          <w:szCs w:val="22"/>
          <w:lang w:val="en-US" w:eastAsia="de-CH"/>
        </w:rPr>
      </w:pPr>
      <w:r w:rsidRPr="009B6626">
        <w:rPr>
          <w:noProof/>
          <w:lang w:val="en-US"/>
        </w:rPr>
        <w:t>3.1.2</w:t>
      </w:r>
      <w:r w:rsidRPr="00E352A1">
        <w:rPr>
          <w:rFonts w:asciiTheme="minorHAnsi" w:eastAsiaTheme="minorEastAsia" w:hAnsiTheme="minorHAnsi" w:cstheme="minorBidi"/>
          <w:noProof/>
          <w:sz w:val="22"/>
          <w:szCs w:val="22"/>
          <w:lang w:val="en-US" w:eastAsia="de-CH"/>
        </w:rPr>
        <w:tab/>
      </w:r>
      <w:r w:rsidRPr="009B6626">
        <w:rPr>
          <w:noProof/>
          <w:lang w:val="en-US"/>
        </w:rPr>
        <w:t>Cache Manager</w:t>
      </w:r>
      <w:r>
        <w:rPr>
          <w:noProof/>
        </w:rPr>
        <w:tab/>
      </w:r>
      <w:r w:rsidR="00E53893">
        <w:rPr>
          <w:noProof/>
        </w:rPr>
        <w:fldChar w:fldCharType="begin"/>
      </w:r>
      <w:r>
        <w:rPr>
          <w:noProof/>
        </w:rPr>
        <w:instrText xml:space="preserve"> PAGEREF _Toc327372213 \h </w:instrText>
      </w:r>
      <w:r w:rsidR="00E53893">
        <w:rPr>
          <w:noProof/>
        </w:rPr>
      </w:r>
      <w:r w:rsidR="00E53893">
        <w:rPr>
          <w:noProof/>
        </w:rPr>
        <w:fldChar w:fldCharType="separate"/>
      </w:r>
      <w:r>
        <w:rPr>
          <w:noProof/>
        </w:rPr>
        <w:t>6</w:t>
      </w:r>
      <w:r w:rsidR="00E53893">
        <w:rPr>
          <w:noProof/>
        </w:rPr>
        <w:fldChar w:fldCharType="end"/>
      </w:r>
    </w:p>
    <w:p w:rsidR="00E352A1" w:rsidRPr="00E352A1" w:rsidRDefault="00E352A1">
      <w:pPr>
        <w:pStyle w:val="TOC3"/>
        <w:tabs>
          <w:tab w:val="left" w:pos="1080"/>
        </w:tabs>
        <w:rPr>
          <w:rFonts w:asciiTheme="minorHAnsi" w:eastAsiaTheme="minorEastAsia" w:hAnsiTheme="minorHAnsi" w:cstheme="minorBidi"/>
          <w:noProof/>
          <w:sz w:val="22"/>
          <w:szCs w:val="22"/>
          <w:lang w:val="en-US" w:eastAsia="de-CH"/>
        </w:rPr>
      </w:pPr>
      <w:r w:rsidRPr="009B6626">
        <w:rPr>
          <w:noProof/>
          <w:lang w:val="en-US"/>
        </w:rPr>
        <w:t>3.1.3</w:t>
      </w:r>
      <w:r w:rsidRPr="00E352A1">
        <w:rPr>
          <w:rFonts w:asciiTheme="minorHAnsi" w:eastAsiaTheme="minorEastAsia" w:hAnsiTheme="minorHAnsi" w:cstheme="minorBidi"/>
          <w:noProof/>
          <w:sz w:val="22"/>
          <w:szCs w:val="22"/>
          <w:lang w:val="en-US" w:eastAsia="de-CH"/>
        </w:rPr>
        <w:tab/>
      </w:r>
      <w:r w:rsidRPr="009B6626">
        <w:rPr>
          <w:noProof/>
          <w:lang w:val="en-US"/>
        </w:rPr>
        <w:t>Large SCMP Messages</w:t>
      </w:r>
      <w:r>
        <w:rPr>
          <w:noProof/>
        </w:rPr>
        <w:tab/>
      </w:r>
      <w:r w:rsidR="00E53893">
        <w:rPr>
          <w:noProof/>
        </w:rPr>
        <w:fldChar w:fldCharType="begin"/>
      </w:r>
      <w:r>
        <w:rPr>
          <w:noProof/>
        </w:rPr>
        <w:instrText xml:space="preserve"> PAGEREF _Toc327372214 \h </w:instrText>
      </w:r>
      <w:r w:rsidR="00E53893">
        <w:rPr>
          <w:noProof/>
        </w:rPr>
      </w:r>
      <w:r w:rsidR="00E53893">
        <w:rPr>
          <w:noProof/>
        </w:rPr>
        <w:fldChar w:fldCharType="separate"/>
      </w:r>
      <w:r>
        <w:rPr>
          <w:noProof/>
        </w:rPr>
        <w:t>7</w:t>
      </w:r>
      <w:r w:rsidR="00E53893">
        <w:rPr>
          <w:noProof/>
        </w:rPr>
        <w:fldChar w:fldCharType="end"/>
      </w:r>
    </w:p>
    <w:p w:rsidR="00E352A1" w:rsidRPr="00E352A1" w:rsidRDefault="00E352A1">
      <w:pPr>
        <w:pStyle w:val="TOC3"/>
        <w:tabs>
          <w:tab w:val="left" w:pos="1080"/>
        </w:tabs>
        <w:rPr>
          <w:rFonts w:asciiTheme="minorHAnsi" w:eastAsiaTheme="minorEastAsia" w:hAnsiTheme="minorHAnsi" w:cstheme="minorBidi"/>
          <w:noProof/>
          <w:sz w:val="22"/>
          <w:szCs w:val="22"/>
          <w:lang w:val="en-US" w:eastAsia="de-CH"/>
        </w:rPr>
      </w:pPr>
      <w:r w:rsidRPr="009B6626">
        <w:rPr>
          <w:noProof/>
          <w:lang w:val="en-US"/>
        </w:rPr>
        <w:t>3.1.4</w:t>
      </w:r>
      <w:r w:rsidRPr="00E352A1">
        <w:rPr>
          <w:rFonts w:asciiTheme="minorHAnsi" w:eastAsiaTheme="minorEastAsia" w:hAnsiTheme="minorHAnsi" w:cstheme="minorBidi"/>
          <w:noProof/>
          <w:sz w:val="22"/>
          <w:szCs w:val="22"/>
          <w:lang w:val="en-US" w:eastAsia="de-CH"/>
        </w:rPr>
        <w:tab/>
      </w:r>
      <w:r w:rsidRPr="009B6626">
        <w:rPr>
          <w:noProof/>
          <w:lang w:val="en-US"/>
        </w:rPr>
        <w:t>Deletion of a cached message</w:t>
      </w:r>
      <w:r>
        <w:rPr>
          <w:noProof/>
        </w:rPr>
        <w:tab/>
      </w:r>
      <w:r w:rsidR="00E53893">
        <w:rPr>
          <w:noProof/>
        </w:rPr>
        <w:fldChar w:fldCharType="begin"/>
      </w:r>
      <w:r>
        <w:rPr>
          <w:noProof/>
        </w:rPr>
        <w:instrText xml:space="preserve"> PAGEREF _Toc327372215 \h </w:instrText>
      </w:r>
      <w:r w:rsidR="00E53893">
        <w:rPr>
          <w:noProof/>
        </w:rPr>
      </w:r>
      <w:r w:rsidR="00E53893">
        <w:rPr>
          <w:noProof/>
        </w:rPr>
        <w:fldChar w:fldCharType="separate"/>
      </w:r>
      <w:r>
        <w:rPr>
          <w:noProof/>
        </w:rPr>
        <w:t>7</w:t>
      </w:r>
      <w:r w:rsidR="00E53893">
        <w:rPr>
          <w:noProof/>
        </w:rPr>
        <w:fldChar w:fldCharType="end"/>
      </w:r>
    </w:p>
    <w:p w:rsidR="00E352A1" w:rsidRPr="00E352A1" w:rsidRDefault="00E352A1">
      <w:pPr>
        <w:pStyle w:val="TOC3"/>
        <w:tabs>
          <w:tab w:val="left" w:pos="1080"/>
        </w:tabs>
        <w:rPr>
          <w:rFonts w:asciiTheme="minorHAnsi" w:eastAsiaTheme="minorEastAsia" w:hAnsiTheme="minorHAnsi" w:cstheme="minorBidi"/>
          <w:noProof/>
          <w:sz w:val="22"/>
          <w:szCs w:val="22"/>
          <w:lang w:val="en-US" w:eastAsia="de-CH"/>
        </w:rPr>
      </w:pPr>
      <w:r w:rsidRPr="009B6626">
        <w:rPr>
          <w:noProof/>
          <w:lang w:val="en-US"/>
        </w:rPr>
        <w:t>3.1.5</w:t>
      </w:r>
      <w:r w:rsidRPr="00E352A1">
        <w:rPr>
          <w:rFonts w:asciiTheme="minorHAnsi" w:eastAsiaTheme="minorEastAsia" w:hAnsiTheme="minorHAnsi" w:cstheme="minorBidi"/>
          <w:noProof/>
          <w:sz w:val="22"/>
          <w:szCs w:val="22"/>
          <w:lang w:val="en-US" w:eastAsia="de-CH"/>
        </w:rPr>
        <w:tab/>
      </w:r>
      <w:r w:rsidRPr="009B6626">
        <w:rPr>
          <w:noProof/>
          <w:lang w:val="en-US"/>
        </w:rPr>
        <w:t>Interacting with the cache</w:t>
      </w:r>
      <w:r>
        <w:rPr>
          <w:noProof/>
        </w:rPr>
        <w:tab/>
      </w:r>
      <w:r w:rsidR="00E53893">
        <w:rPr>
          <w:noProof/>
        </w:rPr>
        <w:fldChar w:fldCharType="begin"/>
      </w:r>
      <w:r>
        <w:rPr>
          <w:noProof/>
        </w:rPr>
        <w:instrText xml:space="preserve"> PAGEREF _Toc327372216 \h </w:instrText>
      </w:r>
      <w:r w:rsidR="00E53893">
        <w:rPr>
          <w:noProof/>
        </w:rPr>
      </w:r>
      <w:r w:rsidR="00E53893">
        <w:rPr>
          <w:noProof/>
        </w:rPr>
        <w:fldChar w:fldCharType="separate"/>
      </w:r>
      <w:r>
        <w:rPr>
          <w:noProof/>
        </w:rPr>
        <w:t>7</w:t>
      </w:r>
      <w:r w:rsidR="00E53893">
        <w:rPr>
          <w:noProof/>
        </w:rPr>
        <w:fldChar w:fldCharType="end"/>
      </w:r>
    </w:p>
    <w:p w:rsidR="00E352A1" w:rsidRPr="00E352A1" w:rsidRDefault="00E352A1">
      <w:pPr>
        <w:pStyle w:val="TOC3"/>
        <w:tabs>
          <w:tab w:val="left" w:pos="1080"/>
        </w:tabs>
        <w:rPr>
          <w:rFonts w:asciiTheme="minorHAnsi" w:eastAsiaTheme="minorEastAsia" w:hAnsiTheme="minorHAnsi" w:cstheme="minorBidi"/>
          <w:noProof/>
          <w:sz w:val="22"/>
          <w:szCs w:val="22"/>
          <w:lang w:val="en-US" w:eastAsia="de-CH"/>
        </w:rPr>
      </w:pPr>
      <w:r w:rsidRPr="009B6626">
        <w:rPr>
          <w:noProof/>
          <w:lang w:val="en-US"/>
        </w:rPr>
        <w:t>3.1.6</w:t>
      </w:r>
      <w:r w:rsidRPr="00E352A1">
        <w:rPr>
          <w:rFonts w:asciiTheme="minorHAnsi" w:eastAsiaTheme="minorEastAsia" w:hAnsiTheme="minorHAnsi" w:cstheme="minorBidi"/>
          <w:noProof/>
          <w:sz w:val="22"/>
          <w:szCs w:val="22"/>
          <w:lang w:val="en-US" w:eastAsia="de-CH"/>
        </w:rPr>
        <w:tab/>
      </w:r>
      <w:r w:rsidRPr="009B6626">
        <w:rPr>
          <w:noProof/>
          <w:lang w:val="en-US"/>
        </w:rPr>
        <w:t>Clear managed data in caches</w:t>
      </w:r>
      <w:r>
        <w:rPr>
          <w:noProof/>
        </w:rPr>
        <w:tab/>
      </w:r>
      <w:r w:rsidR="00E53893">
        <w:rPr>
          <w:noProof/>
        </w:rPr>
        <w:fldChar w:fldCharType="begin"/>
      </w:r>
      <w:r>
        <w:rPr>
          <w:noProof/>
        </w:rPr>
        <w:instrText xml:space="preserve"> PAGEREF _Toc327372217 \h </w:instrText>
      </w:r>
      <w:r w:rsidR="00E53893">
        <w:rPr>
          <w:noProof/>
        </w:rPr>
      </w:r>
      <w:r w:rsidR="00E53893">
        <w:rPr>
          <w:noProof/>
        </w:rPr>
        <w:fldChar w:fldCharType="separate"/>
      </w:r>
      <w:r>
        <w:rPr>
          <w:noProof/>
        </w:rPr>
        <w:t>7</w:t>
      </w:r>
      <w:r w:rsidR="00E53893">
        <w:rPr>
          <w:noProof/>
        </w:rPr>
        <w:fldChar w:fldCharType="end"/>
      </w:r>
    </w:p>
    <w:p w:rsidR="00E352A1" w:rsidRPr="00E352A1" w:rsidRDefault="00E352A1">
      <w:pPr>
        <w:pStyle w:val="TOC1"/>
        <w:tabs>
          <w:tab w:val="left" w:pos="360"/>
        </w:tabs>
        <w:rPr>
          <w:rFonts w:asciiTheme="minorHAnsi" w:eastAsiaTheme="minorEastAsia" w:hAnsiTheme="minorHAnsi" w:cstheme="minorBidi"/>
          <w:caps w:val="0"/>
          <w:noProof/>
          <w:sz w:val="22"/>
          <w:szCs w:val="22"/>
          <w:lang w:val="en-US" w:eastAsia="de-CH"/>
        </w:rPr>
      </w:pPr>
      <w:r>
        <w:rPr>
          <w:noProof/>
        </w:rPr>
        <w:t>4</w:t>
      </w:r>
      <w:r w:rsidRPr="00E352A1">
        <w:rPr>
          <w:rFonts w:asciiTheme="minorHAnsi" w:eastAsiaTheme="minorEastAsia" w:hAnsiTheme="minorHAnsi" w:cstheme="minorBidi"/>
          <w:caps w:val="0"/>
          <w:noProof/>
          <w:sz w:val="22"/>
          <w:szCs w:val="22"/>
          <w:lang w:val="en-US" w:eastAsia="de-CH"/>
        </w:rPr>
        <w:tab/>
      </w:r>
      <w:r>
        <w:rPr>
          <w:noProof/>
        </w:rPr>
        <w:t>Cache Coherence - SC Client API</w:t>
      </w:r>
      <w:r>
        <w:rPr>
          <w:noProof/>
        </w:rPr>
        <w:tab/>
      </w:r>
      <w:r w:rsidR="00E53893">
        <w:rPr>
          <w:noProof/>
        </w:rPr>
        <w:fldChar w:fldCharType="begin"/>
      </w:r>
      <w:r>
        <w:rPr>
          <w:noProof/>
        </w:rPr>
        <w:instrText xml:space="preserve"> PAGEREF _Toc327372218 \h </w:instrText>
      </w:r>
      <w:r w:rsidR="00E53893">
        <w:rPr>
          <w:noProof/>
        </w:rPr>
      </w:r>
      <w:r w:rsidR="00E53893">
        <w:rPr>
          <w:noProof/>
        </w:rPr>
        <w:fldChar w:fldCharType="separate"/>
      </w:r>
      <w:r>
        <w:rPr>
          <w:noProof/>
        </w:rPr>
        <w:t>8</w:t>
      </w:r>
      <w:r w:rsidR="00E53893">
        <w:rPr>
          <w:noProof/>
        </w:rPr>
        <w:fldChar w:fldCharType="end"/>
      </w:r>
    </w:p>
    <w:p w:rsidR="00E352A1" w:rsidRPr="00E352A1" w:rsidRDefault="00E352A1">
      <w:pPr>
        <w:pStyle w:val="TOC2"/>
        <w:tabs>
          <w:tab w:val="left" w:pos="720"/>
        </w:tabs>
        <w:rPr>
          <w:rFonts w:asciiTheme="minorHAnsi" w:eastAsiaTheme="minorEastAsia" w:hAnsiTheme="minorHAnsi" w:cstheme="minorBidi"/>
          <w:noProof/>
          <w:sz w:val="22"/>
          <w:szCs w:val="22"/>
          <w:lang w:val="en-US" w:eastAsia="de-CH"/>
        </w:rPr>
      </w:pPr>
      <w:r w:rsidRPr="009B6626">
        <w:rPr>
          <w:noProof/>
          <w:lang w:val="en-US"/>
        </w:rPr>
        <w:t>4.1</w:t>
      </w:r>
      <w:r w:rsidRPr="00E352A1">
        <w:rPr>
          <w:rFonts w:asciiTheme="minorHAnsi" w:eastAsiaTheme="minorEastAsia" w:hAnsiTheme="minorHAnsi" w:cstheme="minorBidi"/>
          <w:noProof/>
          <w:sz w:val="22"/>
          <w:szCs w:val="22"/>
          <w:lang w:val="en-US" w:eastAsia="de-CH"/>
        </w:rPr>
        <w:tab/>
      </w:r>
      <w:r w:rsidRPr="009B6626">
        <w:rPr>
          <w:noProof/>
          <w:lang w:val="en-US"/>
        </w:rPr>
        <w:t>SC Client API – Cache Coherence</w:t>
      </w:r>
      <w:r>
        <w:rPr>
          <w:noProof/>
        </w:rPr>
        <w:tab/>
      </w:r>
      <w:r w:rsidR="00E53893">
        <w:rPr>
          <w:noProof/>
        </w:rPr>
        <w:fldChar w:fldCharType="begin"/>
      </w:r>
      <w:r>
        <w:rPr>
          <w:noProof/>
        </w:rPr>
        <w:instrText xml:space="preserve"> PAGEREF _Toc327372219 \h </w:instrText>
      </w:r>
      <w:r w:rsidR="00E53893">
        <w:rPr>
          <w:noProof/>
        </w:rPr>
      </w:r>
      <w:r w:rsidR="00E53893">
        <w:rPr>
          <w:noProof/>
        </w:rPr>
        <w:fldChar w:fldCharType="separate"/>
      </w:r>
      <w:r>
        <w:rPr>
          <w:noProof/>
        </w:rPr>
        <w:t>8</w:t>
      </w:r>
      <w:r w:rsidR="00E53893">
        <w:rPr>
          <w:noProof/>
        </w:rPr>
        <w:fldChar w:fldCharType="end"/>
      </w:r>
    </w:p>
    <w:p w:rsidR="00E352A1" w:rsidRPr="00E352A1" w:rsidRDefault="00E352A1">
      <w:pPr>
        <w:pStyle w:val="TOC2"/>
        <w:tabs>
          <w:tab w:val="left" w:pos="720"/>
        </w:tabs>
        <w:rPr>
          <w:rFonts w:asciiTheme="minorHAnsi" w:eastAsiaTheme="minorEastAsia" w:hAnsiTheme="minorHAnsi" w:cstheme="minorBidi"/>
          <w:noProof/>
          <w:sz w:val="22"/>
          <w:szCs w:val="22"/>
          <w:lang w:val="en-US" w:eastAsia="de-CH"/>
        </w:rPr>
      </w:pPr>
      <w:r w:rsidRPr="009B6626">
        <w:rPr>
          <w:noProof/>
          <w:lang w:val="en-US"/>
        </w:rPr>
        <w:t>4.2</w:t>
      </w:r>
      <w:r w:rsidRPr="00E352A1">
        <w:rPr>
          <w:rFonts w:asciiTheme="minorHAnsi" w:eastAsiaTheme="minorEastAsia" w:hAnsiTheme="minorHAnsi" w:cstheme="minorBidi"/>
          <w:noProof/>
          <w:sz w:val="22"/>
          <w:szCs w:val="22"/>
          <w:lang w:val="en-US" w:eastAsia="de-CH"/>
        </w:rPr>
        <w:tab/>
      </w:r>
      <w:r w:rsidRPr="009B6626">
        <w:rPr>
          <w:noProof/>
          <w:lang w:val="en-US"/>
        </w:rPr>
        <w:t>SC Client API – Loading of large messages</w:t>
      </w:r>
      <w:r>
        <w:rPr>
          <w:noProof/>
        </w:rPr>
        <w:tab/>
      </w:r>
      <w:r w:rsidR="00E53893">
        <w:rPr>
          <w:noProof/>
        </w:rPr>
        <w:fldChar w:fldCharType="begin"/>
      </w:r>
      <w:r>
        <w:rPr>
          <w:noProof/>
        </w:rPr>
        <w:instrText xml:space="preserve"> PAGEREF _Toc327372220 \h </w:instrText>
      </w:r>
      <w:r w:rsidR="00E53893">
        <w:rPr>
          <w:noProof/>
        </w:rPr>
      </w:r>
      <w:r w:rsidR="00E53893">
        <w:rPr>
          <w:noProof/>
        </w:rPr>
        <w:fldChar w:fldCharType="separate"/>
      </w:r>
      <w:r>
        <w:rPr>
          <w:noProof/>
        </w:rPr>
        <w:t>9</w:t>
      </w:r>
      <w:r w:rsidR="00E53893">
        <w:rPr>
          <w:noProof/>
        </w:rPr>
        <w:fldChar w:fldCharType="end"/>
      </w:r>
    </w:p>
    <w:p w:rsidR="00E352A1" w:rsidRPr="00E352A1" w:rsidRDefault="00E352A1">
      <w:pPr>
        <w:pStyle w:val="TOC1"/>
        <w:tabs>
          <w:tab w:val="left" w:pos="360"/>
        </w:tabs>
        <w:rPr>
          <w:rFonts w:asciiTheme="minorHAnsi" w:eastAsiaTheme="minorEastAsia" w:hAnsiTheme="minorHAnsi" w:cstheme="minorBidi"/>
          <w:caps w:val="0"/>
          <w:noProof/>
          <w:sz w:val="22"/>
          <w:szCs w:val="22"/>
          <w:lang w:val="en-US" w:eastAsia="de-CH"/>
        </w:rPr>
      </w:pPr>
      <w:r>
        <w:rPr>
          <w:noProof/>
        </w:rPr>
        <w:t>5</w:t>
      </w:r>
      <w:r w:rsidRPr="00E352A1">
        <w:rPr>
          <w:rFonts w:asciiTheme="minorHAnsi" w:eastAsiaTheme="minorEastAsia" w:hAnsiTheme="minorHAnsi" w:cstheme="minorBidi"/>
          <w:caps w:val="0"/>
          <w:noProof/>
          <w:sz w:val="22"/>
          <w:szCs w:val="22"/>
          <w:lang w:val="en-US" w:eastAsia="de-CH"/>
        </w:rPr>
        <w:tab/>
      </w:r>
      <w:r>
        <w:rPr>
          <w:noProof/>
        </w:rPr>
        <w:t>Monitoring and Troubleshooting</w:t>
      </w:r>
      <w:r>
        <w:rPr>
          <w:noProof/>
        </w:rPr>
        <w:tab/>
      </w:r>
      <w:r w:rsidR="00E53893">
        <w:rPr>
          <w:noProof/>
        </w:rPr>
        <w:fldChar w:fldCharType="begin"/>
      </w:r>
      <w:r>
        <w:rPr>
          <w:noProof/>
        </w:rPr>
        <w:instrText xml:space="preserve"> PAGEREF _Toc327372221 \h </w:instrText>
      </w:r>
      <w:r w:rsidR="00E53893">
        <w:rPr>
          <w:noProof/>
        </w:rPr>
      </w:r>
      <w:r w:rsidR="00E53893">
        <w:rPr>
          <w:noProof/>
        </w:rPr>
        <w:fldChar w:fldCharType="separate"/>
      </w:r>
      <w:r>
        <w:rPr>
          <w:noProof/>
        </w:rPr>
        <w:t>10</w:t>
      </w:r>
      <w:r w:rsidR="00E53893">
        <w:rPr>
          <w:noProof/>
        </w:rPr>
        <w:fldChar w:fldCharType="end"/>
      </w:r>
    </w:p>
    <w:p w:rsidR="00E352A1" w:rsidRPr="00E352A1" w:rsidRDefault="00E352A1">
      <w:pPr>
        <w:pStyle w:val="TOC2"/>
        <w:tabs>
          <w:tab w:val="left" w:pos="720"/>
        </w:tabs>
        <w:rPr>
          <w:rFonts w:asciiTheme="minorHAnsi" w:eastAsiaTheme="minorEastAsia" w:hAnsiTheme="minorHAnsi" w:cstheme="minorBidi"/>
          <w:noProof/>
          <w:sz w:val="22"/>
          <w:szCs w:val="22"/>
          <w:lang w:val="en-US" w:eastAsia="de-CH"/>
        </w:rPr>
      </w:pPr>
      <w:r w:rsidRPr="009B6626">
        <w:rPr>
          <w:noProof/>
          <w:lang w:val="en-US"/>
        </w:rPr>
        <w:t>5.1</w:t>
      </w:r>
      <w:r w:rsidRPr="00E352A1">
        <w:rPr>
          <w:rFonts w:asciiTheme="minorHAnsi" w:eastAsiaTheme="minorEastAsia" w:hAnsiTheme="minorHAnsi" w:cstheme="minorBidi"/>
          <w:noProof/>
          <w:sz w:val="22"/>
          <w:szCs w:val="22"/>
          <w:lang w:val="en-US" w:eastAsia="de-CH"/>
        </w:rPr>
        <w:tab/>
      </w:r>
      <w:r w:rsidRPr="009B6626">
        <w:rPr>
          <w:noProof/>
          <w:lang w:val="en-US"/>
        </w:rPr>
        <w:t>Cache Coherence Logging</w:t>
      </w:r>
      <w:r>
        <w:rPr>
          <w:noProof/>
        </w:rPr>
        <w:tab/>
      </w:r>
      <w:r w:rsidR="00E53893">
        <w:rPr>
          <w:noProof/>
        </w:rPr>
        <w:fldChar w:fldCharType="begin"/>
      </w:r>
      <w:r>
        <w:rPr>
          <w:noProof/>
        </w:rPr>
        <w:instrText xml:space="preserve"> PAGEREF _Toc327372222 \h </w:instrText>
      </w:r>
      <w:r w:rsidR="00E53893">
        <w:rPr>
          <w:noProof/>
        </w:rPr>
      </w:r>
      <w:r w:rsidR="00E53893">
        <w:rPr>
          <w:noProof/>
        </w:rPr>
        <w:fldChar w:fldCharType="separate"/>
      </w:r>
      <w:r>
        <w:rPr>
          <w:noProof/>
        </w:rPr>
        <w:t>10</w:t>
      </w:r>
      <w:r w:rsidR="00E53893">
        <w:rPr>
          <w:noProof/>
        </w:rPr>
        <w:fldChar w:fldCharType="end"/>
      </w:r>
    </w:p>
    <w:p w:rsidR="00E352A1" w:rsidRPr="00E352A1" w:rsidRDefault="00E352A1">
      <w:pPr>
        <w:pStyle w:val="TOC2"/>
        <w:tabs>
          <w:tab w:val="left" w:pos="720"/>
        </w:tabs>
        <w:rPr>
          <w:rFonts w:asciiTheme="minorHAnsi" w:eastAsiaTheme="minorEastAsia" w:hAnsiTheme="minorHAnsi" w:cstheme="minorBidi"/>
          <w:noProof/>
          <w:sz w:val="22"/>
          <w:szCs w:val="22"/>
          <w:lang w:val="en-US" w:eastAsia="de-CH"/>
        </w:rPr>
      </w:pPr>
      <w:r w:rsidRPr="009B6626">
        <w:rPr>
          <w:noProof/>
          <w:lang w:val="en-US"/>
        </w:rPr>
        <w:t>5.2</w:t>
      </w:r>
      <w:r w:rsidRPr="00E352A1">
        <w:rPr>
          <w:rFonts w:asciiTheme="minorHAnsi" w:eastAsiaTheme="minorEastAsia" w:hAnsiTheme="minorHAnsi" w:cstheme="minorBidi"/>
          <w:noProof/>
          <w:sz w:val="22"/>
          <w:szCs w:val="22"/>
          <w:lang w:val="en-US" w:eastAsia="de-CH"/>
        </w:rPr>
        <w:tab/>
      </w:r>
      <w:r w:rsidRPr="009B6626">
        <w:rPr>
          <w:noProof/>
          <w:lang w:val="en-US"/>
        </w:rPr>
        <w:t>Cache Coherence Monitor</w:t>
      </w:r>
      <w:r>
        <w:rPr>
          <w:noProof/>
        </w:rPr>
        <w:tab/>
      </w:r>
      <w:r w:rsidR="00E53893">
        <w:rPr>
          <w:noProof/>
        </w:rPr>
        <w:fldChar w:fldCharType="begin"/>
      </w:r>
      <w:r>
        <w:rPr>
          <w:noProof/>
        </w:rPr>
        <w:instrText xml:space="preserve"> PAGEREF _Toc327372223 \h </w:instrText>
      </w:r>
      <w:r w:rsidR="00E53893">
        <w:rPr>
          <w:noProof/>
        </w:rPr>
      </w:r>
      <w:r w:rsidR="00E53893">
        <w:rPr>
          <w:noProof/>
        </w:rPr>
        <w:fldChar w:fldCharType="separate"/>
      </w:r>
      <w:r>
        <w:rPr>
          <w:noProof/>
        </w:rPr>
        <w:t>10</w:t>
      </w:r>
      <w:r w:rsidR="00E53893">
        <w:rPr>
          <w:noProof/>
        </w:rPr>
        <w:fldChar w:fldCharType="end"/>
      </w:r>
    </w:p>
    <w:p w:rsidR="00E352A1" w:rsidRPr="00E352A1" w:rsidRDefault="00E352A1">
      <w:pPr>
        <w:pStyle w:val="TOC1"/>
        <w:tabs>
          <w:tab w:val="left" w:pos="360"/>
        </w:tabs>
        <w:rPr>
          <w:rFonts w:asciiTheme="minorHAnsi" w:eastAsiaTheme="minorEastAsia" w:hAnsiTheme="minorHAnsi" w:cstheme="minorBidi"/>
          <w:caps w:val="0"/>
          <w:noProof/>
          <w:sz w:val="22"/>
          <w:szCs w:val="22"/>
          <w:lang w:val="en-US" w:eastAsia="de-CH"/>
        </w:rPr>
      </w:pPr>
      <w:r>
        <w:rPr>
          <w:noProof/>
        </w:rPr>
        <w:t>6</w:t>
      </w:r>
      <w:r w:rsidRPr="00E352A1">
        <w:rPr>
          <w:rFonts w:asciiTheme="minorHAnsi" w:eastAsiaTheme="minorEastAsia" w:hAnsiTheme="minorHAnsi" w:cstheme="minorBidi"/>
          <w:caps w:val="0"/>
          <w:noProof/>
          <w:sz w:val="22"/>
          <w:szCs w:val="22"/>
          <w:lang w:val="en-US" w:eastAsia="de-CH"/>
        </w:rPr>
        <w:tab/>
      </w:r>
      <w:r>
        <w:rPr>
          <w:noProof/>
        </w:rPr>
        <w:t>Configuration of Cache Manager</w:t>
      </w:r>
      <w:r>
        <w:rPr>
          <w:noProof/>
        </w:rPr>
        <w:tab/>
      </w:r>
      <w:r w:rsidR="00E53893">
        <w:rPr>
          <w:noProof/>
        </w:rPr>
        <w:fldChar w:fldCharType="begin"/>
      </w:r>
      <w:r>
        <w:rPr>
          <w:noProof/>
        </w:rPr>
        <w:instrText xml:space="preserve"> PAGEREF _Toc327372224 \h </w:instrText>
      </w:r>
      <w:r w:rsidR="00E53893">
        <w:rPr>
          <w:noProof/>
        </w:rPr>
      </w:r>
      <w:r w:rsidR="00E53893">
        <w:rPr>
          <w:noProof/>
        </w:rPr>
        <w:fldChar w:fldCharType="separate"/>
      </w:r>
      <w:r>
        <w:rPr>
          <w:noProof/>
        </w:rPr>
        <w:t>11</w:t>
      </w:r>
      <w:r w:rsidR="00E53893">
        <w:rPr>
          <w:noProof/>
        </w:rPr>
        <w:fldChar w:fldCharType="end"/>
      </w:r>
    </w:p>
    <w:p w:rsidR="00E352A1" w:rsidRPr="00E352A1" w:rsidRDefault="00E352A1">
      <w:pPr>
        <w:pStyle w:val="TOC2"/>
        <w:tabs>
          <w:tab w:val="left" w:pos="720"/>
        </w:tabs>
        <w:rPr>
          <w:rFonts w:asciiTheme="minorHAnsi" w:eastAsiaTheme="minorEastAsia" w:hAnsiTheme="minorHAnsi" w:cstheme="minorBidi"/>
          <w:noProof/>
          <w:sz w:val="22"/>
          <w:szCs w:val="22"/>
          <w:lang w:val="en-US" w:eastAsia="de-CH"/>
        </w:rPr>
      </w:pPr>
      <w:r w:rsidRPr="009B6626">
        <w:rPr>
          <w:noProof/>
          <w:lang w:val="en-US"/>
        </w:rPr>
        <w:t>6.1</w:t>
      </w:r>
      <w:r w:rsidRPr="00E352A1">
        <w:rPr>
          <w:rFonts w:asciiTheme="minorHAnsi" w:eastAsiaTheme="minorEastAsia" w:hAnsiTheme="minorHAnsi" w:cstheme="minorBidi"/>
          <w:noProof/>
          <w:sz w:val="22"/>
          <w:szCs w:val="22"/>
          <w:lang w:val="en-US" w:eastAsia="de-CH"/>
        </w:rPr>
        <w:tab/>
      </w:r>
      <w:r w:rsidRPr="009B6626">
        <w:rPr>
          <w:noProof/>
          <w:lang w:val="en-US"/>
        </w:rPr>
        <w:t>Cache Subscription Service configuration</w:t>
      </w:r>
      <w:r>
        <w:rPr>
          <w:noProof/>
        </w:rPr>
        <w:tab/>
      </w:r>
      <w:r w:rsidR="00E53893">
        <w:rPr>
          <w:noProof/>
        </w:rPr>
        <w:fldChar w:fldCharType="begin"/>
      </w:r>
      <w:r>
        <w:rPr>
          <w:noProof/>
        </w:rPr>
        <w:instrText xml:space="preserve"> PAGEREF _Toc327372225 \h </w:instrText>
      </w:r>
      <w:r w:rsidR="00E53893">
        <w:rPr>
          <w:noProof/>
        </w:rPr>
      </w:r>
      <w:r w:rsidR="00E53893">
        <w:rPr>
          <w:noProof/>
        </w:rPr>
        <w:fldChar w:fldCharType="separate"/>
      </w:r>
      <w:r>
        <w:rPr>
          <w:noProof/>
        </w:rPr>
        <w:t>11</w:t>
      </w:r>
      <w:r w:rsidR="00E53893">
        <w:rPr>
          <w:noProof/>
        </w:rPr>
        <w:fldChar w:fldCharType="end"/>
      </w:r>
    </w:p>
    <w:p w:rsidR="00E352A1" w:rsidRPr="00E352A1" w:rsidRDefault="00E352A1">
      <w:pPr>
        <w:pStyle w:val="TOC1"/>
        <w:tabs>
          <w:tab w:val="left" w:pos="360"/>
        </w:tabs>
        <w:rPr>
          <w:rFonts w:asciiTheme="minorHAnsi" w:eastAsiaTheme="minorEastAsia" w:hAnsiTheme="minorHAnsi" w:cstheme="minorBidi"/>
          <w:caps w:val="0"/>
          <w:noProof/>
          <w:sz w:val="22"/>
          <w:szCs w:val="22"/>
          <w:lang w:val="en-US" w:eastAsia="de-CH"/>
        </w:rPr>
      </w:pPr>
      <w:r>
        <w:rPr>
          <w:noProof/>
        </w:rPr>
        <w:t>7</w:t>
      </w:r>
      <w:r w:rsidRPr="00E352A1">
        <w:rPr>
          <w:rFonts w:asciiTheme="minorHAnsi" w:eastAsiaTheme="minorEastAsia" w:hAnsiTheme="minorHAnsi" w:cstheme="minorBidi"/>
          <w:caps w:val="0"/>
          <w:noProof/>
          <w:sz w:val="22"/>
          <w:szCs w:val="22"/>
          <w:lang w:val="en-US" w:eastAsia="de-CH"/>
        </w:rPr>
        <w:tab/>
      </w:r>
      <w:r>
        <w:rPr>
          <w:noProof/>
        </w:rPr>
        <w:t>Best Practice</w:t>
      </w:r>
      <w:r>
        <w:rPr>
          <w:noProof/>
        </w:rPr>
        <w:tab/>
      </w:r>
      <w:r w:rsidR="00E53893">
        <w:rPr>
          <w:noProof/>
        </w:rPr>
        <w:fldChar w:fldCharType="begin"/>
      </w:r>
      <w:r>
        <w:rPr>
          <w:noProof/>
        </w:rPr>
        <w:instrText xml:space="preserve"> PAGEREF _Toc327372226 \h </w:instrText>
      </w:r>
      <w:r w:rsidR="00E53893">
        <w:rPr>
          <w:noProof/>
        </w:rPr>
      </w:r>
      <w:r w:rsidR="00E53893">
        <w:rPr>
          <w:noProof/>
        </w:rPr>
        <w:fldChar w:fldCharType="separate"/>
      </w:r>
      <w:r>
        <w:rPr>
          <w:noProof/>
        </w:rPr>
        <w:t>12</w:t>
      </w:r>
      <w:r w:rsidR="00E53893">
        <w:rPr>
          <w:noProof/>
        </w:rPr>
        <w:fldChar w:fldCharType="end"/>
      </w:r>
    </w:p>
    <w:p w:rsidR="00E352A1" w:rsidRPr="00E352A1" w:rsidRDefault="00E352A1">
      <w:pPr>
        <w:pStyle w:val="TOC2"/>
        <w:tabs>
          <w:tab w:val="left" w:pos="720"/>
        </w:tabs>
        <w:rPr>
          <w:rFonts w:asciiTheme="minorHAnsi" w:eastAsiaTheme="minorEastAsia" w:hAnsiTheme="minorHAnsi" w:cstheme="minorBidi"/>
          <w:noProof/>
          <w:sz w:val="22"/>
          <w:szCs w:val="22"/>
          <w:lang w:val="en-US" w:eastAsia="de-CH"/>
        </w:rPr>
      </w:pPr>
      <w:r w:rsidRPr="009B6626">
        <w:rPr>
          <w:noProof/>
          <w:lang w:val="en-US"/>
        </w:rPr>
        <w:t>7.1</w:t>
      </w:r>
      <w:r w:rsidRPr="00E352A1">
        <w:rPr>
          <w:rFonts w:asciiTheme="minorHAnsi" w:eastAsiaTheme="minorEastAsia" w:hAnsiTheme="minorHAnsi" w:cstheme="minorBidi"/>
          <w:noProof/>
          <w:sz w:val="22"/>
          <w:szCs w:val="22"/>
          <w:lang w:val="en-US" w:eastAsia="de-CH"/>
        </w:rPr>
        <w:tab/>
      </w:r>
      <w:r w:rsidRPr="009B6626">
        <w:rPr>
          <w:noProof/>
          <w:lang w:val="en-US"/>
        </w:rPr>
        <w:t>Proper separation of static and managed data</w:t>
      </w:r>
      <w:r>
        <w:rPr>
          <w:noProof/>
        </w:rPr>
        <w:tab/>
      </w:r>
      <w:r w:rsidR="00E53893">
        <w:rPr>
          <w:noProof/>
        </w:rPr>
        <w:fldChar w:fldCharType="begin"/>
      </w:r>
      <w:r>
        <w:rPr>
          <w:noProof/>
        </w:rPr>
        <w:instrText xml:space="preserve"> PAGEREF _Toc327372227 \h </w:instrText>
      </w:r>
      <w:r w:rsidR="00E53893">
        <w:rPr>
          <w:noProof/>
        </w:rPr>
      </w:r>
      <w:r w:rsidR="00E53893">
        <w:rPr>
          <w:noProof/>
        </w:rPr>
        <w:fldChar w:fldCharType="separate"/>
      </w:r>
      <w:r>
        <w:rPr>
          <w:noProof/>
        </w:rPr>
        <w:t>12</w:t>
      </w:r>
      <w:r w:rsidR="00E53893">
        <w:rPr>
          <w:noProof/>
        </w:rPr>
        <w:fldChar w:fldCharType="end"/>
      </w:r>
    </w:p>
    <w:p w:rsidR="00E352A1" w:rsidRPr="00E352A1" w:rsidRDefault="00E352A1">
      <w:pPr>
        <w:pStyle w:val="TOC2"/>
        <w:tabs>
          <w:tab w:val="left" w:pos="720"/>
        </w:tabs>
        <w:rPr>
          <w:rFonts w:asciiTheme="minorHAnsi" w:eastAsiaTheme="minorEastAsia" w:hAnsiTheme="minorHAnsi" w:cstheme="minorBidi"/>
          <w:noProof/>
          <w:sz w:val="22"/>
          <w:szCs w:val="22"/>
          <w:lang w:val="en-US" w:eastAsia="de-CH"/>
        </w:rPr>
      </w:pPr>
      <w:r w:rsidRPr="009B6626">
        <w:rPr>
          <w:noProof/>
          <w:lang w:val="en-US"/>
        </w:rPr>
        <w:t>7.2</w:t>
      </w:r>
      <w:r w:rsidRPr="00E352A1">
        <w:rPr>
          <w:rFonts w:asciiTheme="minorHAnsi" w:eastAsiaTheme="minorEastAsia" w:hAnsiTheme="minorHAnsi" w:cstheme="minorBidi"/>
          <w:noProof/>
          <w:sz w:val="22"/>
          <w:szCs w:val="22"/>
          <w:lang w:val="en-US" w:eastAsia="de-CH"/>
        </w:rPr>
        <w:tab/>
      </w:r>
      <w:r w:rsidRPr="009B6626">
        <w:rPr>
          <w:noProof/>
          <w:lang w:val="en-US"/>
        </w:rPr>
        <w:t>Use of the subscription mask</w:t>
      </w:r>
      <w:r>
        <w:rPr>
          <w:noProof/>
        </w:rPr>
        <w:tab/>
      </w:r>
      <w:r w:rsidR="00E53893">
        <w:rPr>
          <w:noProof/>
        </w:rPr>
        <w:fldChar w:fldCharType="begin"/>
      </w:r>
      <w:r>
        <w:rPr>
          <w:noProof/>
        </w:rPr>
        <w:instrText xml:space="preserve"> PAGEREF _Toc327372228 \h </w:instrText>
      </w:r>
      <w:r w:rsidR="00E53893">
        <w:rPr>
          <w:noProof/>
        </w:rPr>
      </w:r>
      <w:r w:rsidR="00E53893">
        <w:rPr>
          <w:noProof/>
        </w:rPr>
        <w:fldChar w:fldCharType="separate"/>
      </w:r>
      <w:r>
        <w:rPr>
          <w:noProof/>
        </w:rPr>
        <w:t>12</w:t>
      </w:r>
      <w:r w:rsidR="00E53893">
        <w:rPr>
          <w:noProof/>
        </w:rPr>
        <w:fldChar w:fldCharType="end"/>
      </w:r>
    </w:p>
    <w:p w:rsidR="00E352A1" w:rsidRPr="009F494D" w:rsidRDefault="00E352A1">
      <w:pPr>
        <w:pStyle w:val="TOC1"/>
        <w:tabs>
          <w:tab w:val="left" w:pos="360"/>
        </w:tabs>
        <w:rPr>
          <w:rFonts w:asciiTheme="minorHAnsi" w:eastAsiaTheme="minorEastAsia" w:hAnsiTheme="minorHAnsi" w:cstheme="minorBidi"/>
          <w:caps w:val="0"/>
          <w:noProof/>
          <w:sz w:val="22"/>
          <w:szCs w:val="22"/>
          <w:lang w:val="en-US" w:eastAsia="de-CH"/>
        </w:rPr>
      </w:pPr>
      <w:r w:rsidRPr="009B6626">
        <w:rPr>
          <w:noProof/>
          <w:lang w:val="en-US"/>
        </w:rPr>
        <w:t>8</w:t>
      </w:r>
      <w:r w:rsidRPr="009F494D">
        <w:rPr>
          <w:rFonts w:asciiTheme="minorHAnsi" w:eastAsiaTheme="minorEastAsia" w:hAnsiTheme="minorHAnsi" w:cstheme="minorBidi"/>
          <w:caps w:val="0"/>
          <w:noProof/>
          <w:sz w:val="22"/>
          <w:szCs w:val="22"/>
          <w:lang w:val="en-US" w:eastAsia="de-CH"/>
        </w:rPr>
        <w:tab/>
      </w:r>
      <w:r w:rsidRPr="009B6626">
        <w:rPr>
          <w:noProof/>
          <w:lang w:val="en-US"/>
        </w:rPr>
        <w:t>Glossary</w:t>
      </w:r>
      <w:r>
        <w:rPr>
          <w:noProof/>
        </w:rPr>
        <w:tab/>
      </w:r>
      <w:r w:rsidR="00E53893">
        <w:rPr>
          <w:noProof/>
        </w:rPr>
        <w:fldChar w:fldCharType="begin"/>
      </w:r>
      <w:r>
        <w:rPr>
          <w:noProof/>
        </w:rPr>
        <w:instrText xml:space="preserve"> PAGEREF _Toc327372229 \h </w:instrText>
      </w:r>
      <w:r w:rsidR="00E53893">
        <w:rPr>
          <w:noProof/>
        </w:rPr>
      </w:r>
      <w:r w:rsidR="00E53893">
        <w:rPr>
          <w:noProof/>
        </w:rPr>
        <w:fldChar w:fldCharType="separate"/>
      </w:r>
      <w:r>
        <w:rPr>
          <w:noProof/>
        </w:rPr>
        <w:t>13</w:t>
      </w:r>
      <w:r w:rsidR="00E53893">
        <w:rPr>
          <w:noProof/>
        </w:rPr>
        <w:fldChar w:fldCharType="end"/>
      </w:r>
    </w:p>
    <w:p w:rsidR="00E352A1" w:rsidRPr="009F494D" w:rsidRDefault="00E352A1">
      <w:pPr>
        <w:pStyle w:val="TOC1"/>
        <w:rPr>
          <w:rFonts w:asciiTheme="minorHAnsi" w:eastAsiaTheme="minorEastAsia" w:hAnsiTheme="minorHAnsi" w:cstheme="minorBidi"/>
          <w:caps w:val="0"/>
          <w:noProof/>
          <w:sz w:val="22"/>
          <w:szCs w:val="22"/>
          <w:lang w:val="en-US" w:eastAsia="de-CH"/>
        </w:rPr>
      </w:pPr>
      <w:r>
        <w:rPr>
          <w:noProof/>
        </w:rPr>
        <w:t>Appendix</w:t>
      </w:r>
      <w:r>
        <w:rPr>
          <w:noProof/>
        </w:rPr>
        <w:tab/>
      </w:r>
      <w:r w:rsidR="00E53893">
        <w:rPr>
          <w:noProof/>
        </w:rPr>
        <w:fldChar w:fldCharType="begin"/>
      </w:r>
      <w:r>
        <w:rPr>
          <w:noProof/>
        </w:rPr>
        <w:instrText xml:space="preserve"> PAGEREF _Toc327372230 \h </w:instrText>
      </w:r>
      <w:r w:rsidR="00E53893">
        <w:rPr>
          <w:noProof/>
        </w:rPr>
      </w:r>
      <w:r w:rsidR="00E53893">
        <w:rPr>
          <w:noProof/>
        </w:rPr>
        <w:fldChar w:fldCharType="separate"/>
      </w:r>
      <w:r>
        <w:rPr>
          <w:noProof/>
        </w:rPr>
        <w:t>14</w:t>
      </w:r>
      <w:r w:rsidR="00E53893">
        <w:rPr>
          <w:noProof/>
        </w:rPr>
        <w:fldChar w:fldCharType="end"/>
      </w:r>
    </w:p>
    <w:p w:rsidR="00E352A1" w:rsidRPr="009F494D" w:rsidRDefault="00E352A1">
      <w:pPr>
        <w:pStyle w:val="TOC1"/>
        <w:rPr>
          <w:rFonts w:asciiTheme="minorHAnsi" w:eastAsiaTheme="minorEastAsia" w:hAnsiTheme="minorHAnsi" w:cstheme="minorBidi"/>
          <w:caps w:val="0"/>
          <w:noProof/>
          <w:sz w:val="22"/>
          <w:szCs w:val="22"/>
          <w:lang w:val="en-US" w:eastAsia="de-CH"/>
        </w:rPr>
      </w:pPr>
      <w:r w:rsidRPr="009B6626">
        <w:rPr>
          <w:noProof/>
          <w:lang w:val="en-US"/>
        </w:rPr>
        <w:t>Index</w:t>
      </w:r>
      <w:r>
        <w:rPr>
          <w:noProof/>
        </w:rPr>
        <w:tab/>
      </w:r>
      <w:r w:rsidR="00E53893">
        <w:rPr>
          <w:noProof/>
        </w:rPr>
        <w:fldChar w:fldCharType="begin"/>
      </w:r>
      <w:r>
        <w:rPr>
          <w:noProof/>
        </w:rPr>
        <w:instrText xml:space="preserve"> PAGEREF _Toc327372231 \h </w:instrText>
      </w:r>
      <w:r w:rsidR="00E53893">
        <w:rPr>
          <w:noProof/>
        </w:rPr>
      </w:r>
      <w:r w:rsidR="00E53893">
        <w:rPr>
          <w:noProof/>
        </w:rPr>
        <w:fldChar w:fldCharType="separate"/>
      </w:r>
      <w:r>
        <w:rPr>
          <w:noProof/>
        </w:rPr>
        <w:t>15</w:t>
      </w:r>
      <w:r w:rsidR="00E53893">
        <w:rPr>
          <w:noProof/>
        </w:rPr>
        <w:fldChar w:fldCharType="end"/>
      </w:r>
    </w:p>
    <w:p w:rsidR="00E10FA8" w:rsidRDefault="00E53893" w:rsidP="00F416B6">
      <w:pPr>
        <w:rPr>
          <w:lang w:val="en-US"/>
        </w:rPr>
      </w:pPr>
      <w:r w:rsidRPr="00326E23">
        <w:rPr>
          <w:lang w:val="en-US"/>
        </w:rPr>
        <w:fldChar w:fldCharType="end"/>
      </w:r>
    </w:p>
    <w:p w:rsidR="00E10FA8" w:rsidRPr="00326E23" w:rsidRDefault="00E10FA8" w:rsidP="008F5812">
      <w:pPr>
        <w:pStyle w:val="Heading"/>
        <w:outlineLvl w:val="0"/>
        <w:rPr>
          <w:lang w:val="en-US"/>
        </w:rPr>
      </w:pPr>
      <w:r w:rsidRPr="00326E23">
        <w:rPr>
          <w:lang w:val="en-US"/>
        </w:rPr>
        <w:t>Tables</w:t>
      </w:r>
    </w:p>
    <w:p w:rsidR="00E352A1" w:rsidRPr="00E352A1" w:rsidRDefault="00E53893">
      <w:pPr>
        <w:pStyle w:val="TableofFigures"/>
        <w:rPr>
          <w:rFonts w:asciiTheme="minorHAnsi" w:eastAsiaTheme="minorEastAsia" w:hAnsiTheme="minorHAnsi" w:cstheme="minorBidi"/>
          <w:noProof/>
          <w:sz w:val="22"/>
          <w:szCs w:val="22"/>
          <w:lang w:val="en-US" w:eastAsia="de-CH"/>
        </w:rPr>
      </w:pPr>
      <w:r w:rsidRPr="00326E23">
        <w:rPr>
          <w:lang w:val="en-US"/>
        </w:rPr>
        <w:fldChar w:fldCharType="begin"/>
      </w:r>
      <w:r w:rsidR="00E10FA8" w:rsidRPr="00326E23">
        <w:rPr>
          <w:lang w:val="en-US"/>
        </w:rPr>
        <w:instrText xml:space="preserve"> TOC \c "Table" </w:instrText>
      </w:r>
      <w:r w:rsidRPr="00326E23">
        <w:rPr>
          <w:lang w:val="en-US"/>
        </w:rPr>
        <w:fldChar w:fldCharType="separate"/>
      </w:r>
      <w:r w:rsidR="00E352A1" w:rsidRPr="00E352A1">
        <w:rPr>
          <w:noProof/>
          <w:lang w:val="en-US"/>
        </w:rPr>
        <w:t>Table 1 Abbreviations &amp; Definitions</w:t>
      </w:r>
      <w:r w:rsidR="00E352A1" w:rsidRPr="00E352A1">
        <w:rPr>
          <w:noProof/>
          <w:lang w:val="en-US"/>
        </w:rPr>
        <w:tab/>
      </w:r>
      <w:r>
        <w:rPr>
          <w:noProof/>
        </w:rPr>
        <w:fldChar w:fldCharType="begin"/>
      </w:r>
      <w:r w:rsidR="00E352A1" w:rsidRPr="00E352A1">
        <w:rPr>
          <w:noProof/>
          <w:lang w:val="en-US"/>
        </w:rPr>
        <w:instrText xml:space="preserve"> PAGEREF _Toc327372232 \h </w:instrText>
      </w:r>
      <w:r>
        <w:rPr>
          <w:noProof/>
        </w:rPr>
      </w:r>
      <w:r>
        <w:rPr>
          <w:noProof/>
        </w:rPr>
        <w:fldChar w:fldCharType="separate"/>
      </w:r>
      <w:r w:rsidR="00E352A1" w:rsidRPr="00E352A1">
        <w:rPr>
          <w:noProof/>
          <w:lang w:val="en-US"/>
        </w:rPr>
        <w:t>3</w:t>
      </w:r>
      <w:r>
        <w:rPr>
          <w:noProof/>
        </w:rPr>
        <w:fldChar w:fldCharType="end"/>
      </w:r>
    </w:p>
    <w:p w:rsidR="00E352A1" w:rsidRPr="00E352A1" w:rsidRDefault="00E352A1">
      <w:pPr>
        <w:pStyle w:val="TableofFigures"/>
        <w:rPr>
          <w:rFonts w:asciiTheme="minorHAnsi" w:eastAsiaTheme="minorEastAsia" w:hAnsiTheme="minorHAnsi" w:cstheme="minorBidi"/>
          <w:noProof/>
          <w:sz w:val="22"/>
          <w:szCs w:val="22"/>
          <w:lang w:val="en-US" w:eastAsia="de-CH"/>
        </w:rPr>
      </w:pPr>
      <w:r w:rsidRPr="00E352A1">
        <w:rPr>
          <w:noProof/>
          <w:lang w:val="en-US"/>
        </w:rPr>
        <w:t>Table 2 External references</w:t>
      </w:r>
      <w:r w:rsidRPr="00E352A1">
        <w:rPr>
          <w:noProof/>
          <w:lang w:val="en-US"/>
        </w:rPr>
        <w:tab/>
      </w:r>
      <w:r w:rsidR="00E53893">
        <w:rPr>
          <w:noProof/>
        </w:rPr>
        <w:fldChar w:fldCharType="begin"/>
      </w:r>
      <w:r w:rsidRPr="00E352A1">
        <w:rPr>
          <w:noProof/>
          <w:lang w:val="en-US"/>
        </w:rPr>
        <w:instrText xml:space="preserve"> PAGEREF _Toc327372233 \h </w:instrText>
      </w:r>
      <w:r w:rsidR="00E53893">
        <w:rPr>
          <w:noProof/>
        </w:rPr>
      </w:r>
      <w:r w:rsidR="00E53893">
        <w:rPr>
          <w:noProof/>
        </w:rPr>
        <w:fldChar w:fldCharType="separate"/>
      </w:r>
      <w:r w:rsidRPr="00E352A1">
        <w:rPr>
          <w:noProof/>
          <w:lang w:val="en-US"/>
        </w:rPr>
        <w:t>3</w:t>
      </w:r>
      <w:r w:rsidR="00E53893">
        <w:rPr>
          <w:noProof/>
        </w:rPr>
        <w:fldChar w:fldCharType="end"/>
      </w:r>
    </w:p>
    <w:p w:rsidR="00E352A1" w:rsidRPr="009F494D" w:rsidRDefault="00E352A1">
      <w:pPr>
        <w:pStyle w:val="TableofFigures"/>
        <w:rPr>
          <w:rFonts w:asciiTheme="minorHAnsi" w:eastAsiaTheme="minorEastAsia" w:hAnsiTheme="minorHAnsi" w:cstheme="minorBidi"/>
          <w:noProof/>
          <w:sz w:val="22"/>
          <w:szCs w:val="22"/>
          <w:lang w:val="en-US" w:eastAsia="de-CH"/>
        </w:rPr>
      </w:pPr>
      <w:r w:rsidRPr="009F494D">
        <w:rPr>
          <w:noProof/>
          <w:lang w:val="en-US"/>
        </w:rPr>
        <w:t>Table 3 Typographical conventions</w:t>
      </w:r>
      <w:r w:rsidRPr="009F494D">
        <w:rPr>
          <w:noProof/>
          <w:lang w:val="en-US"/>
        </w:rPr>
        <w:tab/>
      </w:r>
      <w:r w:rsidR="00E53893">
        <w:rPr>
          <w:noProof/>
        </w:rPr>
        <w:fldChar w:fldCharType="begin"/>
      </w:r>
      <w:r w:rsidRPr="009F494D">
        <w:rPr>
          <w:noProof/>
          <w:lang w:val="en-US"/>
        </w:rPr>
        <w:instrText xml:space="preserve"> PAGEREF _Toc327372234 \h </w:instrText>
      </w:r>
      <w:r w:rsidR="00E53893">
        <w:rPr>
          <w:noProof/>
        </w:rPr>
      </w:r>
      <w:r w:rsidR="00E53893">
        <w:rPr>
          <w:noProof/>
        </w:rPr>
        <w:fldChar w:fldCharType="separate"/>
      </w:r>
      <w:r w:rsidRPr="009F494D">
        <w:rPr>
          <w:noProof/>
          <w:lang w:val="en-US"/>
        </w:rPr>
        <w:t>3</w:t>
      </w:r>
      <w:r w:rsidR="00E53893">
        <w:rPr>
          <w:noProof/>
        </w:rPr>
        <w:fldChar w:fldCharType="end"/>
      </w:r>
    </w:p>
    <w:p w:rsidR="00E10FA8" w:rsidRPr="00326E23" w:rsidRDefault="00E53893" w:rsidP="00C85CB8">
      <w:pPr>
        <w:pStyle w:val="TableofFigures"/>
        <w:rPr>
          <w:sz w:val="24"/>
          <w:lang w:val="en-US"/>
        </w:rPr>
      </w:pPr>
      <w:r w:rsidRPr="00326E23">
        <w:rPr>
          <w:lang w:val="en-US"/>
        </w:rPr>
        <w:fldChar w:fldCharType="end"/>
      </w:r>
    </w:p>
    <w:p w:rsidR="00E10FA8" w:rsidRPr="00326E23" w:rsidRDefault="00E10FA8" w:rsidP="008F5812">
      <w:pPr>
        <w:pStyle w:val="Heading"/>
        <w:outlineLvl w:val="0"/>
        <w:rPr>
          <w:lang w:val="en-US"/>
        </w:rPr>
      </w:pPr>
      <w:r w:rsidRPr="00326E23">
        <w:rPr>
          <w:lang w:val="en-US"/>
        </w:rPr>
        <w:t>Figures</w:t>
      </w:r>
    </w:p>
    <w:p w:rsidR="00E352A1" w:rsidRPr="00E352A1" w:rsidRDefault="00E53893">
      <w:pPr>
        <w:pStyle w:val="TableofFigures"/>
        <w:rPr>
          <w:rFonts w:asciiTheme="minorHAnsi" w:eastAsiaTheme="minorEastAsia" w:hAnsiTheme="minorHAnsi" w:cstheme="minorBidi"/>
          <w:noProof/>
          <w:sz w:val="22"/>
          <w:szCs w:val="22"/>
          <w:lang w:val="en-US" w:eastAsia="de-CH"/>
        </w:rPr>
      </w:pPr>
      <w:r w:rsidRPr="00326E23">
        <w:rPr>
          <w:lang w:val="en-US"/>
        </w:rPr>
        <w:lastRenderedPageBreak/>
        <w:fldChar w:fldCharType="begin"/>
      </w:r>
      <w:r w:rsidR="00E10FA8" w:rsidRPr="00326E23">
        <w:rPr>
          <w:lang w:val="en-US"/>
        </w:rPr>
        <w:instrText xml:space="preserve"> TOC \c "Figure" </w:instrText>
      </w:r>
      <w:r w:rsidRPr="00326E23">
        <w:rPr>
          <w:lang w:val="en-US"/>
        </w:rPr>
        <w:fldChar w:fldCharType="separate"/>
      </w:r>
      <w:r w:rsidR="00E352A1" w:rsidRPr="00E352A1">
        <w:rPr>
          <w:noProof/>
          <w:lang w:val="en-US"/>
        </w:rPr>
        <w:t>Figure 1 Topology &amp; Caching in Service Connector</w:t>
      </w:r>
      <w:r w:rsidR="00E352A1" w:rsidRPr="00E352A1">
        <w:rPr>
          <w:noProof/>
          <w:lang w:val="en-US"/>
        </w:rPr>
        <w:tab/>
      </w:r>
      <w:r>
        <w:rPr>
          <w:noProof/>
        </w:rPr>
        <w:fldChar w:fldCharType="begin"/>
      </w:r>
      <w:r w:rsidR="00E352A1" w:rsidRPr="00E352A1">
        <w:rPr>
          <w:noProof/>
          <w:lang w:val="en-US"/>
        </w:rPr>
        <w:instrText xml:space="preserve"> PAGEREF _Toc327372235 \h </w:instrText>
      </w:r>
      <w:r>
        <w:rPr>
          <w:noProof/>
        </w:rPr>
      </w:r>
      <w:r>
        <w:rPr>
          <w:noProof/>
        </w:rPr>
        <w:fldChar w:fldCharType="separate"/>
      </w:r>
      <w:r w:rsidR="00E352A1" w:rsidRPr="00E352A1">
        <w:rPr>
          <w:noProof/>
          <w:lang w:val="en-US"/>
        </w:rPr>
        <w:t>4</w:t>
      </w:r>
      <w:r>
        <w:rPr>
          <w:noProof/>
        </w:rPr>
        <w:fldChar w:fldCharType="end"/>
      </w:r>
    </w:p>
    <w:p w:rsidR="00E352A1" w:rsidRPr="00E352A1" w:rsidRDefault="00E352A1">
      <w:pPr>
        <w:pStyle w:val="TableofFigures"/>
        <w:rPr>
          <w:rFonts w:asciiTheme="minorHAnsi" w:eastAsiaTheme="minorEastAsia" w:hAnsiTheme="minorHAnsi" w:cstheme="minorBidi"/>
          <w:noProof/>
          <w:sz w:val="22"/>
          <w:szCs w:val="22"/>
          <w:lang w:val="en-US" w:eastAsia="de-CH"/>
        </w:rPr>
      </w:pPr>
      <w:r w:rsidRPr="00E352A1">
        <w:rPr>
          <w:noProof/>
          <w:lang w:val="en-US"/>
        </w:rPr>
        <w:t>Figure 2 Cache Coherence Model</w:t>
      </w:r>
      <w:r w:rsidRPr="00E352A1">
        <w:rPr>
          <w:noProof/>
          <w:lang w:val="en-US"/>
        </w:rPr>
        <w:tab/>
      </w:r>
      <w:r w:rsidR="00E53893">
        <w:rPr>
          <w:noProof/>
        </w:rPr>
        <w:fldChar w:fldCharType="begin"/>
      </w:r>
      <w:r w:rsidRPr="00E352A1">
        <w:rPr>
          <w:noProof/>
          <w:lang w:val="en-US"/>
        </w:rPr>
        <w:instrText xml:space="preserve"> PAGEREF _Toc327372236 \h </w:instrText>
      </w:r>
      <w:r w:rsidR="00E53893">
        <w:rPr>
          <w:noProof/>
        </w:rPr>
      </w:r>
      <w:r w:rsidR="00E53893">
        <w:rPr>
          <w:noProof/>
        </w:rPr>
        <w:fldChar w:fldCharType="separate"/>
      </w:r>
      <w:r w:rsidRPr="00E352A1">
        <w:rPr>
          <w:noProof/>
          <w:lang w:val="en-US"/>
        </w:rPr>
        <w:t>5</w:t>
      </w:r>
      <w:r w:rsidR="00E53893">
        <w:rPr>
          <w:noProof/>
        </w:rPr>
        <w:fldChar w:fldCharType="end"/>
      </w:r>
    </w:p>
    <w:p w:rsidR="00E352A1" w:rsidRPr="00E352A1" w:rsidRDefault="00E352A1">
      <w:pPr>
        <w:pStyle w:val="TableofFigures"/>
        <w:rPr>
          <w:rFonts w:asciiTheme="minorHAnsi" w:eastAsiaTheme="minorEastAsia" w:hAnsiTheme="minorHAnsi" w:cstheme="minorBidi"/>
          <w:noProof/>
          <w:sz w:val="22"/>
          <w:szCs w:val="22"/>
          <w:lang w:val="en-US" w:eastAsia="de-CH"/>
        </w:rPr>
      </w:pPr>
      <w:r w:rsidRPr="00E352A1">
        <w:rPr>
          <w:noProof/>
          <w:lang w:val="en-US"/>
        </w:rPr>
        <w:t>Figure 3 Fundamental Caching Concept</w:t>
      </w:r>
      <w:r w:rsidRPr="00E352A1">
        <w:rPr>
          <w:noProof/>
          <w:lang w:val="en-US"/>
        </w:rPr>
        <w:tab/>
      </w:r>
      <w:r w:rsidR="00E53893">
        <w:rPr>
          <w:noProof/>
        </w:rPr>
        <w:fldChar w:fldCharType="begin"/>
      </w:r>
      <w:r w:rsidRPr="00E352A1">
        <w:rPr>
          <w:noProof/>
          <w:lang w:val="en-US"/>
        </w:rPr>
        <w:instrText xml:space="preserve"> PAGEREF _Toc327372237 \h </w:instrText>
      </w:r>
      <w:r w:rsidR="00E53893">
        <w:rPr>
          <w:noProof/>
        </w:rPr>
      </w:r>
      <w:r w:rsidR="00E53893">
        <w:rPr>
          <w:noProof/>
        </w:rPr>
        <w:fldChar w:fldCharType="separate"/>
      </w:r>
      <w:r w:rsidRPr="00E352A1">
        <w:rPr>
          <w:noProof/>
          <w:lang w:val="en-US"/>
        </w:rPr>
        <w:t>6</w:t>
      </w:r>
      <w:r w:rsidR="00E53893">
        <w:rPr>
          <w:noProof/>
        </w:rPr>
        <w:fldChar w:fldCharType="end"/>
      </w:r>
    </w:p>
    <w:p w:rsidR="00E352A1" w:rsidRDefault="00E352A1">
      <w:pPr>
        <w:pStyle w:val="TableofFigures"/>
        <w:rPr>
          <w:rFonts w:asciiTheme="minorHAnsi" w:eastAsiaTheme="minorEastAsia" w:hAnsiTheme="minorHAnsi" w:cstheme="minorBidi"/>
          <w:noProof/>
          <w:sz w:val="22"/>
          <w:szCs w:val="22"/>
          <w:lang w:eastAsia="de-CH"/>
        </w:rPr>
      </w:pPr>
      <w:r>
        <w:rPr>
          <w:noProof/>
        </w:rPr>
        <w:t>Figure 4 SCMessage Hierarchy</w:t>
      </w:r>
      <w:r>
        <w:rPr>
          <w:noProof/>
        </w:rPr>
        <w:tab/>
      </w:r>
      <w:r w:rsidR="00E53893">
        <w:rPr>
          <w:noProof/>
        </w:rPr>
        <w:fldChar w:fldCharType="begin"/>
      </w:r>
      <w:r>
        <w:rPr>
          <w:noProof/>
        </w:rPr>
        <w:instrText xml:space="preserve"> PAGEREF _Toc327372238 \h </w:instrText>
      </w:r>
      <w:r w:rsidR="00E53893">
        <w:rPr>
          <w:noProof/>
        </w:rPr>
      </w:r>
      <w:r w:rsidR="00E53893">
        <w:rPr>
          <w:noProof/>
        </w:rPr>
        <w:fldChar w:fldCharType="separate"/>
      </w:r>
      <w:r>
        <w:rPr>
          <w:noProof/>
        </w:rPr>
        <w:t>8</w:t>
      </w:r>
      <w:r w:rsidR="00E53893">
        <w:rPr>
          <w:noProof/>
        </w:rPr>
        <w:fldChar w:fldCharType="end"/>
      </w:r>
    </w:p>
    <w:p w:rsidR="00E10FA8" w:rsidRPr="00326E23" w:rsidRDefault="00E53893" w:rsidP="00F416B6">
      <w:pPr>
        <w:rPr>
          <w:lang w:val="en-US"/>
        </w:rPr>
      </w:pPr>
      <w:r w:rsidRPr="00326E23">
        <w:rPr>
          <w:lang w:val="en-US"/>
        </w:rPr>
        <w:fldChar w:fldCharType="end"/>
      </w:r>
      <w:r w:rsidR="00E10FA8" w:rsidRPr="00326E23">
        <w:rPr>
          <w:lang w:val="en-US"/>
        </w:rPr>
        <w:br w:type="page"/>
      </w:r>
    </w:p>
    <w:p w:rsidR="00E10FA8" w:rsidRPr="00326E23" w:rsidRDefault="00E10FA8" w:rsidP="00F416B6">
      <w:pPr>
        <w:rPr>
          <w:lang w:val="en-US"/>
        </w:rPr>
        <w:sectPr w:rsidR="00E10FA8" w:rsidRPr="00326E23">
          <w:headerReference w:type="even" r:id="rId25"/>
          <w:headerReference w:type="default" r:id="rId26"/>
          <w:footerReference w:type="even" r:id="rId27"/>
          <w:footerReference w:type="default" r:id="rId28"/>
          <w:headerReference w:type="first" r:id="rId29"/>
          <w:footerReference w:type="first" r:id="rId30"/>
          <w:pgSz w:w="11907" w:h="16840" w:code="9"/>
          <w:pgMar w:top="1276" w:right="1418" w:bottom="1304" w:left="2835" w:header="567" w:footer="831" w:gutter="0"/>
          <w:pgNumType w:start="1"/>
          <w:cols w:space="720"/>
        </w:sectPr>
      </w:pPr>
    </w:p>
    <w:p w:rsidR="00E10FA8" w:rsidRPr="00326E23" w:rsidRDefault="00E10FA8" w:rsidP="00F416B6">
      <w:pPr>
        <w:pStyle w:val="Heading1"/>
        <w:rPr>
          <w:lang w:val="en-US"/>
        </w:rPr>
      </w:pPr>
      <w:bookmarkStart w:id="0" w:name="_Toc350673069"/>
      <w:r w:rsidRPr="00326E23">
        <w:rPr>
          <w:lang w:val="en-US"/>
        </w:rPr>
        <w:lastRenderedPageBreak/>
        <w:tab/>
      </w:r>
      <w:bookmarkStart w:id="1" w:name="_Toc352403902"/>
      <w:bookmarkStart w:id="2" w:name="_Toc352404246"/>
      <w:bookmarkStart w:id="3" w:name="_Toc128464053"/>
      <w:bookmarkStart w:id="4" w:name="_Ref327366419"/>
      <w:bookmarkStart w:id="5" w:name="_Toc327372202"/>
      <w:bookmarkEnd w:id="0"/>
      <w:r w:rsidRPr="00326E23">
        <w:rPr>
          <w:lang w:val="en-US"/>
        </w:rPr>
        <w:t>Preface</w:t>
      </w:r>
      <w:bookmarkEnd w:id="1"/>
      <w:bookmarkEnd w:id="2"/>
      <w:bookmarkEnd w:id="3"/>
      <w:bookmarkEnd w:id="4"/>
      <w:bookmarkEnd w:id="5"/>
    </w:p>
    <w:p w:rsidR="00E10FA8" w:rsidRPr="00326E23" w:rsidRDefault="00E10FA8" w:rsidP="008F5812">
      <w:pPr>
        <w:pStyle w:val="Heading2"/>
        <w:rPr>
          <w:lang w:val="en-US"/>
        </w:rPr>
      </w:pPr>
      <w:bookmarkStart w:id="6" w:name="_Toc352403903"/>
      <w:bookmarkStart w:id="7" w:name="_Toc352404247"/>
      <w:bookmarkStart w:id="8" w:name="_Toc128464054"/>
      <w:bookmarkStart w:id="9" w:name="_Toc327372203"/>
      <w:r w:rsidRPr="00326E23">
        <w:rPr>
          <w:lang w:val="en-US"/>
        </w:rPr>
        <w:t>Purpose &amp; Scope of this Document</w:t>
      </w:r>
      <w:bookmarkEnd w:id="6"/>
      <w:bookmarkEnd w:id="7"/>
      <w:bookmarkEnd w:id="8"/>
      <w:bookmarkEnd w:id="9"/>
    </w:p>
    <w:p w:rsidR="0017679F" w:rsidRDefault="0017679F" w:rsidP="0017679F">
      <w:pPr>
        <w:rPr>
          <w:lang w:val="en-US"/>
        </w:rPr>
      </w:pPr>
      <w:r w:rsidRPr="00326E23">
        <w:rPr>
          <w:lang w:val="en-US"/>
        </w:rPr>
        <w:t xml:space="preserve">This document </w:t>
      </w:r>
      <w:r>
        <w:rPr>
          <w:lang w:val="en-US"/>
        </w:rPr>
        <w:t xml:space="preserve">describes the </w:t>
      </w:r>
      <w:r w:rsidR="00A34250">
        <w:rPr>
          <w:lang w:val="en-US"/>
        </w:rPr>
        <w:t xml:space="preserve">SC-CC </w:t>
      </w:r>
      <w:r w:rsidR="00A34250" w:rsidRPr="00A34250">
        <w:rPr>
          <w:b/>
          <w:lang w:val="en-US"/>
        </w:rPr>
        <w:t>S</w:t>
      </w:r>
      <w:r w:rsidR="00A34250">
        <w:rPr>
          <w:lang w:val="en-US"/>
        </w:rPr>
        <w:t xml:space="preserve">ervice </w:t>
      </w:r>
      <w:r w:rsidR="00A34250" w:rsidRPr="00A34250">
        <w:rPr>
          <w:b/>
          <w:lang w:val="en-US"/>
        </w:rPr>
        <w:t>C</w:t>
      </w:r>
      <w:r w:rsidR="00A34250">
        <w:rPr>
          <w:lang w:val="en-US"/>
        </w:rPr>
        <w:t xml:space="preserve">onnector </w:t>
      </w:r>
      <w:r w:rsidR="00A34250" w:rsidRPr="00A34250">
        <w:rPr>
          <w:b/>
          <w:lang w:val="en-US"/>
        </w:rPr>
        <w:t>C</w:t>
      </w:r>
      <w:r w:rsidR="00A34250">
        <w:rPr>
          <w:lang w:val="en-US"/>
        </w:rPr>
        <w:t xml:space="preserve">ache </w:t>
      </w:r>
      <w:r w:rsidR="00A34250" w:rsidRPr="00A34250">
        <w:rPr>
          <w:b/>
          <w:lang w:val="en-US"/>
        </w:rPr>
        <w:t>C</w:t>
      </w:r>
      <w:r w:rsidR="00A34250">
        <w:rPr>
          <w:lang w:val="en-US"/>
        </w:rPr>
        <w:t>oherency Model.</w:t>
      </w:r>
    </w:p>
    <w:p w:rsidR="0017679F" w:rsidRDefault="0017679F" w:rsidP="0017679F">
      <w:pPr>
        <w:rPr>
          <w:lang w:val="en-US"/>
        </w:rPr>
      </w:pPr>
    </w:p>
    <w:p w:rsidR="0017679F" w:rsidRPr="00326E23" w:rsidRDefault="0017679F" w:rsidP="005D7A98">
      <w:pPr>
        <w:rPr>
          <w:lang w:val="en-US"/>
        </w:rPr>
      </w:pPr>
      <w:r w:rsidRPr="00326E23">
        <w:rPr>
          <w:lang w:val="en-US"/>
        </w:rPr>
        <w:t>The final and approved version of thi</w:t>
      </w:r>
      <w:r>
        <w:rPr>
          <w:lang w:val="en-US"/>
        </w:rPr>
        <w:t xml:space="preserve">s document serves as base for </w:t>
      </w:r>
      <w:r w:rsidR="000A739B">
        <w:rPr>
          <w:lang w:val="en-US"/>
        </w:rPr>
        <w:t xml:space="preserve">publication as </w:t>
      </w:r>
      <w:r w:rsidR="008A7A70">
        <w:rPr>
          <w:lang w:val="en-US"/>
        </w:rPr>
        <w:t xml:space="preserve">Open </w:t>
      </w:r>
      <w:r w:rsidR="000A739B">
        <w:rPr>
          <w:lang w:val="en-US"/>
        </w:rPr>
        <w:t>Source</w:t>
      </w:r>
      <w:r w:rsidRPr="00326E23">
        <w:rPr>
          <w:lang w:val="en-US"/>
        </w:rPr>
        <w:t>.</w:t>
      </w:r>
    </w:p>
    <w:p w:rsidR="00562738" w:rsidRDefault="00562738" w:rsidP="00562738">
      <w:pPr>
        <w:rPr>
          <w:lang w:val="en-US"/>
        </w:rPr>
      </w:pPr>
    </w:p>
    <w:p w:rsidR="0017679F" w:rsidRPr="00326E23" w:rsidRDefault="007A770C" w:rsidP="0017679F">
      <w:pPr>
        <w:rPr>
          <w:lang w:val="en-US"/>
        </w:rPr>
      </w:pPr>
      <w:r w:rsidRPr="00326E23">
        <w:rPr>
          <w:lang w:val="en-US"/>
        </w:rPr>
        <w:t>This document is particularly important to all project team members and serves as com</w:t>
      </w:r>
      <w:r w:rsidR="00AB5061" w:rsidRPr="00326E23">
        <w:rPr>
          <w:lang w:val="en-US"/>
        </w:rPr>
        <w:t>munication medium between them.</w:t>
      </w:r>
      <w:bookmarkStart w:id="10" w:name="_Toc352403905"/>
      <w:bookmarkStart w:id="11" w:name="_Toc352404249"/>
      <w:bookmarkStart w:id="12" w:name="_Toc128464056"/>
    </w:p>
    <w:p w:rsidR="0017679F" w:rsidRPr="00326E23" w:rsidRDefault="0017679F" w:rsidP="008F5812">
      <w:pPr>
        <w:pStyle w:val="Heading2"/>
        <w:rPr>
          <w:lang w:val="en-US"/>
        </w:rPr>
      </w:pPr>
      <w:bookmarkStart w:id="13" w:name="_Toc352403904"/>
      <w:bookmarkStart w:id="14" w:name="_Toc352404248"/>
      <w:bookmarkStart w:id="15" w:name="_Toc128464055"/>
      <w:bookmarkStart w:id="16" w:name="_Toc255828343"/>
      <w:bookmarkStart w:id="17" w:name="_Toc327372204"/>
      <w:r w:rsidRPr="00326E23">
        <w:rPr>
          <w:lang w:val="en-US"/>
        </w:rPr>
        <w:t>Definitions &amp; Abbreviations</w:t>
      </w:r>
      <w:bookmarkEnd w:id="13"/>
      <w:bookmarkEnd w:id="14"/>
      <w:bookmarkEnd w:id="15"/>
      <w:bookmarkEnd w:id="16"/>
      <w:bookmarkEnd w:id="17"/>
    </w:p>
    <w:tbl>
      <w:tblPr>
        <w:tblW w:w="0" w:type="auto"/>
        <w:tblLayout w:type="fixed"/>
        <w:tblLook w:val="0035"/>
      </w:tblPr>
      <w:tblGrid>
        <w:gridCol w:w="2092"/>
        <w:gridCol w:w="5778"/>
      </w:tblGrid>
      <w:tr w:rsidR="0017679F" w:rsidRPr="00326E23" w:rsidTr="008032CB">
        <w:tc>
          <w:tcPr>
            <w:tcW w:w="2092" w:type="dxa"/>
            <w:tcBorders>
              <w:top w:val="single" w:sz="12" w:space="0" w:color="000000"/>
              <w:left w:val="single" w:sz="12" w:space="0" w:color="000000"/>
              <w:bottom w:val="single" w:sz="12" w:space="0" w:color="000000"/>
              <w:right w:val="single" w:sz="6" w:space="0" w:color="000000"/>
            </w:tcBorders>
          </w:tcPr>
          <w:p w:rsidR="0017679F" w:rsidRPr="00326E23" w:rsidRDefault="0017679F" w:rsidP="008032CB">
            <w:pPr>
              <w:rPr>
                <w:lang w:val="en-US"/>
              </w:rPr>
            </w:pPr>
            <w:r w:rsidRPr="00326E23">
              <w:rPr>
                <w:lang w:val="en-US"/>
              </w:rPr>
              <w:t>Item / Term</w:t>
            </w:r>
          </w:p>
        </w:tc>
        <w:tc>
          <w:tcPr>
            <w:tcW w:w="5778" w:type="dxa"/>
            <w:tcBorders>
              <w:top w:val="single" w:sz="12" w:space="0" w:color="000000"/>
              <w:left w:val="single" w:sz="6" w:space="0" w:color="000000"/>
              <w:bottom w:val="single" w:sz="12" w:space="0" w:color="000000"/>
              <w:right w:val="single" w:sz="12" w:space="0" w:color="000000"/>
            </w:tcBorders>
          </w:tcPr>
          <w:p w:rsidR="0017679F" w:rsidRPr="00326E23" w:rsidRDefault="0017679F" w:rsidP="008032CB">
            <w:pPr>
              <w:rPr>
                <w:lang w:val="en-US"/>
              </w:rPr>
            </w:pPr>
            <w:r w:rsidRPr="00326E23">
              <w:rPr>
                <w:lang w:val="en-US"/>
              </w:rPr>
              <w:t>Definition / Description</w:t>
            </w:r>
          </w:p>
        </w:tc>
      </w:tr>
      <w:tr w:rsidR="0017679F" w:rsidRPr="00326E23" w:rsidTr="008032CB">
        <w:tc>
          <w:tcPr>
            <w:tcW w:w="2092" w:type="dxa"/>
            <w:tcBorders>
              <w:top w:val="single" w:sz="4" w:space="0" w:color="auto"/>
              <w:left w:val="single" w:sz="12" w:space="0" w:color="000000"/>
              <w:bottom w:val="single" w:sz="4" w:space="0" w:color="auto"/>
              <w:right w:val="single" w:sz="4" w:space="0" w:color="auto"/>
            </w:tcBorders>
          </w:tcPr>
          <w:p w:rsidR="0017679F" w:rsidRPr="00326E23" w:rsidRDefault="0017679F" w:rsidP="008032CB">
            <w:pPr>
              <w:rPr>
                <w:lang w:val="en-US"/>
              </w:rPr>
            </w:pPr>
            <w:r w:rsidRPr="00326E23">
              <w:rPr>
                <w:lang w:val="en-US"/>
              </w:rPr>
              <w:t>HTTP</w:t>
            </w:r>
          </w:p>
        </w:tc>
        <w:tc>
          <w:tcPr>
            <w:tcW w:w="5778" w:type="dxa"/>
            <w:tcBorders>
              <w:top w:val="single" w:sz="4" w:space="0" w:color="auto"/>
              <w:left w:val="single" w:sz="4" w:space="0" w:color="auto"/>
              <w:bottom w:val="single" w:sz="4" w:space="0" w:color="auto"/>
              <w:right w:val="single" w:sz="12" w:space="0" w:color="000000"/>
            </w:tcBorders>
          </w:tcPr>
          <w:p w:rsidR="0017679F" w:rsidRPr="00326E23" w:rsidRDefault="0017679F" w:rsidP="008032CB">
            <w:pPr>
              <w:rPr>
                <w:lang w:val="en-US"/>
              </w:rPr>
            </w:pPr>
            <w:r w:rsidRPr="00326E23">
              <w:rPr>
                <w:lang w:val="en-US"/>
              </w:rPr>
              <w:t>Hypertext Transport Protocol</w:t>
            </w:r>
          </w:p>
        </w:tc>
      </w:tr>
      <w:tr w:rsidR="0017679F" w:rsidRPr="00326E23" w:rsidTr="008032CB">
        <w:tc>
          <w:tcPr>
            <w:tcW w:w="2092" w:type="dxa"/>
            <w:tcBorders>
              <w:top w:val="single" w:sz="4" w:space="0" w:color="auto"/>
              <w:left w:val="single" w:sz="12" w:space="0" w:color="000000"/>
              <w:bottom w:val="single" w:sz="4" w:space="0" w:color="auto"/>
              <w:right w:val="single" w:sz="4" w:space="0" w:color="auto"/>
            </w:tcBorders>
          </w:tcPr>
          <w:p w:rsidR="0017679F" w:rsidRPr="00326E23" w:rsidRDefault="0017679F" w:rsidP="008032CB">
            <w:pPr>
              <w:rPr>
                <w:lang w:val="en-US"/>
              </w:rPr>
            </w:pPr>
            <w:r w:rsidRPr="00326E23">
              <w:rPr>
                <w:lang w:val="en-US"/>
              </w:rPr>
              <w:t>HTTPS</w:t>
            </w:r>
          </w:p>
        </w:tc>
        <w:tc>
          <w:tcPr>
            <w:tcW w:w="5778" w:type="dxa"/>
            <w:tcBorders>
              <w:top w:val="single" w:sz="4" w:space="0" w:color="auto"/>
              <w:left w:val="single" w:sz="4" w:space="0" w:color="auto"/>
              <w:bottom w:val="single" w:sz="4" w:space="0" w:color="auto"/>
              <w:right w:val="single" w:sz="12" w:space="0" w:color="000000"/>
            </w:tcBorders>
          </w:tcPr>
          <w:p w:rsidR="0017679F" w:rsidRPr="00326E23" w:rsidRDefault="0017679F" w:rsidP="008032CB">
            <w:pPr>
              <w:rPr>
                <w:lang w:val="en-US"/>
              </w:rPr>
            </w:pPr>
            <w:r w:rsidRPr="00326E23">
              <w:rPr>
                <w:lang w:val="en-US"/>
              </w:rPr>
              <w:t>HTTP over SSL, encrypted and authenticated transport protocol</w:t>
            </w:r>
          </w:p>
        </w:tc>
      </w:tr>
    </w:tbl>
    <w:p w:rsidR="0017679F" w:rsidRPr="008F5812" w:rsidRDefault="0017679F" w:rsidP="008F5812">
      <w:pPr>
        <w:pStyle w:val="Caption"/>
      </w:pPr>
      <w:bookmarkStart w:id="18" w:name="_Toc154130919"/>
      <w:bookmarkStart w:id="19" w:name="_Toc255828395"/>
      <w:bookmarkStart w:id="20" w:name="_Toc327372232"/>
      <w:r w:rsidRPr="008F5812">
        <w:t xml:space="preserve">Table </w:t>
      </w:r>
      <w:fldSimple w:instr=" SEQ Table \* ARABIC ">
        <w:r w:rsidR="00E352A1">
          <w:rPr>
            <w:noProof/>
          </w:rPr>
          <w:t>1</w:t>
        </w:r>
      </w:fldSimple>
      <w:r w:rsidRPr="008F5812">
        <w:t xml:space="preserve"> Abbreviations &amp; Definitions</w:t>
      </w:r>
      <w:bookmarkEnd w:id="18"/>
      <w:bookmarkEnd w:id="19"/>
      <w:bookmarkEnd w:id="20"/>
    </w:p>
    <w:p w:rsidR="0017679F" w:rsidRPr="00326E23" w:rsidRDefault="0017679F" w:rsidP="0017679F">
      <w:pPr>
        <w:rPr>
          <w:lang w:val="en-US"/>
        </w:rPr>
      </w:pPr>
    </w:p>
    <w:p w:rsidR="00E10FA8" w:rsidRPr="00326E23" w:rsidRDefault="00E10FA8" w:rsidP="008F5812">
      <w:pPr>
        <w:pStyle w:val="Heading2"/>
        <w:rPr>
          <w:lang w:val="en-US"/>
        </w:rPr>
      </w:pPr>
      <w:bookmarkStart w:id="21" w:name="_Toc327372205"/>
      <w:r w:rsidRPr="00326E23">
        <w:rPr>
          <w:lang w:val="en-US"/>
        </w:rPr>
        <w:t>External References</w:t>
      </w:r>
      <w:bookmarkEnd w:id="10"/>
      <w:bookmarkEnd w:id="11"/>
      <w:bookmarkEnd w:id="12"/>
      <w:bookmarkEnd w:id="21"/>
    </w:p>
    <w:tbl>
      <w:tblPr>
        <w:tblW w:w="0" w:type="auto"/>
        <w:tblLayout w:type="fixed"/>
        <w:tblLook w:val="0035"/>
      </w:tblPr>
      <w:tblGrid>
        <w:gridCol w:w="1241"/>
        <w:gridCol w:w="6629"/>
      </w:tblGrid>
      <w:tr w:rsidR="00E10FA8" w:rsidRPr="00326E23" w:rsidTr="009503E8">
        <w:tc>
          <w:tcPr>
            <w:tcW w:w="1241" w:type="dxa"/>
            <w:tcBorders>
              <w:top w:val="single" w:sz="12" w:space="0" w:color="000000"/>
              <w:left w:val="single" w:sz="12" w:space="0" w:color="000000"/>
              <w:right w:val="single" w:sz="6" w:space="0" w:color="000000"/>
            </w:tcBorders>
          </w:tcPr>
          <w:p w:rsidR="00E10FA8" w:rsidRPr="00326E23" w:rsidRDefault="00E10FA8" w:rsidP="00F416B6">
            <w:pPr>
              <w:rPr>
                <w:lang w:val="en-US"/>
              </w:rPr>
            </w:pPr>
            <w:r w:rsidRPr="00326E23">
              <w:rPr>
                <w:lang w:val="en-US"/>
              </w:rPr>
              <w:t>References</w:t>
            </w:r>
          </w:p>
        </w:tc>
        <w:tc>
          <w:tcPr>
            <w:tcW w:w="6629" w:type="dxa"/>
            <w:tcBorders>
              <w:top w:val="single" w:sz="12" w:space="0" w:color="000000"/>
              <w:left w:val="single" w:sz="6" w:space="0" w:color="000000"/>
              <w:right w:val="single" w:sz="12" w:space="0" w:color="000000"/>
            </w:tcBorders>
          </w:tcPr>
          <w:p w:rsidR="00E10FA8" w:rsidRPr="00326E23" w:rsidRDefault="00E10FA8" w:rsidP="00F416B6">
            <w:pPr>
              <w:rPr>
                <w:lang w:val="en-US"/>
              </w:rPr>
            </w:pPr>
            <w:r w:rsidRPr="00326E23">
              <w:rPr>
                <w:lang w:val="en-US"/>
              </w:rPr>
              <w:t>Item / Reference to other Document</w:t>
            </w:r>
          </w:p>
        </w:tc>
      </w:tr>
      <w:tr w:rsidR="00E10FA8" w:rsidRPr="00326E23" w:rsidTr="009503E8">
        <w:tc>
          <w:tcPr>
            <w:tcW w:w="1241" w:type="dxa"/>
            <w:tcBorders>
              <w:top w:val="single" w:sz="12" w:space="0" w:color="000000"/>
              <w:left w:val="single" w:sz="12" w:space="0" w:color="000000"/>
              <w:bottom w:val="single" w:sz="6" w:space="0" w:color="000000"/>
              <w:right w:val="single" w:sz="6" w:space="0" w:color="000000"/>
            </w:tcBorders>
          </w:tcPr>
          <w:p w:rsidR="00E10FA8" w:rsidRPr="00326E23" w:rsidRDefault="00E10FA8" w:rsidP="00F416B6">
            <w:pPr>
              <w:rPr>
                <w:lang w:val="en-US"/>
              </w:rPr>
            </w:pPr>
            <w:r w:rsidRPr="00326E23">
              <w:rPr>
                <w:lang w:val="en-US"/>
              </w:rPr>
              <w:t>[1]</w:t>
            </w:r>
          </w:p>
        </w:tc>
        <w:tc>
          <w:tcPr>
            <w:tcW w:w="6629" w:type="dxa"/>
            <w:tcBorders>
              <w:top w:val="single" w:sz="12" w:space="0" w:color="000000"/>
              <w:left w:val="single" w:sz="6" w:space="0" w:color="000000"/>
              <w:bottom w:val="single" w:sz="6" w:space="0" w:color="000000"/>
              <w:right w:val="single" w:sz="12" w:space="0" w:color="000000"/>
            </w:tcBorders>
          </w:tcPr>
          <w:p w:rsidR="00E10FA8" w:rsidRPr="00326E23" w:rsidRDefault="00562738" w:rsidP="00F416B6">
            <w:pPr>
              <w:rPr>
                <w:lang w:val="en-US"/>
              </w:rPr>
            </w:pPr>
            <w:r w:rsidRPr="00326E23">
              <w:rPr>
                <w:lang w:val="en-US"/>
              </w:rPr>
              <w:t>SC_0_</w:t>
            </w:r>
            <w:r>
              <w:rPr>
                <w:lang w:val="en-US"/>
              </w:rPr>
              <w:t>Specification</w:t>
            </w:r>
            <w:r w:rsidRPr="00326E23">
              <w:rPr>
                <w:lang w:val="en-US"/>
              </w:rPr>
              <w:t>_E</w:t>
            </w:r>
            <w:r>
              <w:rPr>
                <w:lang w:val="en-US"/>
              </w:rPr>
              <w:t xml:space="preserve"> – Requirement and Specifications for Service Connector</w:t>
            </w:r>
            <w:r w:rsidR="009503E8" w:rsidRPr="00326E23">
              <w:rPr>
                <w:lang w:val="en-US"/>
              </w:rPr>
              <w:t xml:space="preserve"> </w:t>
            </w:r>
          </w:p>
        </w:tc>
      </w:tr>
      <w:tr w:rsidR="00E10FA8" w:rsidRPr="00326E23" w:rsidTr="00DA06EE">
        <w:tc>
          <w:tcPr>
            <w:tcW w:w="1241" w:type="dxa"/>
            <w:tcBorders>
              <w:top w:val="single" w:sz="6" w:space="0" w:color="000000"/>
              <w:left w:val="single" w:sz="12" w:space="0" w:color="000000"/>
              <w:bottom w:val="single" w:sz="6" w:space="0" w:color="000000"/>
              <w:right w:val="single" w:sz="6" w:space="0" w:color="000000"/>
            </w:tcBorders>
          </w:tcPr>
          <w:p w:rsidR="00E10FA8" w:rsidRPr="00326E23" w:rsidRDefault="00E10FA8" w:rsidP="00F416B6">
            <w:pPr>
              <w:rPr>
                <w:lang w:val="en-US"/>
              </w:rPr>
            </w:pPr>
            <w:r w:rsidRPr="00326E23">
              <w:rPr>
                <w:lang w:val="en-US"/>
              </w:rPr>
              <w:t>[2]</w:t>
            </w:r>
          </w:p>
        </w:tc>
        <w:tc>
          <w:tcPr>
            <w:tcW w:w="6629" w:type="dxa"/>
            <w:tcBorders>
              <w:top w:val="single" w:sz="6" w:space="0" w:color="000000"/>
              <w:left w:val="single" w:sz="6" w:space="0" w:color="000000"/>
              <w:bottom w:val="single" w:sz="6" w:space="0" w:color="000000"/>
              <w:right w:val="single" w:sz="12" w:space="0" w:color="000000"/>
            </w:tcBorders>
          </w:tcPr>
          <w:p w:rsidR="00E10FA8" w:rsidRPr="00326E23" w:rsidRDefault="00A34250" w:rsidP="00481D41">
            <w:pPr>
              <w:rPr>
                <w:lang w:val="en-US"/>
              </w:rPr>
            </w:pPr>
            <w:r w:rsidRPr="00A34250">
              <w:rPr>
                <w:lang w:val="en-US"/>
              </w:rPr>
              <w:t>SC_0_SCMP_E</w:t>
            </w:r>
            <w:r>
              <w:rPr>
                <w:lang w:val="en-US"/>
              </w:rPr>
              <w:t xml:space="preserve"> – SC Message Protocol V1.2</w:t>
            </w:r>
          </w:p>
        </w:tc>
      </w:tr>
      <w:tr w:rsidR="00DA06EE" w:rsidRPr="00326E23" w:rsidTr="00C969E5">
        <w:tc>
          <w:tcPr>
            <w:tcW w:w="1241" w:type="dxa"/>
            <w:tcBorders>
              <w:top w:val="single" w:sz="6" w:space="0" w:color="000000"/>
              <w:left w:val="single" w:sz="12" w:space="0" w:color="000000"/>
              <w:bottom w:val="single" w:sz="6" w:space="0" w:color="000000"/>
              <w:right w:val="single" w:sz="6" w:space="0" w:color="000000"/>
            </w:tcBorders>
          </w:tcPr>
          <w:p w:rsidR="00DA06EE" w:rsidRPr="00326E23" w:rsidRDefault="00DA06EE" w:rsidP="00F416B6">
            <w:pPr>
              <w:rPr>
                <w:lang w:val="en-US"/>
              </w:rPr>
            </w:pPr>
            <w:r>
              <w:rPr>
                <w:lang w:val="en-US"/>
              </w:rPr>
              <w:t>[3]</w:t>
            </w:r>
          </w:p>
        </w:tc>
        <w:tc>
          <w:tcPr>
            <w:tcW w:w="6629" w:type="dxa"/>
            <w:tcBorders>
              <w:top w:val="single" w:sz="6" w:space="0" w:color="000000"/>
              <w:left w:val="single" w:sz="6" w:space="0" w:color="000000"/>
              <w:bottom w:val="single" w:sz="6" w:space="0" w:color="000000"/>
              <w:right w:val="single" w:sz="12" w:space="0" w:color="000000"/>
            </w:tcBorders>
          </w:tcPr>
          <w:p w:rsidR="00C969E5" w:rsidRPr="00A34250" w:rsidRDefault="00BE76C2" w:rsidP="00481D41">
            <w:pPr>
              <w:rPr>
                <w:lang w:val="en-US"/>
              </w:rPr>
            </w:pPr>
            <w:r w:rsidRPr="00BE76C2">
              <w:rPr>
                <w:lang w:val="en-US"/>
              </w:rPr>
              <w:t>SC_4_Operation_E</w:t>
            </w:r>
            <w:r w:rsidR="005B42A8">
              <w:rPr>
                <w:lang w:val="en-US"/>
              </w:rPr>
              <w:t xml:space="preserve"> – Configuration and Operation Guide</w:t>
            </w:r>
          </w:p>
        </w:tc>
      </w:tr>
      <w:tr w:rsidR="00C969E5" w:rsidRPr="00326E23" w:rsidTr="009503E8">
        <w:tc>
          <w:tcPr>
            <w:tcW w:w="1241" w:type="dxa"/>
            <w:tcBorders>
              <w:top w:val="single" w:sz="6" w:space="0" w:color="000000"/>
              <w:left w:val="single" w:sz="12" w:space="0" w:color="000000"/>
              <w:bottom w:val="single" w:sz="12" w:space="0" w:color="000000"/>
              <w:right w:val="single" w:sz="6" w:space="0" w:color="000000"/>
            </w:tcBorders>
          </w:tcPr>
          <w:p w:rsidR="00C969E5" w:rsidRDefault="00C969E5" w:rsidP="00F416B6">
            <w:pPr>
              <w:rPr>
                <w:lang w:val="en-US"/>
              </w:rPr>
            </w:pPr>
            <w:r>
              <w:rPr>
                <w:lang w:val="en-US"/>
              </w:rPr>
              <w:t>[4]</w:t>
            </w:r>
          </w:p>
        </w:tc>
        <w:tc>
          <w:tcPr>
            <w:tcW w:w="6629" w:type="dxa"/>
            <w:tcBorders>
              <w:top w:val="single" w:sz="6" w:space="0" w:color="000000"/>
              <w:left w:val="single" w:sz="6" w:space="0" w:color="000000"/>
              <w:bottom w:val="single" w:sz="12" w:space="0" w:color="000000"/>
              <w:right w:val="single" w:sz="12" w:space="0" w:color="000000"/>
            </w:tcBorders>
          </w:tcPr>
          <w:p w:rsidR="00C969E5" w:rsidRPr="00BE76C2" w:rsidRDefault="00C969E5" w:rsidP="00481D41">
            <w:pPr>
              <w:rPr>
                <w:lang w:val="en-US"/>
              </w:rPr>
            </w:pPr>
          </w:p>
        </w:tc>
      </w:tr>
    </w:tbl>
    <w:p w:rsidR="00AB5061" w:rsidRPr="008F5812" w:rsidRDefault="00AB5061" w:rsidP="008F5812">
      <w:pPr>
        <w:pStyle w:val="Caption"/>
      </w:pPr>
      <w:bookmarkStart w:id="22" w:name="_Toc154130920"/>
      <w:bookmarkStart w:id="23" w:name="_Toc327372233"/>
      <w:bookmarkStart w:id="24" w:name="_Toc352403906"/>
      <w:bookmarkStart w:id="25" w:name="_Toc352404250"/>
      <w:bookmarkStart w:id="26" w:name="_Toc128464057"/>
      <w:bookmarkStart w:id="27" w:name="_Toc332108395"/>
      <w:bookmarkStart w:id="28" w:name="_Toc332108471"/>
      <w:bookmarkStart w:id="29" w:name="_Toc350826169"/>
      <w:r w:rsidRPr="008F5812">
        <w:t xml:space="preserve">Table </w:t>
      </w:r>
      <w:fldSimple w:instr=" SEQ Table \* ARABIC ">
        <w:r w:rsidR="00E352A1">
          <w:rPr>
            <w:noProof/>
          </w:rPr>
          <w:t>2</w:t>
        </w:r>
      </w:fldSimple>
      <w:r w:rsidRPr="008F5812">
        <w:t xml:space="preserve"> External references</w:t>
      </w:r>
      <w:bookmarkEnd w:id="22"/>
      <w:bookmarkEnd w:id="23"/>
    </w:p>
    <w:p w:rsidR="00E10FA8" w:rsidRPr="00326E23" w:rsidRDefault="00E10FA8" w:rsidP="008F5812">
      <w:pPr>
        <w:pStyle w:val="Heading2"/>
        <w:rPr>
          <w:lang w:val="en-US"/>
        </w:rPr>
      </w:pPr>
      <w:bookmarkStart w:id="30" w:name="_Toc352403907"/>
      <w:bookmarkStart w:id="31" w:name="_Toc352404251"/>
      <w:bookmarkStart w:id="32" w:name="_Toc128464058"/>
      <w:bookmarkStart w:id="33" w:name="_Toc327372206"/>
      <w:bookmarkEnd w:id="24"/>
      <w:bookmarkEnd w:id="25"/>
      <w:bookmarkEnd w:id="26"/>
      <w:r w:rsidRPr="00326E23">
        <w:rPr>
          <w:lang w:val="en-US"/>
        </w:rPr>
        <w:t>Typographical Conventions</w:t>
      </w:r>
      <w:bookmarkEnd w:id="27"/>
      <w:bookmarkEnd w:id="28"/>
      <w:bookmarkEnd w:id="29"/>
      <w:bookmarkEnd w:id="30"/>
      <w:bookmarkEnd w:id="31"/>
      <w:bookmarkEnd w:id="32"/>
      <w:bookmarkEnd w:id="33"/>
    </w:p>
    <w:tbl>
      <w:tblPr>
        <w:tblW w:w="0" w:type="auto"/>
        <w:tblLayout w:type="fixed"/>
        <w:tblLook w:val="0035"/>
      </w:tblPr>
      <w:tblGrid>
        <w:gridCol w:w="2092"/>
        <w:gridCol w:w="5778"/>
      </w:tblGrid>
      <w:tr w:rsidR="00E10FA8" w:rsidRPr="00326E23">
        <w:tc>
          <w:tcPr>
            <w:tcW w:w="2092" w:type="dxa"/>
            <w:tcBorders>
              <w:top w:val="single" w:sz="12" w:space="0" w:color="auto"/>
              <w:left w:val="single" w:sz="12" w:space="0" w:color="000000"/>
              <w:right w:val="single" w:sz="6" w:space="0" w:color="000000"/>
            </w:tcBorders>
          </w:tcPr>
          <w:p w:rsidR="00E10FA8" w:rsidRPr="00326E23" w:rsidRDefault="00E10FA8" w:rsidP="00F416B6">
            <w:pPr>
              <w:rPr>
                <w:lang w:val="en-US"/>
              </w:rPr>
            </w:pPr>
            <w:r w:rsidRPr="00326E23">
              <w:rPr>
                <w:lang w:val="en-US"/>
              </w:rPr>
              <w:t>Convention</w:t>
            </w:r>
          </w:p>
        </w:tc>
        <w:tc>
          <w:tcPr>
            <w:tcW w:w="5778" w:type="dxa"/>
            <w:tcBorders>
              <w:top w:val="single" w:sz="12" w:space="0" w:color="auto"/>
              <w:left w:val="single" w:sz="6" w:space="0" w:color="000000"/>
              <w:right w:val="single" w:sz="12" w:space="0" w:color="000000"/>
            </w:tcBorders>
          </w:tcPr>
          <w:p w:rsidR="00E10FA8" w:rsidRPr="00326E23" w:rsidRDefault="00E10FA8" w:rsidP="00F416B6">
            <w:pPr>
              <w:rPr>
                <w:lang w:val="en-US"/>
              </w:rPr>
            </w:pPr>
            <w:r w:rsidRPr="00326E23">
              <w:rPr>
                <w:lang w:val="en-US"/>
              </w:rPr>
              <w:t>Meaning</w:t>
            </w:r>
          </w:p>
        </w:tc>
      </w:tr>
      <w:tr w:rsidR="00E10FA8" w:rsidRPr="00326E23">
        <w:tc>
          <w:tcPr>
            <w:tcW w:w="2092" w:type="dxa"/>
            <w:tcBorders>
              <w:top w:val="single" w:sz="12" w:space="0" w:color="000000"/>
              <w:left w:val="single" w:sz="12" w:space="0" w:color="000000"/>
              <w:bottom w:val="single" w:sz="6" w:space="0" w:color="000000"/>
              <w:right w:val="single" w:sz="6" w:space="0" w:color="000000"/>
            </w:tcBorders>
          </w:tcPr>
          <w:p w:rsidR="00E10FA8" w:rsidRPr="00326E23" w:rsidRDefault="00E10FA8" w:rsidP="00F416B6">
            <w:pPr>
              <w:rPr>
                <w:i/>
                <w:lang w:val="en-US"/>
              </w:rPr>
            </w:pPr>
            <w:r w:rsidRPr="00326E23">
              <w:rPr>
                <w:i/>
                <w:lang w:val="en-US"/>
              </w:rPr>
              <w:t>text in italics</w:t>
            </w:r>
          </w:p>
        </w:tc>
        <w:tc>
          <w:tcPr>
            <w:tcW w:w="5778" w:type="dxa"/>
            <w:tcBorders>
              <w:top w:val="single" w:sz="12" w:space="0" w:color="000000"/>
              <w:left w:val="single" w:sz="6" w:space="0" w:color="000000"/>
              <w:bottom w:val="single" w:sz="6" w:space="0" w:color="000000"/>
              <w:right w:val="single" w:sz="12" w:space="0" w:color="000000"/>
            </w:tcBorders>
          </w:tcPr>
          <w:p w:rsidR="00E10FA8" w:rsidRPr="00326E23" w:rsidRDefault="00E10FA8" w:rsidP="00F416B6">
            <w:pPr>
              <w:rPr>
                <w:lang w:val="en-US"/>
              </w:rPr>
            </w:pPr>
            <w:r w:rsidRPr="00326E23">
              <w:rPr>
                <w:lang w:val="en-US"/>
              </w:rPr>
              <w:t xml:space="preserve">features not implemented in the actual release </w:t>
            </w:r>
          </w:p>
        </w:tc>
      </w:tr>
      <w:tr w:rsidR="00E10FA8" w:rsidRPr="00326E23">
        <w:tc>
          <w:tcPr>
            <w:tcW w:w="2092" w:type="dxa"/>
            <w:tcBorders>
              <w:top w:val="single" w:sz="6" w:space="0" w:color="000000"/>
              <w:left w:val="single" w:sz="12" w:space="0" w:color="000000"/>
              <w:bottom w:val="single" w:sz="6" w:space="0" w:color="000000"/>
              <w:right w:val="single" w:sz="6" w:space="0" w:color="000000"/>
            </w:tcBorders>
          </w:tcPr>
          <w:p w:rsidR="00E10FA8" w:rsidRPr="00326E23" w:rsidRDefault="00E10FA8" w:rsidP="00F416B6">
            <w:pPr>
              <w:rPr>
                <w:rFonts w:ascii="Courier New" w:hAnsi="Courier New" w:cs="Courier New"/>
                <w:lang w:val="en-US"/>
              </w:rPr>
            </w:pPr>
            <w:r w:rsidRPr="00326E23">
              <w:rPr>
                <w:rFonts w:ascii="Courier New" w:hAnsi="Courier New" w:cs="Courier New"/>
                <w:lang w:val="en-US"/>
              </w:rPr>
              <w:t xml:space="preserve">text in Courier font </w:t>
            </w:r>
          </w:p>
        </w:tc>
        <w:tc>
          <w:tcPr>
            <w:tcW w:w="5778" w:type="dxa"/>
            <w:tcBorders>
              <w:top w:val="single" w:sz="6" w:space="0" w:color="000000"/>
              <w:left w:val="single" w:sz="6" w:space="0" w:color="000000"/>
              <w:bottom w:val="single" w:sz="6" w:space="0" w:color="000000"/>
              <w:right w:val="single" w:sz="12" w:space="0" w:color="000000"/>
            </w:tcBorders>
          </w:tcPr>
          <w:p w:rsidR="00E10FA8" w:rsidRPr="00326E23" w:rsidRDefault="00E10FA8" w:rsidP="00F416B6">
            <w:pPr>
              <w:rPr>
                <w:lang w:val="en-US"/>
              </w:rPr>
            </w:pPr>
            <w:r w:rsidRPr="00326E23">
              <w:rPr>
                <w:lang w:val="en-US"/>
              </w:rPr>
              <w:t>code example</w:t>
            </w:r>
          </w:p>
        </w:tc>
      </w:tr>
      <w:tr w:rsidR="00E10FA8" w:rsidRPr="00326E23">
        <w:tc>
          <w:tcPr>
            <w:tcW w:w="2092" w:type="dxa"/>
            <w:tcBorders>
              <w:top w:val="single" w:sz="6" w:space="0" w:color="000000"/>
              <w:left w:val="single" w:sz="12" w:space="0" w:color="000000"/>
              <w:bottom w:val="single" w:sz="6" w:space="0" w:color="000000"/>
              <w:right w:val="single" w:sz="6" w:space="0" w:color="000000"/>
            </w:tcBorders>
          </w:tcPr>
          <w:p w:rsidR="00E10FA8" w:rsidRPr="00326E23" w:rsidRDefault="00E10FA8" w:rsidP="00F416B6">
            <w:pPr>
              <w:rPr>
                <w:lang w:val="en-US"/>
              </w:rPr>
            </w:pPr>
            <w:r w:rsidRPr="00326E23">
              <w:rPr>
                <w:lang w:val="en-US"/>
              </w:rPr>
              <w:t>[ phrase ]</w:t>
            </w:r>
          </w:p>
        </w:tc>
        <w:tc>
          <w:tcPr>
            <w:tcW w:w="5778" w:type="dxa"/>
            <w:tcBorders>
              <w:top w:val="single" w:sz="6" w:space="0" w:color="000000"/>
              <w:left w:val="single" w:sz="6" w:space="0" w:color="000000"/>
              <w:bottom w:val="single" w:sz="6" w:space="0" w:color="000000"/>
              <w:right w:val="single" w:sz="12" w:space="0" w:color="000000"/>
            </w:tcBorders>
          </w:tcPr>
          <w:p w:rsidR="00E10FA8" w:rsidRPr="00326E23" w:rsidRDefault="00E10FA8" w:rsidP="00F416B6">
            <w:pPr>
              <w:rPr>
                <w:lang w:val="en-US"/>
              </w:rPr>
            </w:pPr>
            <w:r w:rsidRPr="00326E23">
              <w:rPr>
                <w:lang w:val="en-US"/>
              </w:rPr>
              <w:t>In syntax diagrams, indicates that the enclosed values are optional</w:t>
            </w:r>
          </w:p>
        </w:tc>
      </w:tr>
      <w:tr w:rsidR="00E10FA8" w:rsidRPr="00326E23">
        <w:tc>
          <w:tcPr>
            <w:tcW w:w="2092" w:type="dxa"/>
            <w:tcBorders>
              <w:top w:val="single" w:sz="6" w:space="0" w:color="000000"/>
              <w:left w:val="single" w:sz="12" w:space="0" w:color="000000"/>
              <w:bottom w:val="single" w:sz="6" w:space="0" w:color="000000"/>
              <w:right w:val="single" w:sz="6" w:space="0" w:color="000000"/>
            </w:tcBorders>
          </w:tcPr>
          <w:p w:rsidR="00E10FA8" w:rsidRPr="00326E23" w:rsidRDefault="00E10FA8" w:rsidP="00F416B6">
            <w:pPr>
              <w:rPr>
                <w:lang w:val="en-US"/>
              </w:rPr>
            </w:pPr>
            <w:r w:rsidRPr="00326E23">
              <w:rPr>
                <w:lang w:val="en-US"/>
              </w:rPr>
              <w:t>{ phrase1 | phrase2 }</w:t>
            </w:r>
          </w:p>
        </w:tc>
        <w:tc>
          <w:tcPr>
            <w:tcW w:w="5778" w:type="dxa"/>
            <w:tcBorders>
              <w:top w:val="single" w:sz="6" w:space="0" w:color="000000"/>
              <w:left w:val="single" w:sz="6" w:space="0" w:color="000000"/>
              <w:bottom w:val="single" w:sz="6" w:space="0" w:color="000000"/>
              <w:right w:val="single" w:sz="12" w:space="0" w:color="000000"/>
            </w:tcBorders>
          </w:tcPr>
          <w:p w:rsidR="00E10FA8" w:rsidRPr="00326E23" w:rsidRDefault="00E10FA8" w:rsidP="00F416B6">
            <w:pPr>
              <w:rPr>
                <w:lang w:val="en-US"/>
              </w:rPr>
            </w:pPr>
            <w:r w:rsidRPr="00326E23">
              <w:rPr>
                <w:lang w:val="en-US"/>
              </w:rPr>
              <w:t>In syntax diagrams, indicates that multiple possibilities exists.</w:t>
            </w:r>
          </w:p>
        </w:tc>
      </w:tr>
      <w:tr w:rsidR="00E10FA8" w:rsidRPr="00326E23">
        <w:tc>
          <w:tcPr>
            <w:tcW w:w="2092" w:type="dxa"/>
            <w:tcBorders>
              <w:top w:val="single" w:sz="6" w:space="0" w:color="000000"/>
              <w:left w:val="single" w:sz="12" w:space="0" w:color="000000"/>
              <w:bottom w:val="single" w:sz="12" w:space="0" w:color="auto"/>
              <w:right w:val="single" w:sz="6" w:space="0" w:color="000000"/>
            </w:tcBorders>
          </w:tcPr>
          <w:p w:rsidR="00E10FA8" w:rsidRPr="00326E23" w:rsidRDefault="00E10FA8" w:rsidP="00F416B6">
            <w:pPr>
              <w:rPr>
                <w:lang w:val="en-US"/>
              </w:rPr>
            </w:pPr>
            <w:r w:rsidRPr="00326E23">
              <w:rPr>
                <w:lang w:val="en-US"/>
              </w:rPr>
              <w:t>…</w:t>
            </w:r>
          </w:p>
        </w:tc>
        <w:tc>
          <w:tcPr>
            <w:tcW w:w="5778" w:type="dxa"/>
            <w:tcBorders>
              <w:top w:val="single" w:sz="6" w:space="0" w:color="000000"/>
              <w:left w:val="single" w:sz="6" w:space="0" w:color="000000"/>
              <w:bottom w:val="single" w:sz="12" w:space="0" w:color="auto"/>
              <w:right w:val="single" w:sz="12" w:space="0" w:color="000000"/>
            </w:tcBorders>
          </w:tcPr>
          <w:p w:rsidR="00E10FA8" w:rsidRPr="00326E23" w:rsidRDefault="00E10FA8" w:rsidP="00F416B6">
            <w:pPr>
              <w:rPr>
                <w:lang w:val="en-US"/>
              </w:rPr>
            </w:pPr>
            <w:r w:rsidRPr="00326E23">
              <w:rPr>
                <w:lang w:val="en-US"/>
              </w:rPr>
              <w:t>In syntax diagrams, indicates a repetition of the previous expression</w:t>
            </w:r>
          </w:p>
        </w:tc>
      </w:tr>
    </w:tbl>
    <w:p w:rsidR="00E10FA8" w:rsidRPr="00326E23" w:rsidRDefault="00E10FA8" w:rsidP="00F416B6">
      <w:pPr>
        <w:rPr>
          <w:lang w:val="en-US"/>
        </w:rPr>
      </w:pPr>
    </w:p>
    <w:p w:rsidR="00AB5061" w:rsidRPr="008F5812" w:rsidRDefault="00AB5061" w:rsidP="008F5812">
      <w:pPr>
        <w:pStyle w:val="Caption"/>
      </w:pPr>
      <w:bookmarkStart w:id="34" w:name="_Toc154130921"/>
      <w:bookmarkStart w:id="35" w:name="_Toc327372234"/>
      <w:r w:rsidRPr="008F5812">
        <w:t xml:space="preserve">Table </w:t>
      </w:r>
      <w:fldSimple w:instr=" SEQ Table \* ARABIC ">
        <w:r w:rsidR="00E352A1">
          <w:rPr>
            <w:noProof/>
          </w:rPr>
          <w:t>3</w:t>
        </w:r>
      </w:fldSimple>
      <w:r w:rsidRPr="008F5812">
        <w:t xml:space="preserve"> Typographical conventions</w:t>
      </w:r>
      <w:bookmarkEnd w:id="34"/>
      <w:bookmarkEnd w:id="35"/>
    </w:p>
    <w:p w:rsidR="00AB5061" w:rsidRPr="00326E23" w:rsidRDefault="00AB5061" w:rsidP="00F416B6">
      <w:pPr>
        <w:rPr>
          <w:lang w:val="en-US"/>
        </w:rPr>
      </w:pPr>
    </w:p>
    <w:p w:rsidR="00E10FA8" w:rsidRPr="00326E23" w:rsidRDefault="00E10FA8" w:rsidP="00F416B6">
      <w:pPr>
        <w:rPr>
          <w:lang w:val="en-US"/>
        </w:rPr>
      </w:pPr>
      <w:r w:rsidRPr="00326E23">
        <w:rPr>
          <w:lang w:val="en-US"/>
        </w:rPr>
        <w:t xml:space="preserve">The terminology used in this document may be somewhat different from other sources. The chapter Glossary includes a list of often used terms with the explanation of </w:t>
      </w:r>
      <w:r w:rsidR="00F146EC" w:rsidRPr="00326E23">
        <w:rPr>
          <w:lang w:val="en-US"/>
        </w:rPr>
        <w:t>their meaning in this document.</w:t>
      </w:r>
    </w:p>
    <w:p w:rsidR="00AB5061" w:rsidRPr="00326E23" w:rsidRDefault="00AB5061" w:rsidP="008F5812">
      <w:pPr>
        <w:pStyle w:val="Heading2"/>
        <w:rPr>
          <w:lang w:val="en-US"/>
        </w:rPr>
      </w:pPr>
      <w:bookmarkStart w:id="36" w:name="_Toc154130800"/>
      <w:bookmarkStart w:id="37" w:name="_Ref327366432"/>
      <w:bookmarkStart w:id="38" w:name="_Ref327366434"/>
      <w:bookmarkStart w:id="39" w:name="_Ref327366436"/>
      <w:bookmarkStart w:id="40" w:name="_Ref327366439"/>
      <w:bookmarkStart w:id="41" w:name="_Ref327366443"/>
      <w:bookmarkStart w:id="42" w:name="_Toc327372207"/>
      <w:r w:rsidRPr="00326E23">
        <w:rPr>
          <w:lang w:val="en-US"/>
        </w:rPr>
        <w:t>Outstanding Issues</w:t>
      </w:r>
      <w:bookmarkEnd w:id="36"/>
      <w:bookmarkEnd w:id="37"/>
      <w:bookmarkEnd w:id="38"/>
      <w:bookmarkEnd w:id="39"/>
      <w:bookmarkEnd w:id="40"/>
      <w:bookmarkEnd w:id="41"/>
      <w:bookmarkEnd w:id="42"/>
    </w:p>
    <w:p w:rsidR="00055E9F" w:rsidRDefault="00055E9F" w:rsidP="00055E9F">
      <w:pPr>
        <w:rPr>
          <w:lang w:val="en-US"/>
        </w:rPr>
      </w:pPr>
      <w:r w:rsidRPr="00BA1B96">
        <w:rPr>
          <w:lang w:val="en-US"/>
        </w:rPr>
        <w:t>Following issues are outstanding at the time of the document release:</w:t>
      </w:r>
    </w:p>
    <w:p w:rsidR="003E0AEE" w:rsidRPr="00BA1B96" w:rsidRDefault="003E0AEE" w:rsidP="0097754F">
      <w:pPr>
        <w:numPr>
          <w:ilvl w:val="0"/>
          <w:numId w:val="4"/>
        </w:numPr>
        <w:rPr>
          <w:lang w:val="en-US"/>
        </w:rPr>
      </w:pPr>
      <w:r>
        <w:rPr>
          <w:lang w:val="en-US"/>
        </w:rPr>
        <w:t>none</w:t>
      </w:r>
    </w:p>
    <w:p w:rsidR="00E3486D" w:rsidRDefault="00E3486D" w:rsidP="00E3486D">
      <w:pPr>
        <w:pStyle w:val="Heading1"/>
      </w:pPr>
      <w:bookmarkStart w:id="43" w:name="_Toc234654186"/>
      <w:r>
        <w:lastRenderedPageBreak/>
        <w:tab/>
      </w:r>
      <w:bookmarkStart w:id="44" w:name="_Toc327372208"/>
      <w:r w:rsidR="00F212BE">
        <w:t>Introduction</w:t>
      </w:r>
      <w:bookmarkEnd w:id="44"/>
    </w:p>
    <w:p w:rsidR="00C640E8" w:rsidRDefault="00E3486D" w:rsidP="00E3486D">
      <w:bookmarkStart w:id="45" w:name="OLE_LINK47"/>
      <w:bookmarkStart w:id="46" w:name="OLE_LINK48"/>
      <w:r w:rsidRPr="00BA1B96">
        <w:rPr>
          <w:lang w:val="en-US"/>
        </w:rPr>
        <w:t>The SC support</w:t>
      </w:r>
      <w:r>
        <w:rPr>
          <w:lang w:val="en-US"/>
        </w:rPr>
        <w:t>s</w:t>
      </w:r>
      <w:r w:rsidRPr="00BA1B96">
        <w:rPr>
          <w:lang w:val="en-US"/>
        </w:rPr>
        <w:t xml:space="preserve"> message exchange between requesting application</w:t>
      </w:r>
      <w:r>
        <w:rPr>
          <w:lang w:val="en-US"/>
        </w:rPr>
        <w:t xml:space="preserve"> </w:t>
      </w:r>
      <w:r w:rsidRPr="00BA1B96">
        <w:rPr>
          <w:lang w:val="en-US"/>
        </w:rPr>
        <w:t>(client) and another application providing a service</w:t>
      </w:r>
      <w:r w:rsidR="00E27BE2">
        <w:rPr>
          <w:lang w:val="en-US"/>
        </w:rPr>
        <w:t xml:space="preserve"> (server)</w:t>
      </w:r>
      <w:r w:rsidRPr="00F22B10">
        <w:t>.</w:t>
      </w:r>
      <w:r w:rsidR="00FD6757">
        <w:t xml:space="preserve"> Caching of messages can be activated on every SC.</w:t>
      </w:r>
      <w:r w:rsidR="00C640E8">
        <w:t xml:space="preserve"> </w:t>
      </w:r>
    </w:p>
    <w:p w:rsidR="00C640E8" w:rsidRDefault="00C640E8" w:rsidP="00E3486D"/>
    <w:p w:rsidR="00E3486D" w:rsidRDefault="00C640E8" w:rsidP="00E3486D">
      <w:r>
        <w:t>Cache coherency refers to the consistency of data stored in local caches of every SC node. The coherency protocol described in following sections addresses the problem of maintaining the consistency between all the caches in a system of distributed shared memory. Therefore a coherence model has been specified.</w:t>
      </w:r>
    </w:p>
    <w:p w:rsidR="00FD6757" w:rsidRDefault="00FD6757" w:rsidP="00E3486D"/>
    <w:p w:rsidR="00FD6757" w:rsidRDefault="007A398B" w:rsidP="00FD6757">
      <w:pPr>
        <w:jc w:val="left"/>
      </w:pPr>
      <w:r>
        <w:object w:dxaOrig="7160" w:dyaOrig="50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95pt;height:303.85pt" o:ole="">
            <v:imagedata r:id="rId31" o:title=""/>
          </v:shape>
          <o:OLEObject Type="Embed" ProgID="Visio.Drawing.11" ShapeID="_x0000_i1025" DrawAspect="Content" ObjectID="_1401534747" r:id="rId32"/>
        </w:object>
      </w:r>
    </w:p>
    <w:p w:rsidR="00516AA9" w:rsidRDefault="00FD6757" w:rsidP="00C640E8">
      <w:pPr>
        <w:pStyle w:val="Caption"/>
      </w:pPr>
      <w:bookmarkStart w:id="47" w:name="_Toc269371939"/>
      <w:bookmarkStart w:id="48" w:name="_Toc300929497"/>
      <w:bookmarkStart w:id="49" w:name="_Toc327372235"/>
      <w:r w:rsidRPr="008F5812">
        <w:t xml:space="preserve">Figure </w:t>
      </w:r>
      <w:fldSimple w:instr=" SEQ Figure \* ARABIC ">
        <w:r w:rsidR="00E352A1">
          <w:rPr>
            <w:noProof/>
          </w:rPr>
          <w:t>1</w:t>
        </w:r>
      </w:fldSimple>
      <w:r w:rsidRPr="008F5812">
        <w:t xml:space="preserve"> </w:t>
      </w:r>
      <w:bookmarkEnd w:id="47"/>
      <w:bookmarkEnd w:id="48"/>
      <w:r w:rsidR="00D14474">
        <w:t>Topology</w:t>
      </w:r>
      <w:r w:rsidR="008C31A1">
        <w:t xml:space="preserve"> &amp; Caching</w:t>
      </w:r>
      <w:r w:rsidR="00245172">
        <w:t xml:space="preserve"> in</w:t>
      </w:r>
      <w:r w:rsidR="00112098">
        <w:t xml:space="preserve"> Service Connector</w:t>
      </w:r>
      <w:bookmarkEnd w:id="49"/>
    </w:p>
    <w:p w:rsidR="00D55D23" w:rsidRPr="00BA1B96" w:rsidRDefault="00D55D23" w:rsidP="00D55D23">
      <w:pPr>
        <w:pStyle w:val="Heading2"/>
        <w:rPr>
          <w:lang w:val="en-US"/>
        </w:rPr>
      </w:pPr>
      <w:bookmarkStart w:id="50" w:name="_Cache_coherence_problem"/>
      <w:bookmarkStart w:id="51" w:name="_Toc327372209"/>
      <w:bookmarkEnd w:id="50"/>
      <w:r>
        <w:rPr>
          <w:lang w:val="en-US"/>
        </w:rPr>
        <w:t>Cache coherence problem</w:t>
      </w:r>
      <w:bookmarkEnd w:id="51"/>
    </w:p>
    <w:p w:rsidR="00BA05F4" w:rsidRDefault="009571F2" w:rsidP="00BA05F4">
      <w:pPr>
        <w:rPr>
          <w:lang w:val="en-US"/>
        </w:rPr>
      </w:pPr>
      <w:r>
        <w:rPr>
          <w:lang w:val="en-US"/>
        </w:rPr>
        <w:t xml:space="preserve">Caching or not caching of a message (response) is an agreement of client and server. </w:t>
      </w:r>
      <w:r w:rsidR="00BA05F4">
        <w:rPr>
          <w:lang w:val="en-US"/>
        </w:rPr>
        <w:t xml:space="preserve">The duration until expire date of a cached message describes its </w:t>
      </w:r>
      <w:r w:rsidR="00BA05F4" w:rsidRPr="00397FAC">
        <w:rPr>
          <w:b/>
          <w:lang w:val="en-US"/>
        </w:rPr>
        <w:t>most common lifecycle</w:t>
      </w:r>
      <w:r w:rsidR="00BA05F4">
        <w:rPr>
          <w:lang w:val="en-US"/>
        </w:rPr>
        <w:t xml:space="preserve"> which is the timeframe it is valid</w:t>
      </w:r>
      <w:r w:rsidR="004903F6">
        <w:rPr>
          <w:lang w:val="en-US"/>
        </w:rPr>
        <w:t xml:space="preserve"> for clients</w:t>
      </w:r>
      <w:r w:rsidR="00BA05F4">
        <w:rPr>
          <w:lang w:val="en-US"/>
        </w:rPr>
        <w:t>.</w:t>
      </w:r>
    </w:p>
    <w:p w:rsidR="00D55D23" w:rsidRDefault="00BA05F4" w:rsidP="00BA05F4">
      <w:pPr>
        <w:rPr>
          <w:lang w:val="en-US"/>
        </w:rPr>
      </w:pPr>
      <w:r>
        <w:rPr>
          <w:lang w:val="en-US"/>
        </w:rPr>
        <w:t>Lots of messages don’t really have a known lifecycle or it is dependent on other client actions. Caching of this type of messages is only possible if we are having a model to keep data consistent</w:t>
      </w:r>
      <w:r w:rsidR="00CE774B">
        <w:rPr>
          <w:lang w:val="en-US"/>
        </w:rPr>
        <w:t>.</w:t>
      </w:r>
      <w:r w:rsidR="009F1BB2">
        <w:rPr>
          <w:lang w:val="en-US"/>
        </w:rPr>
        <w:t xml:space="preserve"> This simply means at the time data changes on server node, caches immediately need to get the new </w:t>
      </w:r>
      <w:r w:rsidR="003746B8">
        <w:rPr>
          <w:lang w:val="en-US"/>
        </w:rPr>
        <w:t xml:space="preserve">message </w:t>
      </w:r>
      <w:r w:rsidR="009F1BB2">
        <w:rPr>
          <w:lang w:val="en-US"/>
        </w:rPr>
        <w:t>content</w:t>
      </w:r>
      <w:r w:rsidR="006A4093">
        <w:rPr>
          <w:lang w:val="en-US"/>
        </w:rPr>
        <w:t xml:space="preserve"> and </w:t>
      </w:r>
      <w:r w:rsidR="003746B8">
        <w:rPr>
          <w:lang w:val="en-US"/>
        </w:rPr>
        <w:t xml:space="preserve">stop </w:t>
      </w:r>
      <w:r w:rsidR="00CE774B">
        <w:rPr>
          <w:lang w:val="en-US"/>
        </w:rPr>
        <w:t xml:space="preserve">satisfying request by </w:t>
      </w:r>
      <w:r w:rsidR="003746B8">
        <w:rPr>
          <w:lang w:val="en-US"/>
        </w:rPr>
        <w:t>handing out obsolete data</w:t>
      </w:r>
      <w:r w:rsidR="009F1BB2">
        <w:rPr>
          <w:lang w:val="en-US"/>
        </w:rPr>
        <w:t>.</w:t>
      </w:r>
      <w:r w:rsidR="00FC4C1C">
        <w:rPr>
          <w:lang w:val="en-US"/>
        </w:rPr>
        <w:t xml:space="preserve"> </w:t>
      </w:r>
      <w:r w:rsidR="00795E96">
        <w:rPr>
          <w:lang w:val="en-US"/>
        </w:rPr>
        <w:t>Main target of the concept is to keep time between “data change”</w:t>
      </w:r>
      <w:r w:rsidR="00FC4C1C">
        <w:rPr>
          <w:lang w:val="en-US"/>
        </w:rPr>
        <w:t xml:space="preserve"> </w:t>
      </w:r>
      <w:r w:rsidR="00795E96">
        <w:rPr>
          <w:lang w:val="en-US"/>
        </w:rPr>
        <w:t>and “cache update” as small as possible.</w:t>
      </w:r>
      <w:r w:rsidR="000A375A">
        <w:rPr>
          <w:lang w:val="en-US"/>
        </w:rPr>
        <w:t xml:space="preserve"> </w:t>
      </w:r>
      <w:r w:rsidR="00CE774B">
        <w:rPr>
          <w:lang w:val="en-US"/>
        </w:rPr>
        <w:t xml:space="preserve">The </w:t>
      </w:r>
      <w:r w:rsidR="00826E28">
        <w:rPr>
          <w:lang w:val="en-US"/>
        </w:rPr>
        <w:t>client’s</w:t>
      </w:r>
      <w:r w:rsidR="000A375A">
        <w:rPr>
          <w:lang w:val="en-US"/>
        </w:rPr>
        <w:t xml:space="preserve"> actions shouldn’t base on obsolete data.</w:t>
      </w:r>
    </w:p>
    <w:p w:rsidR="00DB4F14" w:rsidRPr="00AC3FA2" w:rsidRDefault="00826E28" w:rsidP="00DB4F14">
      <w:pPr>
        <w:rPr>
          <w:lang w:val="en-US"/>
        </w:rPr>
      </w:pPr>
      <w:r>
        <w:rPr>
          <w:lang w:val="en-US"/>
        </w:rPr>
        <w:t>It is impossible to avoid the coherence problem completely. For a short time period it will always exist.</w:t>
      </w:r>
      <w:bookmarkStart w:id="52" w:name="_Toc256018812"/>
      <w:bookmarkStart w:id="53" w:name="_Toc269371839"/>
    </w:p>
    <w:p w:rsidR="000E02AF" w:rsidRDefault="000E02AF" w:rsidP="000E02AF">
      <w:pPr>
        <w:pStyle w:val="Heading1"/>
      </w:pPr>
      <w:r>
        <w:lastRenderedPageBreak/>
        <w:tab/>
      </w:r>
      <w:bookmarkStart w:id="54" w:name="_Toc327372210"/>
      <w:r>
        <w:t xml:space="preserve">Cache </w:t>
      </w:r>
      <w:r w:rsidR="005D76BB">
        <w:rPr>
          <w:lang w:val="en-US"/>
        </w:rPr>
        <w:t>Coherence</w:t>
      </w:r>
      <w:r w:rsidR="00F35BCC">
        <w:rPr>
          <w:lang w:val="en-US"/>
        </w:rPr>
        <w:t xml:space="preserve"> Model</w:t>
      </w:r>
      <w:bookmarkEnd w:id="54"/>
    </w:p>
    <w:p w:rsidR="000E02AF" w:rsidRDefault="00772848" w:rsidP="000E02AF">
      <w:pPr>
        <w:rPr>
          <w:lang w:val="en-US"/>
        </w:rPr>
      </w:pPr>
      <w:r>
        <w:rPr>
          <w:lang w:val="en-US"/>
        </w:rPr>
        <w:t xml:space="preserve">To assure cache consistency </w:t>
      </w:r>
      <w:r w:rsidR="00297ED3">
        <w:rPr>
          <w:lang w:val="en-US"/>
        </w:rPr>
        <w:t>C</w:t>
      </w:r>
      <w:r w:rsidR="00C64ADD">
        <w:rPr>
          <w:lang w:val="en-US"/>
        </w:rPr>
        <w:t xml:space="preserve">ache </w:t>
      </w:r>
      <w:r w:rsidR="00297ED3">
        <w:rPr>
          <w:lang w:val="en-US"/>
        </w:rPr>
        <w:t>M</w:t>
      </w:r>
      <w:r w:rsidR="00C64ADD">
        <w:rPr>
          <w:lang w:val="en-US"/>
        </w:rPr>
        <w:t xml:space="preserve">anagers are supported </w:t>
      </w:r>
      <w:r>
        <w:rPr>
          <w:lang w:val="en-US"/>
        </w:rPr>
        <w:t xml:space="preserve">by the SC. The main strategy </w:t>
      </w:r>
      <w:r w:rsidR="0051572E">
        <w:rPr>
          <w:lang w:val="en-US"/>
        </w:rPr>
        <w:t>of</w:t>
      </w:r>
      <w:r>
        <w:rPr>
          <w:lang w:val="en-US"/>
        </w:rPr>
        <w:t xml:space="preserve"> communication </w:t>
      </w:r>
      <w:r w:rsidR="0051572E">
        <w:rPr>
          <w:lang w:val="en-US"/>
        </w:rPr>
        <w:t xml:space="preserve">works like a publish service. Any changed data on </w:t>
      </w:r>
      <w:r w:rsidR="00FD6DE6">
        <w:rPr>
          <w:lang w:val="en-US"/>
        </w:rPr>
        <w:t xml:space="preserve">a </w:t>
      </w:r>
      <w:r w:rsidR="0051572E">
        <w:rPr>
          <w:lang w:val="en-US"/>
        </w:rPr>
        <w:t xml:space="preserve">server </w:t>
      </w:r>
      <w:r w:rsidR="00FD6DE6">
        <w:rPr>
          <w:lang w:val="en-US"/>
        </w:rPr>
        <w:t>n</w:t>
      </w:r>
      <w:r w:rsidR="0051572E">
        <w:rPr>
          <w:lang w:val="en-US"/>
        </w:rPr>
        <w:t>ode and known as cached content</w:t>
      </w:r>
      <w:r w:rsidR="00297ED3">
        <w:rPr>
          <w:lang w:val="en-US"/>
        </w:rPr>
        <w:t xml:space="preserve"> needs to be published to a Cache Manager</w:t>
      </w:r>
      <w:r w:rsidR="0051572E">
        <w:rPr>
          <w:lang w:val="en-US"/>
        </w:rPr>
        <w:t xml:space="preserve">. </w:t>
      </w:r>
      <w:r w:rsidR="00FD6DE6">
        <w:rPr>
          <w:lang w:val="en-US"/>
        </w:rPr>
        <w:t xml:space="preserve">By using the fan out mechanism data update gets populated to the </w:t>
      </w:r>
      <w:r w:rsidR="004B5F4B">
        <w:rPr>
          <w:lang w:val="en-US"/>
        </w:rPr>
        <w:t>Clients</w:t>
      </w:r>
      <w:r w:rsidR="00FD6DE6">
        <w:rPr>
          <w:lang w:val="en-US"/>
        </w:rPr>
        <w:t>.</w:t>
      </w:r>
      <w:r w:rsidR="00AE6ACE">
        <w:rPr>
          <w:lang w:val="en-US"/>
        </w:rPr>
        <w:t xml:space="preserve"> Updating the cache content is done inside the SC and works according to </w:t>
      </w:r>
      <w:r w:rsidR="001704AB">
        <w:rPr>
          <w:lang w:val="en-US"/>
        </w:rPr>
        <w:t xml:space="preserve">section </w:t>
      </w:r>
      <w:r w:rsidR="00E53893">
        <w:rPr>
          <w:lang w:val="en-US"/>
        </w:rPr>
        <w:fldChar w:fldCharType="begin"/>
      </w:r>
      <w:r w:rsidR="00036C28">
        <w:rPr>
          <w:lang w:val="en-US"/>
        </w:rPr>
        <w:instrText xml:space="preserve"> REF _Ref327366532 \w \h </w:instrText>
      </w:r>
      <w:r w:rsidR="00E53893">
        <w:rPr>
          <w:lang w:val="en-US"/>
        </w:rPr>
      </w:r>
      <w:r w:rsidR="00E53893">
        <w:rPr>
          <w:lang w:val="en-US"/>
        </w:rPr>
        <w:fldChar w:fldCharType="separate"/>
      </w:r>
      <w:r w:rsidR="00E352A1">
        <w:rPr>
          <w:lang w:val="en-US"/>
        </w:rPr>
        <w:t>3.1.5</w:t>
      </w:r>
      <w:r w:rsidR="00E53893">
        <w:rPr>
          <w:lang w:val="en-US"/>
        </w:rPr>
        <w:fldChar w:fldCharType="end"/>
      </w:r>
      <w:r w:rsidR="00E53893">
        <w:rPr>
          <w:lang w:val="en-US"/>
        </w:rPr>
        <w:fldChar w:fldCharType="begin"/>
      </w:r>
      <w:r w:rsidR="001C67BC">
        <w:rPr>
          <w:lang w:val="en-US"/>
        </w:rPr>
        <w:instrText xml:space="preserve"> REF _Ref327366467 \h </w:instrText>
      </w:r>
      <w:r w:rsidR="00E53893">
        <w:rPr>
          <w:lang w:val="en-US"/>
        </w:rPr>
      </w:r>
      <w:r w:rsidR="00E53893">
        <w:rPr>
          <w:lang w:val="en-US"/>
        </w:rPr>
        <w:fldChar w:fldCharType="separate"/>
      </w:r>
      <w:r w:rsidR="00E352A1">
        <w:rPr>
          <w:lang w:val="en-US"/>
        </w:rPr>
        <w:t>Interacting with the cache</w:t>
      </w:r>
      <w:r w:rsidR="00E53893">
        <w:rPr>
          <w:lang w:val="en-US"/>
        </w:rPr>
        <w:fldChar w:fldCharType="end"/>
      </w:r>
      <w:r w:rsidR="00AE6ACE">
        <w:rPr>
          <w:lang w:val="en-US"/>
        </w:rPr>
        <w:t>.</w:t>
      </w:r>
    </w:p>
    <w:p w:rsidR="0092424D" w:rsidRDefault="0092424D" w:rsidP="000E02AF">
      <w:pPr>
        <w:rPr>
          <w:lang w:val="en-US"/>
        </w:rPr>
      </w:pPr>
    </w:p>
    <w:p w:rsidR="0092424D" w:rsidRDefault="00C326C3" w:rsidP="000E02AF">
      <w:r>
        <w:object w:dxaOrig="7463" w:dyaOrig="6556">
          <v:shape id="_x0000_i1026" type="#_x0000_t75" style="width:372.95pt;height:328.3pt" o:ole="">
            <v:imagedata r:id="rId33" o:title=""/>
          </v:shape>
          <o:OLEObject Type="Embed" ProgID="Visio.Drawing.11" ShapeID="_x0000_i1026" DrawAspect="Content" ObjectID="_1401534748" r:id="rId34"/>
        </w:object>
      </w:r>
    </w:p>
    <w:p w:rsidR="005C212A" w:rsidRDefault="005C212A" w:rsidP="005C212A">
      <w:pPr>
        <w:pStyle w:val="Caption"/>
      </w:pPr>
      <w:bookmarkStart w:id="55" w:name="_Toc327372236"/>
      <w:r w:rsidRPr="008F5812">
        <w:t xml:space="preserve">Figure </w:t>
      </w:r>
      <w:fldSimple w:instr=" SEQ Figure \* ARABIC ">
        <w:r w:rsidR="00E352A1">
          <w:rPr>
            <w:noProof/>
          </w:rPr>
          <w:t>2</w:t>
        </w:r>
      </w:fldSimple>
      <w:r w:rsidRPr="008F5812">
        <w:t xml:space="preserve"> </w:t>
      </w:r>
      <w:r>
        <w:t>Cache Coherence Model</w:t>
      </w:r>
      <w:bookmarkEnd w:id="55"/>
    </w:p>
    <w:p w:rsidR="000E02AF" w:rsidRPr="00BA1B96" w:rsidRDefault="00417E69" w:rsidP="000E02AF">
      <w:pPr>
        <w:pStyle w:val="Heading2"/>
        <w:rPr>
          <w:lang w:val="en-US"/>
        </w:rPr>
      </w:pPr>
      <w:bookmarkStart w:id="56" w:name="_Toc327372211"/>
      <w:r>
        <w:rPr>
          <w:lang w:val="en-US"/>
        </w:rPr>
        <w:t xml:space="preserve">Cache </w:t>
      </w:r>
      <w:r w:rsidR="00FC79DE">
        <w:rPr>
          <w:lang w:val="en-US"/>
        </w:rPr>
        <w:t>Coherence</w:t>
      </w:r>
      <w:bookmarkEnd w:id="56"/>
    </w:p>
    <w:p w:rsidR="00417E69" w:rsidRDefault="009370FC" w:rsidP="00417E69">
      <w:pPr>
        <w:pStyle w:val="Heading3"/>
        <w:rPr>
          <w:lang w:val="en-US"/>
        </w:rPr>
      </w:pPr>
      <w:bookmarkStart w:id="57" w:name="_Replacing_rules"/>
      <w:bookmarkStart w:id="58" w:name="_Toc327372212"/>
      <w:bookmarkEnd w:id="57"/>
      <w:r>
        <w:rPr>
          <w:lang w:val="en-US"/>
        </w:rPr>
        <w:t>Fundamental</w:t>
      </w:r>
      <w:r w:rsidR="00894502">
        <w:rPr>
          <w:lang w:val="en-US"/>
        </w:rPr>
        <w:t xml:space="preserve"> caching</w:t>
      </w:r>
      <w:r w:rsidR="00417E69">
        <w:rPr>
          <w:lang w:val="en-US"/>
        </w:rPr>
        <w:t xml:space="preserve"> concept</w:t>
      </w:r>
      <w:bookmarkEnd w:id="58"/>
    </w:p>
    <w:p w:rsidR="00806CE0" w:rsidRDefault="003021E6" w:rsidP="00806CE0">
      <w:pPr>
        <w:rPr>
          <w:lang w:val="en-US"/>
        </w:rPr>
      </w:pPr>
      <w:r>
        <w:rPr>
          <w:lang w:val="en-US"/>
        </w:rPr>
        <w:t xml:space="preserve">As mentioned earlier, caching or not caching of data is an </w:t>
      </w:r>
      <w:r w:rsidR="008644AE">
        <w:rPr>
          <w:lang w:val="en-US"/>
        </w:rPr>
        <w:t>agreement of client and server.</w:t>
      </w:r>
      <w:r w:rsidR="009914F4">
        <w:rPr>
          <w:lang w:val="en-US"/>
        </w:rPr>
        <w:t xml:space="preserve"> </w:t>
      </w:r>
      <w:r w:rsidR="00806CE0">
        <w:rPr>
          <w:lang w:val="en-US"/>
        </w:rPr>
        <w:t>A client indication (cache id) for caching of a message is needed. Afterwards the server confirms caching by returning the same cache id. Indication of the client allows blocking other clients with the same request.</w:t>
      </w:r>
      <w:r w:rsidR="00806CE0" w:rsidRPr="00806CE0">
        <w:rPr>
          <w:lang w:val="en-US"/>
        </w:rPr>
        <w:t xml:space="preserve"> </w:t>
      </w:r>
      <w:r w:rsidR="00806CE0">
        <w:rPr>
          <w:lang w:val="en-US"/>
        </w:rPr>
        <w:t xml:space="preserve">If the server disclaims returning the cache id </w:t>
      </w:r>
      <w:r w:rsidR="00806CE0" w:rsidRPr="00C53934">
        <w:rPr>
          <w:b/>
          <w:lang w:val="en-US"/>
        </w:rPr>
        <w:t>nothing</w:t>
      </w:r>
      <w:r w:rsidR="00806CE0">
        <w:rPr>
          <w:lang w:val="en-US"/>
        </w:rPr>
        <w:t xml:space="preserve"> gets cached.</w:t>
      </w:r>
    </w:p>
    <w:p w:rsidR="0032663F" w:rsidRDefault="0032663F" w:rsidP="00806CE0">
      <w:pPr>
        <w:rPr>
          <w:lang w:val="en-US"/>
        </w:rPr>
      </w:pPr>
    </w:p>
    <w:p w:rsidR="00806CE0" w:rsidRDefault="00806CE0" w:rsidP="00806CE0">
      <w:pPr>
        <w:rPr>
          <w:lang w:val="en-US"/>
        </w:rPr>
      </w:pPr>
      <w:r>
        <w:rPr>
          <w:lang w:val="en-US"/>
        </w:rPr>
        <w:t>The granularity of cached messages exactly correlates to the SCMP messages sent over the wire. Neither restructuring of messages nor modification of bodies will be done!</w:t>
      </w:r>
    </w:p>
    <w:p w:rsidR="008644AE" w:rsidRDefault="008644AE" w:rsidP="00417E69">
      <w:pPr>
        <w:rPr>
          <w:lang w:val="en-US"/>
        </w:rPr>
      </w:pPr>
    </w:p>
    <w:p w:rsidR="00D302B1" w:rsidRDefault="00D302B1" w:rsidP="00417E69">
      <w:pPr>
        <w:rPr>
          <w:lang w:val="en-US"/>
        </w:rPr>
      </w:pPr>
      <w:r>
        <w:object w:dxaOrig="14220" w:dyaOrig="7855">
          <v:shape id="_x0000_i1027" type="#_x0000_t75" style="width:382.3pt;height:211.7pt" o:ole="">
            <v:imagedata r:id="rId35" o:title=""/>
          </v:shape>
          <o:OLEObject Type="Embed" ProgID="Visio.Drawing.11" ShapeID="_x0000_i1027" DrawAspect="Content" ObjectID="_1401534749" r:id="rId36"/>
        </w:object>
      </w:r>
    </w:p>
    <w:p w:rsidR="007601D6" w:rsidRDefault="007601D6" w:rsidP="007601D6">
      <w:pPr>
        <w:pStyle w:val="Caption"/>
      </w:pPr>
      <w:bookmarkStart w:id="59" w:name="_Toc327372237"/>
      <w:r w:rsidRPr="008F5812">
        <w:t xml:space="preserve">Figure </w:t>
      </w:r>
      <w:fldSimple w:instr=" SEQ Figure \* ARABIC ">
        <w:r w:rsidR="00E352A1">
          <w:rPr>
            <w:noProof/>
          </w:rPr>
          <w:t>3</w:t>
        </w:r>
      </w:fldSimple>
      <w:r w:rsidRPr="008F5812">
        <w:t xml:space="preserve"> </w:t>
      </w:r>
      <w:r w:rsidR="00504971">
        <w:t>Fundamental</w:t>
      </w:r>
      <w:r>
        <w:t xml:space="preserve"> Caching Concept</w:t>
      </w:r>
      <w:bookmarkEnd w:id="59"/>
    </w:p>
    <w:p w:rsidR="008644AE" w:rsidRDefault="008644AE" w:rsidP="00417E69"/>
    <w:p w:rsidR="000531A2" w:rsidRDefault="000531A2" w:rsidP="00417E69">
      <w:r>
        <w:t>Caching is completely based on the cache id. Structuring the cached data it’s up to client and server.</w:t>
      </w:r>
      <w:r w:rsidR="001C25FC">
        <w:t xml:space="preserve"> The concept of used identifiers must be agreed.</w:t>
      </w:r>
    </w:p>
    <w:p w:rsidR="009D2D03" w:rsidRDefault="009D2D03" w:rsidP="009D2D03">
      <w:pPr>
        <w:pStyle w:val="Heading3"/>
        <w:rPr>
          <w:lang w:val="en-US"/>
        </w:rPr>
      </w:pPr>
      <w:bookmarkStart w:id="60" w:name="_Ref327367264"/>
      <w:bookmarkStart w:id="61" w:name="_Toc327372213"/>
      <w:r>
        <w:rPr>
          <w:lang w:val="en-US"/>
        </w:rPr>
        <w:t>Cache Manager</w:t>
      </w:r>
      <w:bookmarkEnd w:id="60"/>
      <w:bookmarkEnd w:id="61"/>
    </w:p>
    <w:p w:rsidR="00260911" w:rsidRPr="00260911" w:rsidRDefault="00260911" w:rsidP="00260911">
      <w:pPr>
        <w:rPr>
          <w:b/>
          <w:lang w:val="en-US"/>
        </w:rPr>
      </w:pPr>
      <w:r w:rsidRPr="00260911">
        <w:rPr>
          <w:b/>
          <w:lang w:val="en-US"/>
        </w:rPr>
        <w:t>Cache Structure</w:t>
      </w:r>
    </w:p>
    <w:p w:rsidR="00260911" w:rsidRDefault="00260911" w:rsidP="00260911">
      <w:pPr>
        <w:rPr>
          <w:lang w:val="en-US"/>
        </w:rPr>
      </w:pPr>
      <w:r>
        <w:rPr>
          <w:lang w:val="en-US"/>
        </w:rPr>
        <w:t>The cache is divided into static and managed data.</w:t>
      </w:r>
    </w:p>
    <w:p w:rsidR="00260911" w:rsidRDefault="00260911" w:rsidP="00260911">
      <w:pPr>
        <w:rPr>
          <w:lang w:val="en-US"/>
        </w:rPr>
      </w:pPr>
      <w:r>
        <w:rPr>
          <w:lang w:val="en-US"/>
        </w:rPr>
        <w:t>Static data stays in cache until “expiration time” times out or a remove is received. Neither publishing appendixes nor replacements are allowed for static data.</w:t>
      </w:r>
    </w:p>
    <w:p w:rsidR="00260911" w:rsidRDefault="00260911" w:rsidP="00260911">
      <w:pPr>
        <w:rPr>
          <w:lang w:val="en-US"/>
        </w:rPr>
      </w:pPr>
      <w:r>
        <w:rPr>
          <w:lang w:val="en-US"/>
        </w:rPr>
        <w:t>For managed data the SC is responsible for handling the coherency problem. Appendixes or replacements may be applied.</w:t>
      </w:r>
    </w:p>
    <w:p w:rsidR="00260911" w:rsidRPr="00260911" w:rsidRDefault="00260911" w:rsidP="00260911">
      <w:pPr>
        <w:rPr>
          <w:lang w:val="en-US"/>
        </w:rPr>
      </w:pPr>
    </w:p>
    <w:p w:rsidR="009D2D03" w:rsidRPr="009D2D03" w:rsidRDefault="009D2D03" w:rsidP="009D2D03">
      <w:pPr>
        <w:rPr>
          <w:b/>
          <w:lang w:val="en-US"/>
        </w:rPr>
      </w:pPr>
      <w:r w:rsidRPr="009D2D03">
        <w:rPr>
          <w:b/>
          <w:lang w:val="en-US"/>
        </w:rPr>
        <w:t>SC Client API</w:t>
      </w:r>
    </w:p>
    <w:p w:rsidR="009D2D03" w:rsidRDefault="009D2D03" w:rsidP="009D2D03">
      <w:pPr>
        <w:rPr>
          <w:lang w:val="en-US"/>
        </w:rPr>
      </w:pPr>
      <w:r>
        <w:rPr>
          <w:lang w:val="en-US"/>
        </w:rPr>
        <w:t>The SC Client API subscribes to a Cache Manager. Any changed data published to this Cache Manager by the publish server will be populated up to the client. As long as an API user keeps the cache manager active updates will automatically be received</w:t>
      </w:r>
      <w:r w:rsidR="00260911">
        <w:rPr>
          <w:lang w:val="en-US"/>
        </w:rPr>
        <w:t xml:space="preserve"> over a callback</w:t>
      </w:r>
      <w:r>
        <w:rPr>
          <w:lang w:val="en-US"/>
        </w:rPr>
        <w:t>. At the time the Cache Manager is inactive requested data is still consistent but client is not informed about updates anymore.</w:t>
      </w:r>
    </w:p>
    <w:p w:rsidR="009D2D03" w:rsidRDefault="009D2D03" w:rsidP="00417E69">
      <w:pPr>
        <w:rPr>
          <w:lang w:val="en-US"/>
        </w:rPr>
      </w:pPr>
    </w:p>
    <w:p w:rsidR="009D2D03" w:rsidRPr="009D2D03" w:rsidRDefault="009D2D03" w:rsidP="009D2D03">
      <w:pPr>
        <w:rPr>
          <w:b/>
          <w:lang w:val="en-US"/>
        </w:rPr>
      </w:pPr>
      <w:r w:rsidRPr="009D2D03">
        <w:rPr>
          <w:b/>
          <w:lang w:val="en-US"/>
        </w:rPr>
        <w:t>SC</w:t>
      </w:r>
    </w:p>
    <w:p w:rsidR="009D2D03" w:rsidRDefault="009D2D03" w:rsidP="009D2D03">
      <w:pPr>
        <w:rPr>
          <w:lang w:val="en-US"/>
        </w:rPr>
      </w:pPr>
      <w:r>
        <w:rPr>
          <w:lang w:val="en-US"/>
        </w:rPr>
        <w:t xml:space="preserve">Cache Managers </w:t>
      </w:r>
      <w:r w:rsidR="006659DD">
        <w:rPr>
          <w:lang w:val="en-US"/>
        </w:rPr>
        <w:t>are defined</w:t>
      </w:r>
      <w:r>
        <w:rPr>
          <w:lang w:val="en-US"/>
        </w:rPr>
        <w:t xml:space="preserve"> in the configuration file (sc.properties) of the SCs.</w:t>
      </w:r>
      <w:r w:rsidR="006126B4">
        <w:rPr>
          <w:lang w:val="en-US"/>
        </w:rPr>
        <w:t xml:space="preserve"> The cache is managed by Cache Managers. On a cascaded SC more than one Cache Manage might be active. </w:t>
      </w:r>
      <w:r w:rsidR="00F83065">
        <w:rPr>
          <w:lang w:val="en-US"/>
        </w:rPr>
        <w:t>Messages</w:t>
      </w:r>
      <w:r w:rsidR="00F222ED">
        <w:rPr>
          <w:lang w:val="en-US"/>
        </w:rPr>
        <w:t xml:space="preserve"> get loaded by a session request of a client. The first Cache Manager applying an update to a cached message is responsible to keep data consistency. Different messages may be assigned to different Cache Managers.</w:t>
      </w:r>
    </w:p>
    <w:p w:rsidR="006637D3" w:rsidRDefault="006637D3" w:rsidP="009D2D03">
      <w:pPr>
        <w:rPr>
          <w:lang w:val="en-US"/>
        </w:rPr>
      </w:pPr>
    </w:p>
    <w:p w:rsidR="00F222ED" w:rsidRDefault="00F222ED" w:rsidP="009D2D03">
      <w:pPr>
        <w:rPr>
          <w:lang w:val="en-US"/>
        </w:rPr>
      </w:pPr>
      <w:r>
        <w:rPr>
          <w:lang w:val="en-US"/>
        </w:rPr>
        <w:t>A Cache Manager stops in following cases:</w:t>
      </w:r>
    </w:p>
    <w:p w:rsidR="00F222ED" w:rsidRDefault="00F222ED" w:rsidP="00F222ED">
      <w:pPr>
        <w:pStyle w:val="ListParagraph"/>
        <w:numPr>
          <w:ilvl w:val="0"/>
          <w:numId w:val="4"/>
        </w:numPr>
        <w:rPr>
          <w:lang w:val="en-US"/>
        </w:rPr>
      </w:pPr>
      <w:r>
        <w:rPr>
          <w:lang w:val="en-US"/>
        </w:rPr>
        <w:t>No client online (nobody interested in updates)</w:t>
      </w:r>
    </w:p>
    <w:p w:rsidR="00F222ED" w:rsidRDefault="00F222ED" w:rsidP="00F222ED">
      <w:pPr>
        <w:pStyle w:val="ListParagraph"/>
        <w:numPr>
          <w:ilvl w:val="0"/>
          <w:numId w:val="4"/>
        </w:numPr>
        <w:rPr>
          <w:lang w:val="en-US"/>
        </w:rPr>
      </w:pPr>
      <w:r>
        <w:rPr>
          <w:lang w:val="en-US"/>
        </w:rPr>
        <w:t xml:space="preserve">Connection </w:t>
      </w:r>
      <w:r w:rsidR="006637D3">
        <w:rPr>
          <w:lang w:val="en-US"/>
        </w:rPr>
        <w:t xml:space="preserve">loss </w:t>
      </w:r>
      <w:r>
        <w:rPr>
          <w:lang w:val="en-US"/>
        </w:rPr>
        <w:t>between client and SC</w:t>
      </w:r>
      <w:r w:rsidR="006637D3">
        <w:rPr>
          <w:lang w:val="en-US"/>
        </w:rPr>
        <w:t xml:space="preserve"> </w:t>
      </w:r>
      <w:r>
        <w:rPr>
          <w:lang w:val="en-US"/>
        </w:rPr>
        <w:t>(potential lack of updates)</w:t>
      </w:r>
    </w:p>
    <w:p w:rsidR="006637D3" w:rsidRDefault="006637D3" w:rsidP="00F222ED">
      <w:pPr>
        <w:pStyle w:val="ListParagraph"/>
        <w:numPr>
          <w:ilvl w:val="0"/>
          <w:numId w:val="4"/>
        </w:numPr>
        <w:rPr>
          <w:lang w:val="en-US"/>
        </w:rPr>
      </w:pPr>
      <w:r>
        <w:rPr>
          <w:lang w:val="en-US"/>
        </w:rPr>
        <w:t>Connection loss between SC and SC (potential lack of updates)</w:t>
      </w:r>
    </w:p>
    <w:p w:rsidR="006637D3" w:rsidRPr="00544AE7" w:rsidRDefault="006637D3" w:rsidP="00544AE7">
      <w:pPr>
        <w:pStyle w:val="ListParagraph"/>
        <w:numPr>
          <w:ilvl w:val="0"/>
          <w:numId w:val="4"/>
        </w:numPr>
        <w:rPr>
          <w:lang w:val="en-US"/>
        </w:rPr>
      </w:pPr>
      <w:r>
        <w:rPr>
          <w:lang w:val="en-US"/>
        </w:rPr>
        <w:t xml:space="preserve">Connection loss between SC and </w:t>
      </w:r>
      <w:r w:rsidR="00544AE7">
        <w:rPr>
          <w:lang w:val="en-US"/>
        </w:rPr>
        <w:t xml:space="preserve">Publish </w:t>
      </w:r>
      <w:r>
        <w:rPr>
          <w:lang w:val="en-US"/>
        </w:rPr>
        <w:t>Server (potential lack of updates)</w:t>
      </w:r>
    </w:p>
    <w:p w:rsidR="009D2D03" w:rsidRDefault="009D2D03" w:rsidP="00417E69">
      <w:pPr>
        <w:rPr>
          <w:lang w:val="en-US"/>
        </w:rPr>
      </w:pPr>
    </w:p>
    <w:p w:rsidR="006637D3" w:rsidRDefault="00B3043B" w:rsidP="00417E69">
      <w:pPr>
        <w:rPr>
          <w:b/>
          <w:lang w:val="en-US"/>
        </w:rPr>
      </w:pPr>
      <w:r>
        <w:rPr>
          <w:lang w:val="en-US"/>
        </w:rPr>
        <w:t xml:space="preserve">Stopping of a Cache Manager triggers a cleaning procedure in the cache module. Any message the </w:t>
      </w:r>
      <w:r w:rsidR="00EC62DE">
        <w:rPr>
          <w:lang w:val="en-US"/>
        </w:rPr>
        <w:t xml:space="preserve">inactive </w:t>
      </w:r>
      <w:r>
        <w:rPr>
          <w:lang w:val="en-US"/>
        </w:rPr>
        <w:t>Cache Manager</w:t>
      </w:r>
      <w:r w:rsidR="00801317">
        <w:rPr>
          <w:lang w:val="en-US"/>
        </w:rPr>
        <w:t xml:space="preserve"> has</w:t>
      </w:r>
      <w:r>
        <w:rPr>
          <w:lang w:val="en-US"/>
        </w:rPr>
        <w:t xml:space="preserve"> </w:t>
      </w:r>
      <w:r w:rsidR="0016122E">
        <w:rPr>
          <w:lang w:val="en-US"/>
        </w:rPr>
        <w:t>treated</w:t>
      </w:r>
      <w:r w:rsidR="00EC62DE">
        <w:rPr>
          <w:lang w:val="en-US"/>
        </w:rPr>
        <w:t xml:space="preserve"> </w:t>
      </w:r>
      <w:r>
        <w:rPr>
          <w:lang w:val="en-US"/>
        </w:rPr>
        <w:t>will be removed to avoid the coherence problem.</w:t>
      </w:r>
      <w:r w:rsidR="00801317">
        <w:rPr>
          <w:lang w:val="en-US"/>
        </w:rPr>
        <w:t xml:space="preserve"> Next client requesting a deleted message causes a new load process</w:t>
      </w:r>
      <w:r w:rsidR="00801317" w:rsidRPr="00801317">
        <w:rPr>
          <w:b/>
          <w:lang w:val="en-US"/>
        </w:rPr>
        <w:t>. In clever topology the request will never end up on server level!</w:t>
      </w:r>
    </w:p>
    <w:p w:rsidR="001007CE" w:rsidRDefault="001007CE" w:rsidP="00417E69">
      <w:pPr>
        <w:rPr>
          <w:lang w:val="en-US"/>
        </w:rPr>
      </w:pPr>
    </w:p>
    <w:p w:rsidR="009D2D03" w:rsidRDefault="009D2D03" w:rsidP="00417E69">
      <w:pPr>
        <w:rPr>
          <w:b/>
          <w:lang w:val="en-US"/>
        </w:rPr>
      </w:pPr>
      <w:r w:rsidRPr="007872BE">
        <w:rPr>
          <w:b/>
          <w:lang w:val="en-US"/>
        </w:rPr>
        <w:t>Publish Server</w:t>
      </w:r>
    </w:p>
    <w:p w:rsidR="000E0D11" w:rsidRDefault="000E0D11" w:rsidP="00417E69">
      <w:pPr>
        <w:rPr>
          <w:lang w:val="en-US"/>
        </w:rPr>
      </w:pPr>
      <w:r>
        <w:rPr>
          <w:lang w:val="en-US"/>
        </w:rPr>
        <w:t xml:space="preserve">A publish server sends </w:t>
      </w:r>
      <w:r w:rsidR="007872BE">
        <w:rPr>
          <w:lang w:val="en-US"/>
        </w:rPr>
        <w:t>updates to a Cache Manager.</w:t>
      </w:r>
      <w:r w:rsidR="001B531F">
        <w:rPr>
          <w:lang w:val="en-US"/>
        </w:rPr>
        <w:t xml:space="preserve"> </w:t>
      </w:r>
      <w:r>
        <w:rPr>
          <w:lang w:val="en-US"/>
        </w:rPr>
        <w:t>Messages are</w:t>
      </w:r>
      <w:r w:rsidR="001B531F">
        <w:rPr>
          <w:lang w:val="en-US"/>
        </w:rPr>
        <w:t xml:space="preserve"> populated up to the clients.</w:t>
      </w:r>
      <w:r>
        <w:rPr>
          <w:lang w:val="en-US"/>
        </w:rPr>
        <w:t xml:space="preserve"> </w:t>
      </w:r>
    </w:p>
    <w:p w:rsidR="007872BE" w:rsidRDefault="000E0D11" w:rsidP="00417E69">
      <w:pPr>
        <w:rPr>
          <w:lang w:val="en-US"/>
        </w:rPr>
      </w:pPr>
      <w:r>
        <w:rPr>
          <w:lang w:val="en-US"/>
        </w:rPr>
        <w:lastRenderedPageBreak/>
        <w:t>The same update might be published of more than one Publish Server to different Cache Managers. Cached messages are only updated of one Cache Manager. Other updates are ignored.</w:t>
      </w:r>
    </w:p>
    <w:p w:rsidR="000E0D11" w:rsidRDefault="000E0D11" w:rsidP="00417E69">
      <w:pPr>
        <w:rPr>
          <w:lang w:val="en-US"/>
        </w:rPr>
      </w:pPr>
    </w:p>
    <w:p w:rsidR="000E0D11" w:rsidRDefault="000E0D11" w:rsidP="00417E69">
      <w:pPr>
        <w:rPr>
          <w:lang w:val="en-US"/>
        </w:rPr>
      </w:pPr>
      <w:r>
        <w:rPr>
          <w:lang w:val="en-US"/>
        </w:rPr>
        <w:t xml:space="preserve">As long as no large messages are publish it’s possible to have more than one server sending updates to the same Cache Manager. </w:t>
      </w:r>
      <w:r w:rsidR="004C4990">
        <w:rPr>
          <w:lang w:val="en-US"/>
        </w:rPr>
        <w:t xml:space="preserve">Apparently </w:t>
      </w:r>
      <w:r w:rsidR="00387CB8">
        <w:rPr>
          <w:lang w:val="en-US"/>
        </w:rPr>
        <w:t>sending the same update twice over each server is nonsense</w:t>
      </w:r>
      <w:r w:rsidR="001F2852">
        <w:rPr>
          <w:lang w:val="en-US"/>
        </w:rPr>
        <w:t xml:space="preserve"> and invalids cache</w:t>
      </w:r>
      <w:r w:rsidR="0038327C">
        <w:rPr>
          <w:lang w:val="en-US"/>
        </w:rPr>
        <w:t>d</w:t>
      </w:r>
      <w:r w:rsidR="001F2852">
        <w:rPr>
          <w:lang w:val="en-US"/>
        </w:rPr>
        <w:t xml:space="preserve"> </w:t>
      </w:r>
      <w:r w:rsidR="00EC0348">
        <w:rPr>
          <w:lang w:val="en-US"/>
        </w:rPr>
        <w:t>message</w:t>
      </w:r>
      <w:r w:rsidR="00387CB8">
        <w:rPr>
          <w:lang w:val="en-US"/>
        </w:rPr>
        <w:t>!</w:t>
      </w:r>
    </w:p>
    <w:p w:rsidR="00C4518A" w:rsidRDefault="00C4518A" w:rsidP="00C4518A">
      <w:pPr>
        <w:pStyle w:val="Heading3"/>
        <w:rPr>
          <w:lang w:val="en-US"/>
        </w:rPr>
      </w:pPr>
      <w:bookmarkStart w:id="62" w:name="_Cache_Replacing_rules"/>
      <w:bookmarkStart w:id="63" w:name="_Toc327372214"/>
      <w:bookmarkEnd w:id="62"/>
      <w:r>
        <w:rPr>
          <w:lang w:val="en-US"/>
        </w:rPr>
        <w:t>Large SCMP Messages</w:t>
      </w:r>
      <w:bookmarkEnd w:id="63"/>
    </w:p>
    <w:p w:rsidR="00100110" w:rsidRDefault="00100110" w:rsidP="00100110">
      <w:pPr>
        <w:rPr>
          <w:lang w:val="en-US"/>
        </w:rPr>
      </w:pPr>
      <w:r>
        <w:rPr>
          <w:lang w:val="en-US"/>
        </w:rPr>
        <w:t xml:space="preserve">For updating a large message in the cache the header attribute “bodyHash” must be set. The publishing server </w:t>
      </w:r>
      <w:r w:rsidR="00F8297A">
        <w:rPr>
          <w:lang w:val="en-US"/>
        </w:rPr>
        <w:t xml:space="preserve">is responsible to </w:t>
      </w:r>
      <w:r>
        <w:rPr>
          <w:lang w:val="en-US"/>
        </w:rPr>
        <w:t>set a hash code</w:t>
      </w:r>
      <w:r w:rsidR="00DC3B75">
        <w:rPr>
          <w:lang w:val="en-US"/>
        </w:rPr>
        <w:t xml:space="preserve"> of complete body</w:t>
      </w:r>
      <w:r>
        <w:rPr>
          <w:lang w:val="en-US"/>
        </w:rPr>
        <w:t xml:space="preserve"> </w:t>
      </w:r>
      <w:r w:rsidR="00F8297A">
        <w:rPr>
          <w:lang w:val="en-US"/>
        </w:rPr>
        <w:t>in part message</w:t>
      </w:r>
      <w:r w:rsidR="00DC3B75">
        <w:rPr>
          <w:lang w:val="en-US"/>
        </w:rPr>
        <w:t>s.</w:t>
      </w:r>
    </w:p>
    <w:p w:rsidR="004C1FCC" w:rsidRDefault="004C1FCC" w:rsidP="00100110">
      <w:pPr>
        <w:rPr>
          <w:lang w:val="en-US"/>
        </w:rPr>
      </w:pPr>
    </w:p>
    <w:p w:rsidR="004C1FCC" w:rsidRPr="00100110" w:rsidRDefault="004C1FCC" w:rsidP="00100110">
      <w:pPr>
        <w:rPr>
          <w:lang w:val="en-US"/>
        </w:rPr>
      </w:pPr>
      <w:r>
        <w:rPr>
          <w:lang w:val="en-US"/>
        </w:rPr>
        <w:t xml:space="preserve">To </w:t>
      </w:r>
      <w:r w:rsidR="00841924">
        <w:rPr>
          <w:lang w:val="en-US"/>
        </w:rPr>
        <w:t xml:space="preserve">be </w:t>
      </w:r>
      <w:r w:rsidR="00252876">
        <w:rPr>
          <w:lang w:val="en-US"/>
        </w:rPr>
        <w:t>defined</w:t>
      </w:r>
      <w:r w:rsidR="00841924">
        <w:rPr>
          <w:lang w:val="en-US"/>
        </w:rPr>
        <w:t>: what a</w:t>
      </w:r>
      <w:r w:rsidR="00B7288F">
        <w:rPr>
          <w:lang w:val="en-US"/>
        </w:rPr>
        <w:t>lgo to use?</w:t>
      </w:r>
    </w:p>
    <w:p w:rsidR="00EA267D" w:rsidRDefault="00522A42" w:rsidP="00EA267D">
      <w:pPr>
        <w:pStyle w:val="Heading3"/>
        <w:rPr>
          <w:lang w:val="en-US"/>
        </w:rPr>
      </w:pPr>
      <w:bookmarkStart w:id="64" w:name="_Deletion_of_a"/>
      <w:bookmarkStart w:id="65" w:name="_Ref327366406"/>
      <w:bookmarkStart w:id="66" w:name="_Ref327366467"/>
      <w:bookmarkStart w:id="67" w:name="_Ref327366532"/>
      <w:bookmarkStart w:id="68" w:name="_Toc327372216"/>
      <w:bookmarkEnd w:id="64"/>
      <w:r>
        <w:rPr>
          <w:lang w:val="en-US"/>
        </w:rPr>
        <w:t>Interacting with the cache</w:t>
      </w:r>
      <w:bookmarkEnd w:id="65"/>
      <w:bookmarkEnd w:id="66"/>
      <w:bookmarkEnd w:id="67"/>
      <w:bookmarkEnd w:id="68"/>
    </w:p>
    <w:p w:rsidR="00740B7B" w:rsidRDefault="00740B7B" w:rsidP="00740B7B">
      <w:pPr>
        <w:rPr>
          <w:lang w:val="en-US"/>
        </w:rPr>
      </w:pPr>
      <w:r>
        <w:rPr>
          <w:lang w:val="en-US"/>
        </w:rPr>
        <w:t>Final decision of making a message cacheable is taken by the session server. SCMP Version 1.3 int</w:t>
      </w:r>
      <w:r w:rsidR="00DC6789">
        <w:rPr>
          <w:lang w:val="en-US"/>
        </w:rPr>
        <w:t>roduced a new header attribute cachingMethod</w:t>
      </w:r>
      <w:r>
        <w:rPr>
          <w:lang w:val="en-US"/>
        </w:rPr>
        <w:t>, which allows the server interacting with the cache. Above actions are done by the Cache Manager depending on the values of cacheMethod.</w:t>
      </w:r>
    </w:p>
    <w:p w:rsidR="00740B7B" w:rsidRDefault="00740B7B" w:rsidP="00492BFE">
      <w:pPr>
        <w:rPr>
          <w:lang w:val="en-US"/>
        </w:rPr>
      </w:pPr>
    </w:p>
    <w:p w:rsidR="00492BFE" w:rsidRDefault="00492BFE" w:rsidP="00492BFE">
      <w:pPr>
        <w:rPr>
          <w:u w:val="single"/>
          <w:lang w:val="en-US"/>
        </w:rPr>
      </w:pPr>
      <w:r w:rsidRPr="00492BFE">
        <w:rPr>
          <w:u w:val="single"/>
          <w:lang w:val="en-US"/>
        </w:rPr>
        <w:t>cachingMethod = “static”</w:t>
      </w:r>
      <w:r>
        <w:rPr>
          <w:u w:val="single"/>
          <w:lang w:val="en-US"/>
        </w:rPr>
        <w:t xml:space="preserve"> or unset</w:t>
      </w:r>
    </w:p>
    <w:p w:rsidR="00492BFE" w:rsidRPr="009F494D" w:rsidRDefault="00492BFE" w:rsidP="00492BFE">
      <w:pPr>
        <w:pStyle w:val="ListParagraph"/>
        <w:numPr>
          <w:ilvl w:val="0"/>
          <w:numId w:val="22"/>
        </w:numPr>
        <w:rPr>
          <w:b/>
          <w:lang w:val="en-US"/>
        </w:rPr>
      </w:pPr>
      <w:r w:rsidRPr="009F494D">
        <w:rPr>
          <w:b/>
          <w:lang w:val="en-US"/>
        </w:rPr>
        <w:t>Only possible for responds by a session server</w:t>
      </w:r>
      <w:r w:rsidR="00492CD6" w:rsidRPr="009F494D">
        <w:rPr>
          <w:b/>
          <w:lang w:val="en-US"/>
        </w:rPr>
        <w:t>.</w:t>
      </w:r>
    </w:p>
    <w:p w:rsidR="00492BFE" w:rsidRDefault="00492BFE" w:rsidP="00492BFE">
      <w:pPr>
        <w:pStyle w:val="ListParagraph"/>
        <w:numPr>
          <w:ilvl w:val="0"/>
          <w:numId w:val="22"/>
        </w:numPr>
        <w:rPr>
          <w:lang w:val="en-US"/>
        </w:rPr>
      </w:pPr>
      <w:r>
        <w:rPr>
          <w:lang w:val="en-US"/>
        </w:rPr>
        <w:t>Data is cached as static data (no updates possible) until expire time</w:t>
      </w:r>
      <w:r w:rsidR="00492CD6">
        <w:rPr>
          <w:lang w:val="en-US"/>
        </w:rPr>
        <w:t>.</w:t>
      </w:r>
    </w:p>
    <w:p w:rsidR="00492BFE" w:rsidRPr="00492BFE" w:rsidRDefault="00492BFE" w:rsidP="00492BFE">
      <w:pPr>
        <w:pStyle w:val="ListParagraph"/>
        <w:numPr>
          <w:ilvl w:val="0"/>
          <w:numId w:val="22"/>
        </w:numPr>
        <w:rPr>
          <w:lang w:val="en-US"/>
        </w:rPr>
      </w:pPr>
      <w:r>
        <w:rPr>
          <w:lang w:val="en-US"/>
        </w:rPr>
        <w:t>Remove possible by publish server</w:t>
      </w:r>
      <w:r w:rsidR="00492CD6">
        <w:rPr>
          <w:lang w:val="en-US"/>
        </w:rPr>
        <w:t>.</w:t>
      </w:r>
    </w:p>
    <w:p w:rsidR="00740B7B" w:rsidRDefault="00740B7B" w:rsidP="00740B7B">
      <w:pPr>
        <w:rPr>
          <w:lang w:val="en-US"/>
        </w:rPr>
      </w:pPr>
    </w:p>
    <w:p w:rsidR="00492BFE" w:rsidRDefault="00492BFE" w:rsidP="00740B7B">
      <w:pPr>
        <w:rPr>
          <w:u w:val="single"/>
          <w:lang w:val="en-US"/>
        </w:rPr>
      </w:pPr>
      <w:r w:rsidRPr="00492BFE">
        <w:rPr>
          <w:u w:val="single"/>
          <w:lang w:val="en-US"/>
        </w:rPr>
        <w:t>cachingMethod = “initial”</w:t>
      </w:r>
    </w:p>
    <w:p w:rsidR="004A4B3A" w:rsidRDefault="004A4B3A" w:rsidP="004A4B3A">
      <w:pPr>
        <w:pStyle w:val="ListParagraph"/>
        <w:numPr>
          <w:ilvl w:val="0"/>
          <w:numId w:val="23"/>
        </w:numPr>
        <w:rPr>
          <w:lang w:val="en-US"/>
        </w:rPr>
      </w:pPr>
      <w:r>
        <w:rPr>
          <w:lang w:val="en-US"/>
        </w:rPr>
        <w:t xml:space="preserve">Session server declares data in cache as </w:t>
      </w:r>
      <w:r w:rsidRPr="004A4B3A">
        <w:rPr>
          <w:b/>
          <w:lang w:val="en-US"/>
        </w:rPr>
        <w:t>managed</w:t>
      </w:r>
      <w:r>
        <w:rPr>
          <w:lang w:val="en-US"/>
        </w:rPr>
        <w:t xml:space="preserve"> data (updates possible)</w:t>
      </w:r>
      <w:r w:rsidR="00492CD6">
        <w:rPr>
          <w:lang w:val="en-US"/>
        </w:rPr>
        <w:t>.</w:t>
      </w:r>
    </w:p>
    <w:p w:rsidR="004A4B3A" w:rsidRDefault="004A4B3A" w:rsidP="004A4B3A">
      <w:pPr>
        <w:pStyle w:val="ListParagraph"/>
        <w:numPr>
          <w:ilvl w:val="0"/>
          <w:numId w:val="23"/>
        </w:numPr>
        <w:rPr>
          <w:lang w:val="en-US"/>
        </w:rPr>
      </w:pPr>
      <w:r>
        <w:rPr>
          <w:lang w:val="en-US"/>
        </w:rPr>
        <w:t>Append, initial (replace existing) or remove possible by publish server</w:t>
      </w:r>
      <w:r w:rsidR="00492CD6">
        <w:rPr>
          <w:lang w:val="en-US"/>
        </w:rPr>
        <w:t>.</w:t>
      </w:r>
    </w:p>
    <w:p w:rsidR="004A4B3A" w:rsidRPr="004A4B3A" w:rsidRDefault="004A4B3A" w:rsidP="004A4B3A">
      <w:pPr>
        <w:pStyle w:val="ListParagraph"/>
        <w:numPr>
          <w:ilvl w:val="0"/>
          <w:numId w:val="23"/>
        </w:numPr>
        <w:rPr>
          <w:lang w:val="en-US"/>
        </w:rPr>
      </w:pPr>
      <w:r>
        <w:rPr>
          <w:lang w:val="en-US"/>
        </w:rPr>
        <w:t xml:space="preserve">An initial message </w:t>
      </w:r>
      <w:r w:rsidR="00171180">
        <w:rPr>
          <w:lang w:val="en-US"/>
        </w:rPr>
        <w:t xml:space="preserve">published </w:t>
      </w:r>
      <w:r>
        <w:rPr>
          <w:lang w:val="en-US"/>
        </w:rPr>
        <w:t xml:space="preserve">replaces </w:t>
      </w:r>
      <w:r w:rsidR="00171180">
        <w:rPr>
          <w:lang w:val="en-US"/>
        </w:rPr>
        <w:t xml:space="preserve">correlating </w:t>
      </w:r>
      <w:r>
        <w:rPr>
          <w:lang w:val="en-US"/>
        </w:rPr>
        <w:t xml:space="preserve">existing </w:t>
      </w:r>
      <w:r w:rsidR="0097137A">
        <w:rPr>
          <w:lang w:val="en-US"/>
        </w:rPr>
        <w:t xml:space="preserve">initial </w:t>
      </w:r>
      <w:r>
        <w:rPr>
          <w:lang w:val="en-US"/>
        </w:rPr>
        <w:t>message</w:t>
      </w:r>
      <w:r w:rsidR="0097137A">
        <w:rPr>
          <w:lang w:val="en-US"/>
        </w:rPr>
        <w:t xml:space="preserve"> and possible appendixes</w:t>
      </w:r>
      <w:r>
        <w:rPr>
          <w:lang w:val="en-US"/>
        </w:rPr>
        <w:t xml:space="preserve"> in cache.</w:t>
      </w:r>
    </w:p>
    <w:p w:rsidR="00740B7B" w:rsidRDefault="00740B7B" w:rsidP="00740B7B">
      <w:pPr>
        <w:rPr>
          <w:lang w:val="en-US"/>
        </w:rPr>
      </w:pPr>
    </w:p>
    <w:p w:rsidR="004A4B3A" w:rsidRDefault="004A4B3A" w:rsidP="004A4B3A">
      <w:pPr>
        <w:rPr>
          <w:u w:val="single"/>
          <w:lang w:val="en-US"/>
        </w:rPr>
      </w:pPr>
      <w:r w:rsidRPr="00492BFE">
        <w:rPr>
          <w:u w:val="single"/>
          <w:lang w:val="en-US"/>
        </w:rPr>
        <w:t>cachingMethod = “</w:t>
      </w:r>
      <w:r>
        <w:rPr>
          <w:u w:val="single"/>
          <w:lang w:val="en-US"/>
        </w:rPr>
        <w:t>append</w:t>
      </w:r>
      <w:r w:rsidRPr="00492BFE">
        <w:rPr>
          <w:u w:val="single"/>
          <w:lang w:val="en-US"/>
        </w:rPr>
        <w:t>”</w:t>
      </w:r>
      <w:r w:rsidR="00D933F1">
        <w:rPr>
          <w:u w:val="single"/>
          <w:lang w:val="en-US"/>
        </w:rPr>
        <w:t>, appendix</w:t>
      </w:r>
    </w:p>
    <w:p w:rsidR="004A4B3A" w:rsidRPr="00333D27" w:rsidRDefault="004A4B3A" w:rsidP="004A4B3A">
      <w:pPr>
        <w:pStyle w:val="ListParagraph"/>
        <w:numPr>
          <w:ilvl w:val="0"/>
          <w:numId w:val="24"/>
        </w:numPr>
        <w:rPr>
          <w:b/>
          <w:lang w:val="en-US"/>
        </w:rPr>
      </w:pPr>
      <w:r w:rsidRPr="00333D27">
        <w:rPr>
          <w:b/>
          <w:lang w:val="en-US"/>
        </w:rPr>
        <w:t>Only possible by a publish server</w:t>
      </w:r>
      <w:r w:rsidR="00492CD6" w:rsidRPr="00333D27">
        <w:rPr>
          <w:b/>
          <w:lang w:val="en-US"/>
        </w:rPr>
        <w:t>.</w:t>
      </w:r>
    </w:p>
    <w:p w:rsidR="004A4B3A" w:rsidRDefault="00D933F1" w:rsidP="004A4B3A">
      <w:pPr>
        <w:pStyle w:val="ListParagraph"/>
        <w:numPr>
          <w:ilvl w:val="0"/>
          <w:numId w:val="24"/>
        </w:numPr>
        <w:rPr>
          <w:lang w:val="en-US"/>
        </w:rPr>
      </w:pPr>
      <w:r>
        <w:rPr>
          <w:lang w:val="en-US"/>
        </w:rPr>
        <w:t>Message is appended to cache</w:t>
      </w:r>
      <w:r w:rsidR="00805034">
        <w:rPr>
          <w:lang w:val="en-US"/>
        </w:rPr>
        <w:t>d initial</w:t>
      </w:r>
      <w:r>
        <w:rPr>
          <w:lang w:val="en-US"/>
        </w:rPr>
        <w:t xml:space="preserve"> message.</w:t>
      </w:r>
    </w:p>
    <w:p w:rsidR="00D933F1" w:rsidRPr="004A4B3A" w:rsidRDefault="00D933F1" w:rsidP="004A4B3A">
      <w:pPr>
        <w:pStyle w:val="ListParagraph"/>
        <w:numPr>
          <w:ilvl w:val="0"/>
          <w:numId w:val="24"/>
        </w:numPr>
        <w:rPr>
          <w:lang w:val="en-US"/>
        </w:rPr>
      </w:pPr>
      <w:r>
        <w:rPr>
          <w:lang w:val="en-US"/>
        </w:rPr>
        <w:t>Appendix ignored if no existing message found in cache.</w:t>
      </w:r>
    </w:p>
    <w:p w:rsidR="004A4B3A" w:rsidRDefault="004A4B3A" w:rsidP="004A4B3A">
      <w:pPr>
        <w:rPr>
          <w:lang w:val="en-US"/>
        </w:rPr>
      </w:pPr>
    </w:p>
    <w:p w:rsidR="00492CD6" w:rsidRDefault="00492CD6" w:rsidP="00492CD6">
      <w:pPr>
        <w:rPr>
          <w:u w:val="single"/>
          <w:lang w:val="en-US"/>
        </w:rPr>
      </w:pPr>
      <w:r w:rsidRPr="00492BFE">
        <w:rPr>
          <w:u w:val="single"/>
          <w:lang w:val="en-US"/>
        </w:rPr>
        <w:t>cachingMethod = “</w:t>
      </w:r>
      <w:r>
        <w:rPr>
          <w:u w:val="single"/>
          <w:lang w:val="en-US"/>
        </w:rPr>
        <w:t>remove</w:t>
      </w:r>
      <w:r w:rsidRPr="00492BFE">
        <w:rPr>
          <w:u w:val="single"/>
          <w:lang w:val="en-US"/>
        </w:rPr>
        <w:t>”</w:t>
      </w:r>
    </w:p>
    <w:p w:rsidR="00492CD6" w:rsidRPr="00333D27" w:rsidRDefault="00492CD6" w:rsidP="00492CD6">
      <w:pPr>
        <w:pStyle w:val="ListParagraph"/>
        <w:numPr>
          <w:ilvl w:val="0"/>
          <w:numId w:val="25"/>
        </w:numPr>
        <w:rPr>
          <w:b/>
          <w:lang w:val="en-US"/>
        </w:rPr>
      </w:pPr>
      <w:r w:rsidRPr="00333D27">
        <w:rPr>
          <w:b/>
          <w:lang w:val="en-US"/>
        </w:rPr>
        <w:t>Only possible by a publish server.</w:t>
      </w:r>
    </w:p>
    <w:p w:rsidR="00492CD6" w:rsidRDefault="00CC2A9B" w:rsidP="00492CD6">
      <w:pPr>
        <w:pStyle w:val="ListParagraph"/>
        <w:numPr>
          <w:ilvl w:val="0"/>
          <w:numId w:val="25"/>
        </w:numPr>
        <w:rPr>
          <w:lang w:val="en-US"/>
        </w:rPr>
      </w:pPr>
      <w:r>
        <w:rPr>
          <w:lang w:val="en-US"/>
        </w:rPr>
        <w:t xml:space="preserve">Removes correlating </w:t>
      </w:r>
      <w:r w:rsidR="00805034">
        <w:rPr>
          <w:lang w:val="en-US"/>
        </w:rPr>
        <w:t xml:space="preserve">initial </w:t>
      </w:r>
      <w:r>
        <w:rPr>
          <w:lang w:val="en-US"/>
        </w:rPr>
        <w:t>message</w:t>
      </w:r>
      <w:r w:rsidR="00805034">
        <w:rPr>
          <w:lang w:val="en-US"/>
        </w:rPr>
        <w:t xml:space="preserve"> and possible appendixes</w:t>
      </w:r>
      <w:r>
        <w:rPr>
          <w:lang w:val="en-US"/>
        </w:rPr>
        <w:t xml:space="preserve"> in cache</w:t>
      </w:r>
      <w:r w:rsidR="00492CD6">
        <w:rPr>
          <w:lang w:val="en-US"/>
        </w:rPr>
        <w:t>.</w:t>
      </w:r>
    </w:p>
    <w:p w:rsidR="00BE0BB6" w:rsidRPr="003E7DC5" w:rsidRDefault="00492CD6" w:rsidP="00BE0BB6">
      <w:pPr>
        <w:pStyle w:val="ListParagraph"/>
        <w:numPr>
          <w:ilvl w:val="0"/>
          <w:numId w:val="25"/>
        </w:numPr>
        <w:rPr>
          <w:lang w:val="en-US"/>
        </w:rPr>
      </w:pPr>
      <w:r w:rsidRPr="003E7DC5">
        <w:rPr>
          <w:lang w:val="en-US"/>
        </w:rPr>
        <w:t>Remove will be populated to the client.</w:t>
      </w:r>
    </w:p>
    <w:p w:rsidR="00A85284" w:rsidRDefault="00A85284" w:rsidP="00A85284">
      <w:pPr>
        <w:pStyle w:val="Heading3"/>
        <w:rPr>
          <w:lang w:val="en-US"/>
        </w:rPr>
      </w:pPr>
      <w:bookmarkStart w:id="69" w:name="_Ref327367269"/>
      <w:bookmarkStart w:id="70" w:name="_Toc327372217"/>
      <w:r>
        <w:rPr>
          <w:lang w:val="en-US"/>
        </w:rPr>
        <w:t xml:space="preserve">Clear </w:t>
      </w:r>
      <w:r w:rsidR="007270B2">
        <w:rPr>
          <w:lang w:val="en-US"/>
        </w:rPr>
        <w:t>managed</w:t>
      </w:r>
      <w:r>
        <w:rPr>
          <w:lang w:val="en-US"/>
        </w:rPr>
        <w:t xml:space="preserve"> data in caches</w:t>
      </w:r>
      <w:bookmarkEnd w:id="69"/>
      <w:bookmarkEnd w:id="70"/>
    </w:p>
    <w:p w:rsidR="00A85284" w:rsidRPr="00BE0BB6" w:rsidRDefault="00CA50D1" w:rsidP="00BE0BB6">
      <w:pPr>
        <w:rPr>
          <w:lang w:val="en-US"/>
        </w:rPr>
      </w:pPr>
      <w:r>
        <w:rPr>
          <w:lang w:val="en-US"/>
        </w:rPr>
        <w:t xml:space="preserve">Managed data in caches are bound to a publish Server. </w:t>
      </w:r>
      <w:r w:rsidR="00A85284">
        <w:rPr>
          <w:lang w:val="en-US"/>
        </w:rPr>
        <w:t xml:space="preserve">Shutting down or abortion of </w:t>
      </w:r>
      <w:r w:rsidR="003C114C">
        <w:rPr>
          <w:lang w:val="en-US"/>
        </w:rPr>
        <w:t>a</w:t>
      </w:r>
      <w:r w:rsidR="00A85284">
        <w:rPr>
          <w:lang w:val="en-US"/>
        </w:rPr>
        <w:t xml:space="preserve"> publi</w:t>
      </w:r>
      <w:r>
        <w:rPr>
          <w:lang w:val="en-US"/>
        </w:rPr>
        <w:t xml:space="preserve">sh server </w:t>
      </w:r>
      <w:r w:rsidR="00A85284">
        <w:rPr>
          <w:lang w:val="en-US"/>
        </w:rPr>
        <w:t xml:space="preserve">clears any </w:t>
      </w:r>
      <w:r w:rsidR="00870F91">
        <w:rPr>
          <w:lang w:val="en-US"/>
        </w:rPr>
        <w:t>managed</w:t>
      </w:r>
      <w:r w:rsidR="00A85284">
        <w:rPr>
          <w:lang w:val="en-US"/>
        </w:rPr>
        <w:t xml:space="preserve"> da</w:t>
      </w:r>
      <w:r w:rsidR="00870F91">
        <w:rPr>
          <w:lang w:val="en-US"/>
        </w:rPr>
        <w:t xml:space="preserve">ta </w:t>
      </w:r>
      <w:r w:rsidR="00273221">
        <w:rPr>
          <w:lang w:val="en-US"/>
        </w:rPr>
        <w:t>in</w:t>
      </w:r>
      <w:r w:rsidR="003C114C">
        <w:rPr>
          <w:lang w:val="en-US"/>
        </w:rPr>
        <w:t xml:space="preserve"> the</w:t>
      </w:r>
      <w:r w:rsidR="00273221">
        <w:rPr>
          <w:lang w:val="en-US"/>
        </w:rPr>
        <w:t xml:space="preserve"> whole topol</w:t>
      </w:r>
      <w:r>
        <w:rPr>
          <w:lang w:val="en-US"/>
        </w:rPr>
        <w:t>o</w:t>
      </w:r>
      <w:r w:rsidR="00273221">
        <w:rPr>
          <w:lang w:val="en-US"/>
        </w:rPr>
        <w:t>gy</w:t>
      </w:r>
      <w:r w:rsidR="003C114C">
        <w:rPr>
          <w:lang w:val="en-US"/>
        </w:rPr>
        <w:t xml:space="preserve"> bound to this publish server</w:t>
      </w:r>
      <w:r w:rsidR="00870F91">
        <w:rPr>
          <w:lang w:val="en-US"/>
        </w:rPr>
        <w:t xml:space="preserve">. </w:t>
      </w:r>
      <w:r w:rsidR="00667209">
        <w:rPr>
          <w:lang w:val="en-US"/>
        </w:rPr>
        <w:t xml:space="preserve">As well as </w:t>
      </w:r>
      <w:r w:rsidR="00B16966">
        <w:rPr>
          <w:lang w:val="en-US"/>
        </w:rPr>
        <w:t xml:space="preserve">proper </w:t>
      </w:r>
      <w:r w:rsidR="00667209">
        <w:rPr>
          <w:lang w:val="en-US"/>
        </w:rPr>
        <w:t>u</w:t>
      </w:r>
      <w:r w:rsidR="00870F91">
        <w:rPr>
          <w:lang w:val="en-US"/>
        </w:rPr>
        <w:t>nsubscr</w:t>
      </w:r>
      <w:r w:rsidR="00667209">
        <w:rPr>
          <w:lang w:val="en-US"/>
        </w:rPr>
        <w:t>ibe</w:t>
      </w:r>
      <w:r w:rsidR="00A85284">
        <w:rPr>
          <w:lang w:val="en-US"/>
        </w:rPr>
        <w:t xml:space="preserve"> of the publish </w:t>
      </w:r>
      <w:r>
        <w:rPr>
          <w:lang w:val="en-US"/>
        </w:rPr>
        <w:t>server</w:t>
      </w:r>
      <w:r w:rsidR="00A85284">
        <w:rPr>
          <w:lang w:val="en-US"/>
        </w:rPr>
        <w:t xml:space="preserve"> causes </w:t>
      </w:r>
      <w:r w:rsidR="00F9697D">
        <w:rPr>
          <w:lang w:val="en-US"/>
        </w:rPr>
        <w:t>abortion of</w:t>
      </w:r>
      <w:r w:rsidR="00A85284">
        <w:rPr>
          <w:lang w:val="en-US"/>
        </w:rPr>
        <w:t xml:space="preserve"> subscription</w:t>
      </w:r>
      <w:r w:rsidR="00B16966">
        <w:rPr>
          <w:lang w:val="en-US"/>
        </w:rPr>
        <w:t>s</w:t>
      </w:r>
      <w:r w:rsidR="004262A2">
        <w:rPr>
          <w:lang w:val="en-US"/>
        </w:rPr>
        <w:t xml:space="preserve"> to this </w:t>
      </w:r>
      <w:r w:rsidR="00870F91">
        <w:rPr>
          <w:lang w:val="en-US"/>
        </w:rPr>
        <w:t>Cache Manager</w:t>
      </w:r>
      <w:r w:rsidR="00563D9B">
        <w:rPr>
          <w:lang w:val="en-US"/>
        </w:rPr>
        <w:t>.</w:t>
      </w:r>
    </w:p>
    <w:p w:rsidR="000E02AF" w:rsidRDefault="000E02AF" w:rsidP="000E02AF">
      <w:pPr>
        <w:pStyle w:val="Heading1"/>
      </w:pPr>
      <w:r>
        <w:lastRenderedPageBreak/>
        <w:tab/>
      </w:r>
      <w:bookmarkStart w:id="71" w:name="_Toc327372218"/>
      <w:r>
        <w:t>Cache Co</w:t>
      </w:r>
      <w:r w:rsidR="00D174ED">
        <w:t>herence</w:t>
      </w:r>
      <w:r>
        <w:t xml:space="preserve"> - SC Client API</w:t>
      </w:r>
      <w:bookmarkEnd w:id="71"/>
    </w:p>
    <w:p w:rsidR="000E02AF" w:rsidRPr="00BA1B96" w:rsidRDefault="00BF7F83" w:rsidP="000E02AF">
      <w:pPr>
        <w:rPr>
          <w:lang w:val="en-US"/>
        </w:rPr>
      </w:pPr>
      <w:bookmarkStart w:id="72" w:name="_Toc352403911"/>
      <w:bookmarkStart w:id="73" w:name="_Toc352404255"/>
      <w:bookmarkStart w:id="74" w:name="_Toc128464062"/>
      <w:bookmarkEnd w:id="43"/>
      <w:bookmarkEnd w:id="45"/>
      <w:bookmarkEnd w:id="46"/>
      <w:bookmarkEnd w:id="52"/>
      <w:bookmarkEnd w:id="53"/>
      <w:r>
        <w:rPr>
          <w:lang w:val="en-US"/>
        </w:rPr>
        <w:t xml:space="preserve">The SC Client API supports </w:t>
      </w:r>
      <w:r w:rsidR="007E27DC">
        <w:rPr>
          <w:lang w:val="en-US"/>
        </w:rPr>
        <w:t>usage</w:t>
      </w:r>
      <w:r>
        <w:rPr>
          <w:lang w:val="en-US"/>
        </w:rPr>
        <w:t xml:space="preserve"> of the cache coherence model by the interface described in following section.</w:t>
      </w:r>
    </w:p>
    <w:p w:rsidR="000E02AF" w:rsidRPr="00BA1B96" w:rsidRDefault="007D4E07" w:rsidP="000E02AF">
      <w:pPr>
        <w:pStyle w:val="Heading2"/>
        <w:rPr>
          <w:lang w:val="en-US"/>
        </w:rPr>
      </w:pPr>
      <w:bookmarkStart w:id="75" w:name="_Toc327372219"/>
      <w:r>
        <w:rPr>
          <w:lang w:val="en-US"/>
        </w:rPr>
        <w:t>SC C</w:t>
      </w:r>
      <w:r w:rsidR="00EF1507">
        <w:rPr>
          <w:lang w:val="en-US"/>
        </w:rPr>
        <w:t>l</w:t>
      </w:r>
      <w:r>
        <w:rPr>
          <w:lang w:val="en-US"/>
        </w:rPr>
        <w:t>ient API</w:t>
      </w:r>
      <w:r w:rsidR="00A662D0">
        <w:rPr>
          <w:lang w:val="en-US"/>
        </w:rPr>
        <w:t xml:space="preserve"> </w:t>
      </w:r>
      <w:r w:rsidR="0075247C">
        <w:rPr>
          <w:lang w:val="en-US"/>
        </w:rPr>
        <w:t xml:space="preserve">– </w:t>
      </w:r>
      <w:r w:rsidR="00A8795B">
        <w:rPr>
          <w:lang w:val="en-US"/>
        </w:rPr>
        <w:t>C</w:t>
      </w:r>
      <w:r w:rsidR="00A602B1">
        <w:rPr>
          <w:lang w:val="en-US"/>
        </w:rPr>
        <w:t xml:space="preserve">ache </w:t>
      </w:r>
      <w:r w:rsidR="00A8795B">
        <w:rPr>
          <w:lang w:val="en-US"/>
        </w:rPr>
        <w:t>C</w:t>
      </w:r>
      <w:r w:rsidR="00A602B1">
        <w:rPr>
          <w:lang w:val="en-US"/>
        </w:rPr>
        <w:t>oherence</w:t>
      </w:r>
      <w:bookmarkEnd w:id="75"/>
    </w:p>
    <w:p w:rsidR="0011391E" w:rsidRPr="0011391E" w:rsidRDefault="0011391E" w:rsidP="000E02AF">
      <w:pPr>
        <w:rPr>
          <w:b/>
          <w:lang w:val="en-US"/>
        </w:rPr>
      </w:pPr>
      <w:r>
        <w:rPr>
          <w:b/>
          <w:lang w:val="en-US"/>
        </w:rPr>
        <w:t>Starting / Stop</w:t>
      </w:r>
      <w:r w:rsidRPr="0011391E">
        <w:rPr>
          <w:b/>
          <w:lang w:val="en-US"/>
        </w:rPr>
        <w:t>ping Cache Manager</w:t>
      </w:r>
    </w:p>
    <w:p w:rsidR="00800B1B" w:rsidRDefault="0032395F" w:rsidP="000E02AF">
      <w:pPr>
        <w:rPr>
          <w:lang w:val="en-US"/>
        </w:rPr>
      </w:pPr>
      <w:r>
        <w:rPr>
          <w:lang w:val="en-US"/>
        </w:rPr>
        <w:t>Method call</w:t>
      </w:r>
      <w:r w:rsidR="00B942D0">
        <w:rPr>
          <w:lang w:val="en-US"/>
        </w:rPr>
        <w:t>s</w:t>
      </w:r>
      <w:r>
        <w:rPr>
          <w:lang w:val="en-US"/>
        </w:rPr>
        <w:t xml:space="preserve"> </w:t>
      </w:r>
      <w:r w:rsidR="00B942D0">
        <w:rPr>
          <w:lang w:val="en-US"/>
        </w:rPr>
        <w:t>are</w:t>
      </w:r>
      <w:r>
        <w:rPr>
          <w:lang w:val="en-US"/>
        </w:rPr>
        <w:t xml:space="preserve"> synchronous and can be done after attaching SCClient successfully.</w:t>
      </w:r>
      <w:r w:rsidR="006F773E">
        <w:rPr>
          <w:lang w:val="en-US"/>
        </w:rPr>
        <w:t xml:space="preserve"> Only one Cache Manager can be started for a SCClient instance. </w:t>
      </w:r>
    </w:p>
    <w:p w:rsidR="0032395F" w:rsidRDefault="0032395F" w:rsidP="0032395F">
      <w:pPr>
        <w:ind w:left="360"/>
        <w:jc w:val="left"/>
        <w:rPr>
          <w:rFonts w:ascii="Courier New" w:hAnsi="Courier New" w:cs="Courier New"/>
          <w:i/>
          <w:color w:val="000000"/>
          <w:sz w:val="16"/>
          <w:szCs w:val="16"/>
          <w:lang w:val="en-US" w:eastAsia="de-CH"/>
        </w:rPr>
      </w:pPr>
    </w:p>
    <w:p w:rsidR="00544E0A" w:rsidRPr="00D16E38" w:rsidRDefault="00E55318" w:rsidP="0032395F">
      <w:pPr>
        <w:ind w:left="360"/>
        <w:jc w:val="left"/>
        <w:rPr>
          <w:rFonts w:ascii="Courier New" w:hAnsi="Courier New" w:cs="Courier New"/>
          <w:i/>
          <w:color w:val="000000"/>
          <w:sz w:val="16"/>
          <w:szCs w:val="16"/>
          <w:lang w:val="en-US" w:eastAsia="de-CH"/>
        </w:rPr>
      </w:pPr>
      <w:r>
        <w:rPr>
          <w:rFonts w:ascii="Courier New" w:hAnsi="Courier New" w:cs="Courier New"/>
          <w:i/>
          <w:color w:val="000000"/>
          <w:sz w:val="16"/>
          <w:szCs w:val="16"/>
          <w:lang w:val="en-US" w:eastAsia="de-CH"/>
        </w:rPr>
        <w:t>startCacheManager</w:t>
      </w:r>
      <w:r w:rsidR="00800B1B" w:rsidRPr="00800B1B">
        <w:rPr>
          <w:rFonts w:ascii="Courier New" w:hAnsi="Courier New" w:cs="Courier New"/>
          <w:i/>
          <w:color w:val="000000"/>
          <w:sz w:val="16"/>
          <w:szCs w:val="16"/>
          <w:lang w:val="en-US" w:eastAsia="de-CH"/>
        </w:rPr>
        <w:t xml:space="preserve">(String </w:t>
      </w:r>
      <w:r w:rsidR="008A12C3">
        <w:rPr>
          <w:rFonts w:ascii="Courier New" w:hAnsi="Courier New" w:cs="Courier New"/>
          <w:i/>
          <w:color w:val="000000"/>
          <w:sz w:val="16"/>
          <w:szCs w:val="16"/>
          <w:lang w:val="en-US" w:eastAsia="de-CH"/>
        </w:rPr>
        <w:t>cacheManagerName</w:t>
      </w:r>
      <w:r w:rsidR="00800B1B" w:rsidRPr="00800B1B">
        <w:rPr>
          <w:rFonts w:ascii="Courier New" w:hAnsi="Courier New" w:cs="Courier New"/>
          <w:i/>
          <w:color w:val="000000"/>
          <w:sz w:val="16"/>
          <w:szCs w:val="16"/>
          <w:lang w:val="en-US" w:eastAsia="de-CH"/>
        </w:rPr>
        <w:t xml:space="preserve">, int operationTimeoutSeconds, </w:t>
      </w:r>
      <w:r w:rsidR="00800B1B">
        <w:rPr>
          <w:rFonts w:ascii="Courier New" w:hAnsi="Courier New" w:cs="Courier New"/>
          <w:i/>
          <w:color w:val="000000"/>
          <w:sz w:val="16"/>
          <w:szCs w:val="16"/>
          <w:lang w:val="en-US" w:eastAsia="de-CH"/>
        </w:rPr>
        <w:t xml:space="preserve">SCSubscribeMessage </w:t>
      </w:r>
      <w:r w:rsidR="00800B1B" w:rsidRPr="00800B1B">
        <w:rPr>
          <w:rFonts w:ascii="Courier New" w:hAnsi="Courier New" w:cs="Courier New"/>
          <w:i/>
          <w:color w:val="000000"/>
          <w:sz w:val="16"/>
          <w:szCs w:val="16"/>
          <w:lang w:val="en-US" w:eastAsia="de-CH"/>
        </w:rPr>
        <w:t>scSubscribeMessage, SCMessageCallback scMessageCallback</w:t>
      </w:r>
      <w:r w:rsidR="00800B1B">
        <w:rPr>
          <w:rFonts w:ascii="Courier New" w:hAnsi="Courier New" w:cs="Courier New"/>
          <w:i/>
          <w:color w:val="000000"/>
          <w:sz w:val="16"/>
          <w:szCs w:val="16"/>
          <w:lang w:val="en-US" w:eastAsia="de-CH"/>
        </w:rPr>
        <w:t>,</w:t>
      </w:r>
      <w:r w:rsidR="00800B1B" w:rsidRPr="00800B1B">
        <w:rPr>
          <w:rFonts w:ascii="Courier New" w:hAnsi="Courier New" w:cs="Courier New"/>
          <w:i/>
          <w:color w:val="000000"/>
          <w:sz w:val="16"/>
          <w:szCs w:val="16"/>
          <w:lang w:val="en-US" w:eastAsia="de-CH"/>
        </w:rPr>
        <w:t xml:space="preserve"> int receivePublicationTimeoutSeconds)</w:t>
      </w:r>
      <w:r w:rsidR="00D16E38" w:rsidRPr="00D16E38">
        <w:rPr>
          <w:rFonts w:ascii="Courier New" w:hAnsi="Courier New" w:cs="Courier New"/>
          <w:i/>
          <w:color w:val="000000"/>
          <w:sz w:val="16"/>
          <w:szCs w:val="16"/>
          <w:lang w:val="en-US" w:eastAsia="de-CH"/>
        </w:rPr>
        <w:t xml:space="preserve"> throws SCServiceException, SCMPValidatorException</w:t>
      </w:r>
    </w:p>
    <w:p w:rsidR="00104C78" w:rsidRDefault="00104C78" w:rsidP="00A41F4A">
      <w:pPr>
        <w:rPr>
          <w:lang w:val="en-US"/>
        </w:rPr>
      </w:pPr>
    </w:p>
    <w:p w:rsidR="00800B1B" w:rsidRDefault="00692BCB" w:rsidP="0097754F">
      <w:pPr>
        <w:numPr>
          <w:ilvl w:val="0"/>
          <w:numId w:val="7"/>
        </w:numPr>
        <w:rPr>
          <w:lang w:val="en-US"/>
        </w:rPr>
      </w:pPr>
      <w:r>
        <w:rPr>
          <w:rFonts w:ascii="Courier New" w:hAnsi="Courier New" w:cs="Courier New"/>
          <w:i/>
          <w:color w:val="000000"/>
          <w:sz w:val="16"/>
          <w:szCs w:val="16"/>
          <w:lang w:val="en-US" w:eastAsia="de-CH"/>
        </w:rPr>
        <w:t>cacheManagerName</w:t>
      </w:r>
      <w:r w:rsidR="00800B1B">
        <w:rPr>
          <w:lang w:val="en-US"/>
        </w:rPr>
        <w:t xml:space="preserve">: Identifies the </w:t>
      </w:r>
      <w:r>
        <w:rPr>
          <w:lang w:val="en-US"/>
        </w:rPr>
        <w:t>CacheManager</w:t>
      </w:r>
    </w:p>
    <w:p w:rsidR="00800B1B" w:rsidRDefault="004938D9" w:rsidP="0097754F">
      <w:pPr>
        <w:numPr>
          <w:ilvl w:val="0"/>
          <w:numId w:val="7"/>
        </w:numPr>
        <w:jc w:val="left"/>
        <w:rPr>
          <w:lang w:val="en-US"/>
        </w:rPr>
      </w:pPr>
      <w:r>
        <w:rPr>
          <w:rFonts w:ascii="Courier New" w:hAnsi="Courier New" w:cs="Courier New"/>
          <w:i/>
          <w:color w:val="000000"/>
          <w:sz w:val="16"/>
          <w:szCs w:val="16"/>
          <w:lang w:val="en-US" w:eastAsia="de-CH"/>
        </w:rPr>
        <w:t>o</w:t>
      </w:r>
      <w:r w:rsidR="00800B1B" w:rsidRPr="00104C78">
        <w:rPr>
          <w:rFonts w:ascii="Courier New" w:hAnsi="Courier New" w:cs="Courier New"/>
          <w:i/>
          <w:color w:val="000000"/>
          <w:sz w:val="16"/>
          <w:szCs w:val="16"/>
          <w:lang w:val="en-US" w:eastAsia="de-CH"/>
        </w:rPr>
        <w:t>perationTimeoutSeconds</w:t>
      </w:r>
      <w:r w:rsidR="00800B1B">
        <w:rPr>
          <w:lang w:val="en-US"/>
        </w:rPr>
        <w:t xml:space="preserve">: Time until starting of </w:t>
      </w:r>
      <w:r w:rsidR="00EA708C">
        <w:rPr>
          <w:lang w:val="en-US"/>
        </w:rPr>
        <w:t>Cache Manager</w:t>
      </w:r>
      <w:r w:rsidR="00800B1B">
        <w:rPr>
          <w:lang w:val="en-US"/>
        </w:rPr>
        <w:t xml:space="preserve"> aborts. (Operation timed out)</w:t>
      </w:r>
    </w:p>
    <w:p w:rsidR="00800B1B" w:rsidRDefault="00800B1B" w:rsidP="0097754F">
      <w:pPr>
        <w:numPr>
          <w:ilvl w:val="0"/>
          <w:numId w:val="7"/>
        </w:numPr>
        <w:jc w:val="left"/>
        <w:rPr>
          <w:lang w:val="en-US"/>
        </w:rPr>
      </w:pPr>
      <w:r w:rsidRPr="00104C78">
        <w:rPr>
          <w:rFonts w:ascii="Courier New" w:hAnsi="Courier New" w:cs="Courier New"/>
          <w:i/>
          <w:color w:val="000000"/>
          <w:sz w:val="16"/>
          <w:szCs w:val="16"/>
          <w:lang w:val="en-US" w:eastAsia="de-CH"/>
        </w:rPr>
        <w:t>scSubscribeMessage</w:t>
      </w:r>
      <w:r>
        <w:rPr>
          <w:lang w:val="en-US"/>
        </w:rPr>
        <w:t xml:space="preserve">: </w:t>
      </w:r>
      <w:r w:rsidR="002333F8">
        <w:rPr>
          <w:lang w:val="en-US"/>
        </w:rPr>
        <w:t>S</w:t>
      </w:r>
      <w:r w:rsidR="00104C78">
        <w:rPr>
          <w:lang w:val="en-US"/>
        </w:rPr>
        <w:t>ubscribe message (see publish service for more details)</w:t>
      </w:r>
    </w:p>
    <w:p w:rsidR="00104C78" w:rsidRDefault="00104C78" w:rsidP="0097754F">
      <w:pPr>
        <w:numPr>
          <w:ilvl w:val="0"/>
          <w:numId w:val="7"/>
        </w:numPr>
        <w:jc w:val="left"/>
        <w:rPr>
          <w:lang w:val="en-US"/>
        </w:rPr>
      </w:pPr>
      <w:r w:rsidRPr="00104C78">
        <w:rPr>
          <w:rFonts w:ascii="Courier New" w:hAnsi="Courier New" w:cs="Courier New"/>
          <w:i/>
          <w:color w:val="000000"/>
          <w:sz w:val="16"/>
          <w:szCs w:val="16"/>
          <w:lang w:val="en-US" w:eastAsia="de-CH"/>
        </w:rPr>
        <w:t>scMessageCallback</w:t>
      </w:r>
      <w:r>
        <w:rPr>
          <w:lang w:val="en-US"/>
        </w:rPr>
        <w:t>: Callback to receive cache updates.</w:t>
      </w:r>
    </w:p>
    <w:p w:rsidR="00C93DF7" w:rsidRDefault="00104C78" w:rsidP="0097754F">
      <w:pPr>
        <w:numPr>
          <w:ilvl w:val="0"/>
          <w:numId w:val="7"/>
        </w:numPr>
        <w:jc w:val="left"/>
        <w:rPr>
          <w:lang w:val="en-US"/>
        </w:rPr>
      </w:pPr>
      <w:r w:rsidRPr="00077472">
        <w:rPr>
          <w:rFonts w:ascii="Courier New" w:hAnsi="Courier New" w:cs="Courier New"/>
          <w:i/>
          <w:color w:val="000000"/>
          <w:sz w:val="16"/>
          <w:szCs w:val="16"/>
          <w:lang w:val="en-US" w:eastAsia="de-CH"/>
        </w:rPr>
        <w:t>receivePublicationTimeoutSeconds</w:t>
      </w:r>
      <w:r w:rsidRPr="00077472">
        <w:rPr>
          <w:lang w:val="en-US"/>
        </w:rPr>
        <w:t>: Time to wait for completion of a receive publication request.</w:t>
      </w:r>
    </w:p>
    <w:p w:rsidR="00B942D0" w:rsidRDefault="00B942D0" w:rsidP="00B942D0">
      <w:pPr>
        <w:jc w:val="left"/>
        <w:rPr>
          <w:lang w:val="en-US"/>
        </w:rPr>
      </w:pPr>
    </w:p>
    <w:p w:rsidR="00B942D0" w:rsidRDefault="00063389" w:rsidP="00B942D0">
      <w:pPr>
        <w:jc w:val="left"/>
        <w:rPr>
          <w:lang w:val="en-US"/>
        </w:rPr>
      </w:pPr>
      <w:r>
        <w:rPr>
          <w:lang w:val="en-US"/>
        </w:rPr>
        <w:t>Client needs to have an active Cache Manager in order to receive updates over the callback. If no client is interested in updates (no Cache Manager active) no managed data will be cached.</w:t>
      </w:r>
    </w:p>
    <w:p w:rsidR="00B942D0" w:rsidRDefault="00B942D0" w:rsidP="00B942D0">
      <w:pPr>
        <w:ind w:left="360"/>
        <w:jc w:val="left"/>
        <w:rPr>
          <w:lang w:val="en-US"/>
        </w:rPr>
      </w:pPr>
    </w:p>
    <w:p w:rsidR="00AE78DF" w:rsidRDefault="00AE78DF" w:rsidP="00AE78DF">
      <w:pPr>
        <w:jc w:val="left"/>
        <w:rPr>
          <w:lang w:val="en-US"/>
        </w:rPr>
      </w:pPr>
      <w:r>
        <w:rPr>
          <w:lang w:val="en-US"/>
        </w:rPr>
        <w:t>Following method stops the cache subscription service in a shutdown scenario.</w:t>
      </w:r>
    </w:p>
    <w:p w:rsidR="00AE78DF" w:rsidRDefault="00AE78DF" w:rsidP="00B942D0">
      <w:pPr>
        <w:ind w:left="360"/>
        <w:jc w:val="left"/>
        <w:rPr>
          <w:rFonts w:ascii="Courier New" w:hAnsi="Courier New" w:cs="Courier New"/>
          <w:i/>
          <w:color w:val="000000"/>
          <w:sz w:val="16"/>
          <w:szCs w:val="16"/>
          <w:lang w:val="en-US" w:eastAsia="de-CH"/>
        </w:rPr>
      </w:pPr>
    </w:p>
    <w:p w:rsidR="00B942D0" w:rsidRDefault="00B942D0" w:rsidP="00B942D0">
      <w:pPr>
        <w:ind w:left="360"/>
        <w:jc w:val="left"/>
        <w:rPr>
          <w:rFonts w:ascii="Courier New" w:hAnsi="Courier New" w:cs="Courier New"/>
          <w:i/>
          <w:color w:val="000000"/>
          <w:sz w:val="16"/>
          <w:szCs w:val="16"/>
          <w:lang w:val="en-US" w:eastAsia="de-CH"/>
        </w:rPr>
      </w:pPr>
      <w:r w:rsidRPr="00B942D0">
        <w:rPr>
          <w:rFonts w:ascii="Courier New" w:hAnsi="Courier New" w:cs="Courier New"/>
          <w:i/>
          <w:color w:val="000000"/>
          <w:sz w:val="16"/>
          <w:szCs w:val="16"/>
          <w:lang w:val="en-US" w:eastAsia="de-CH"/>
        </w:rPr>
        <w:t>sto</w:t>
      </w:r>
      <w:r w:rsidR="00063389">
        <w:rPr>
          <w:rFonts w:ascii="Courier New" w:hAnsi="Courier New" w:cs="Courier New"/>
          <w:i/>
          <w:color w:val="000000"/>
          <w:sz w:val="16"/>
          <w:szCs w:val="16"/>
          <w:lang w:val="en-US" w:eastAsia="de-CH"/>
        </w:rPr>
        <w:t>pCacheManager</w:t>
      </w:r>
      <w:r w:rsidRPr="00B942D0">
        <w:rPr>
          <w:rFonts w:ascii="Courier New" w:hAnsi="Courier New" w:cs="Courier New"/>
          <w:i/>
          <w:color w:val="000000"/>
          <w:sz w:val="16"/>
          <w:szCs w:val="16"/>
          <w:lang w:val="en-US" w:eastAsia="de-CH"/>
        </w:rPr>
        <w:t>()</w:t>
      </w:r>
    </w:p>
    <w:p w:rsidR="00A80DFE" w:rsidRDefault="00A80DFE" w:rsidP="00B942D0">
      <w:pPr>
        <w:ind w:left="360"/>
        <w:jc w:val="left"/>
        <w:rPr>
          <w:rFonts w:ascii="Courier New" w:hAnsi="Courier New" w:cs="Courier New"/>
          <w:i/>
          <w:color w:val="000000"/>
          <w:sz w:val="16"/>
          <w:szCs w:val="16"/>
          <w:lang w:val="en-US" w:eastAsia="de-CH"/>
        </w:rPr>
      </w:pPr>
    </w:p>
    <w:p w:rsidR="00A80DFE" w:rsidRPr="00A44A28" w:rsidRDefault="00A80DFE" w:rsidP="00DB2FEF">
      <w:pPr>
        <w:jc w:val="left"/>
        <w:rPr>
          <w:b/>
          <w:lang w:val="en-US"/>
        </w:rPr>
      </w:pPr>
      <w:r w:rsidRPr="00A44A28">
        <w:rPr>
          <w:b/>
          <w:lang w:val="en-US"/>
        </w:rPr>
        <w:t xml:space="preserve">Receiving </w:t>
      </w:r>
      <w:r w:rsidR="008B4687" w:rsidRPr="00A44A28">
        <w:rPr>
          <w:b/>
          <w:lang w:val="en-US"/>
        </w:rPr>
        <w:t>updates or removes</w:t>
      </w:r>
    </w:p>
    <w:p w:rsidR="00DB2FEF" w:rsidRDefault="00744024" w:rsidP="00DB2FEF">
      <w:pPr>
        <w:jc w:val="left"/>
        <w:rPr>
          <w:lang w:val="en-US"/>
        </w:rPr>
      </w:pPr>
      <w:r>
        <w:rPr>
          <w:lang w:val="en-US"/>
        </w:rPr>
        <w:t>The callback to re</w:t>
      </w:r>
      <w:r w:rsidR="00593EEE">
        <w:rPr>
          <w:lang w:val="en-US"/>
        </w:rPr>
        <w:t>c</w:t>
      </w:r>
      <w:r>
        <w:rPr>
          <w:lang w:val="en-US"/>
        </w:rPr>
        <w:t xml:space="preserve">eive updates looks </w:t>
      </w:r>
      <w:r w:rsidR="00FA4B2A">
        <w:rPr>
          <w:lang w:val="en-US"/>
        </w:rPr>
        <w:t>like</w:t>
      </w:r>
      <w:r>
        <w:rPr>
          <w:lang w:val="en-US"/>
        </w:rPr>
        <w:t xml:space="preserve"> other callbacks in the SC Client API. Only returned object type of the message </w:t>
      </w:r>
      <w:r w:rsidR="00FA4B2A">
        <w:rPr>
          <w:lang w:val="en-US"/>
        </w:rPr>
        <w:t>in receive method may differ</w:t>
      </w:r>
      <w:r>
        <w:rPr>
          <w:lang w:val="en-US"/>
        </w:rPr>
        <w:t>.</w:t>
      </w:r>
    </w:p>
    <w:p w:rsidR="0016309C" w:rsidRDefault="0016309C" w:rsidP="00DB2FEF">
      <w:pPr>
        <w:jc w:val="left"/>
        <w:rPr>
          <w:lang w:val="en-US"/>
        </w:rPr>
      </w:pPr>
    </w:p>
    <w:p w:rsidR="005E3560" w:rsidRDefault="0016309C" w:rsidP="0016309C">
      <w:pPr>
        <w:ind w:left="360"/>
        <w:jc w:val="left"/>
        <w:rPr>
          <w:rFonts w:ascii="Courier New" w:hAnsi="Courier New" w:cs="Courier New"/>
          <w:i/>
          <w:noProof/>
          <w:color w:val="000000"/>
          <w:sz w:val="16"/>
          <w:szCs w:val="16"/>
          <w:lang w:val="en-US" w:eastAsia="de-CH"/>
        </w:rPr>
      </w:pPr>
      <w:r w:rsidRPr="0016309C">
        <w:rPr>
          <w:rFonts w:ascii="Courier New" w:hAnsi="Courier New" w:cs="Courier New"/>
          <w:i/>
          <w:color w:val="000000"/>
          <w:sz w:val="16"/>
          <w:szCs w:val="16"/>
          <w:lang w:val="en-US" w:eastAsia="de-CH"/>
        </w:rPr>
        <w:t>public abstract void receive(SCMessage reply);</w:t>
      </w:r>
    </w:p>
    <w:p w:rsidR="005E3560" w:rsidRDefault="005E3560" w:rsidP="0016309C">
      <w:pPr>
        <w:ind w:left="360"/>
        <w:jc w:val="left"/>
        <w:rPr>
          <w:rFonts w:ascii="Courier New" w:hAnsi="Courier New" w:cs="Courier New"/>
          <w:i/>
          <w:noProof/>
          <w:color w:val="000000"/>
          <w:sz w:val="16"/>
          <w:szCs w:val="16"/>
          <w:lang w:val="en-US" w:eastAsia="de-CH"/>
        </w:rPr>
      </w:pPr>
    </w:p>
    <w:p w:rsidR="0016309C" w:rsidRDefault="005E3560" w:rsidP="0016309C">
      <w:pPr>
        <w:ind w:left="360"/>
        <w:jc w:val="left"/>
        <w:rPr>
          <w:rFonts w:ascii="Courier New" w:hAnsi="Courier New" w:cs="Courier New"/>
          <w:i/>
          <w:color w:val="000000"/>
          <w:sz w:val="16"/>
          <w:szCs w:val="16"/>
          <w:lang w:val="en-US" w:eastAsia="de-CH"/>
        </w:rPr>
      </w:pPr>
      <w:r>
        <w:rPr>
          <w:rFonts w:ascii="Courier New" w:hAnsi="Courier New" w:cs="Courier New"/>
          <w:i/>
          <w:noProof/>
          <w:color w:val="000000"/>
          <w:sz w:val="16"/>
          <w:szCs w:val="16"/>
          <w:lang w:val="de-CH" w:eastAsia="de-CH"/>
        </w:rPr>
        <w:drawing>
          <wp:inline distT="0" distB="0" distL="0" distR="0">
            <wp:extent cx="4858385" cy="1223010"/>
            <wp:effectExtent l="19050" t="0" r="0" b="0"/>
            <wp:docPr id="1" name="Picture 9" descr="C:\stabilit\projects\EUREX\SC\java\sc-lib\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stabilit\projects\EUREX\SC\java\sc-lib\test.JPG"/>
                    <pic:cNvPicPr>
                      <a:picLocks noChangeAspect="1" noChangeArrowheads="1"/>
                    </pic:cNvPicPr>
                  </pic:nvPicPr>
                  <pic:blipFill>
                    <a:blip r:embed="rId37"/>
                    <a:srcRect/>
                    <a:stretch>
                      <a:fillRect/>
                    </a:stretch>
                  </pic:blipFill>
                  <pic:spPr bwMode="auto">
                    <a:xfrm>
                      <a:off x="0" y="0"/>
                      <a:ext cx="4858385" cy="1223010"/>
                    </a:xfrm>
                    <a:prstGeom prst="rect">
                      <a:avLst/>
                    </a:prstGeom>
                    <a:noFill/>
                    <a:ln w="9525">
                      <a:noFill/>
                      <a:miter lim="800000"/>
                      <a:headEnd/>
                      <a:tailEnd/>
                    </a:ln>
                  </pic:spPr>
                </pic:pic>
              </a:graphicData>
            </a:graphic>
          </wp:inline>
        </w:drawing>
      </w:r>
    </w:p>
    <w:p w:rsidR="005E3560" w:rsidRDefault="005E3560" w:rsidP="005E3560">
      <w:pPr>
        <w:pStyle w:val="Caption"/>
      </w:pPr>
      <w:bookmarkStart w:id="76" w:name="_Toc327372238"/>
      <w:r w:rsidRPr="008F5812">
        <w:t xml:space="preserve">Figure </w:t>
      </w:r>
      <w:fldSimple w:instr=" SEQ Figure \* ARABIC ">
        <w:r w:rsidR="00E352A1">
          <w:rPr>
            <w:noProof/>
          </w:rPr>
          <w:t>4</w:t>
        </w:r>
      </w:fldSimple>
      <w:r w:rsidRPr="008F5812">
        <w:t xml:space="preserve"> </w:t>
      </w:r>
      <w:r>
        <w:t>SCMessage</w:t>
      </w:r>
      <w:r w:rsidR="00DC5CB1">
        <w:t xml:space="preserve"> Hierarchy</w:t>
      </w:r>
      <w:bookmarkEnd w:id="76"/>
    </w:p>
    <w:p w:rsidR="005E3560" w:rsidRDefault="005E3560" w:rsidP="00EA38CB">
      <w:pPr>
        <w:jc w:val="left"/>
        <w:rPr>
          <w:lang w:val="en-US"/>
        </w:rPr>
      </w:pPr>
    </w:p>
    <w:p w:rsidR="00EA38CB" w:rsidRPr="00EA38CB" w:rsidRDefault="00EA38CB" w:rsidP="00EA38CB">
      <w:pPr>
        <w:jc w:val="left"/>
        <w:rPr>
          <w:b/>
          <w:lang w:val="en-US"/>
        </w:rPr>
      </w:pPr>
      <w:r w:rsidRPr="00EA38CB">
        <w:rPr>
          <w:b/>
          <w:lang w:val="en-US"/>
        </w:rPr>
        <w:t>SCAppendMessage</w:t>
      </w:r>
    </w:p>
    <w:p w:rsidR="00EA38CB" w:rsidRDefault="00EA38CB" w:rsidP="00EA38CB">
      <w:pPr>
        <w:jc w:val="left"/>
        <w:rPr>
          <w:lang w:val="en-US"/>
        </w:rPr>
      </w:pPr>
      <w:r>
        <w:rPr>
          <w:lang w:val="en-US"/>
        </w:rPr>
        <w:t>Indicates that mes</w:t>
      </w:r>
      <w:r w:rsidR="007B30E9">
        <w:rPr>
          <w:lang w:val="en-US"/>
        </w:rPr>
        <w:t>sage is an a</w:t>
      </w:r>
      <w:r>
        <w:rPr>
          <w:lang w:val="en-US"/>
        </w:rPr>
        <w:t>ppendix to an initial message. Header attribute appendixNr contains the number of appendixes already applied to the initial message.</w:t>
      </w:r>
    </w:p>
    <w:p w:rsidR="00916784" w:rsidRDefault="00916784" w:rsidP="00EA38CB">
      <w:pPr>
        <w:jc w:val="left"/>
        <w:rPr>
          <w:lang w:val="en-US"/>
        </w:rPr>
      </w:pPr>
    </w:p>
    <w:p w:rsidR="00916784" w:rsidRPr="00967BB6" w:rsidRDefault="00916784" w:rsidP="00EA38CB">
      <w:pPr>
        <w:jc w:val="left"/>
        <w:rPr>
          <w:b/>
          <w:lang w:val="en-US"/>
        </w:rPr>
      </w:pPr>
      <w:r w:rsidRPr="00967BB6">
        <w:rPr>
          <w:b/>
          <w:lang w:val="en-US"/>
        </w:rPr>
        <w:t>SCRemoveMessage</w:t>
      </w:r>
    </w:p>
    <w:p w:rsidR="00916784" w:rsidRDefault="00916784" w:rsidP="00EA38CB">
      <w:pPr>
        <w:jc w:val="left"/>
        <w:rPr>
          <w:lang w:val="en-US"/>
        </w:rPr>
      </w:pPr>
      <w:r>
        <w:rPr>
          <w:lang w:val="en-US"/>
        </w:rPr>
        <w:t>Indicates that message has been removed from cache. The cache id as a header attribute identifies deleted message. It does not make sense to deliver content in this message.</w:t>
      </w:r>
    </w:p>
    <w:p w:rsidR="00967BB6" w:rsidRDefault="00967BB6" w:rsidP="00EA38CB">
      <w:pPr>
        <w:jc w:val="left"/>
        <w:rPr>
          <w:lang w:val="en-US"/>
        </w:rPr>
      </w:pPr>
    </w:p>
    <w:p w:rsidR="00967BB6" w:rsidRDefault="00967BB6" w:rsidP="00EA38CB">
      <w:pPr>
        <w:jc w:val="left"/>
        <w:rPr>
          <w:b/>
          <w:lang w:val="en-US"/>
        </w:rPr>
      </w:pPr>
      <w:r w:rsidRPr="00967BB6">
        <w:rPr>
          <w:b/>
          <w:lang w:val="en-US"/>
        </w:rPr>
        <w:t>SCManagedMessage</w:t>
      </w:r>
    </w:p>
    <w:p w:rsidR="00967BB6" w:rsidRPr="00967BB6" w:rsidRDefault="0030042F" w:rsidP="00EA38CB">
      <w:pPr>
        <w:jc w:val="left"/>
        <w:rPr>
          <w:lang w:val="en-US"/>
        </w:rPr>
      </w:pPr>
      <w:r>
        <w:rPr>
          <w:lang w:val="en-US"/>
        </w:rPr>
        <w:lastRenderedPageBreak/>
        <w:t>Type of message for m</w:t>
      </w:r>
      <w:r w:rsidR="00967BB6">
        <w:rPr>
          <w:lang w:val="en-US"/>
        </w:rPr>
        <w:t>anaged cache message read by the SC Client API.</w:t>
      </w:r>
      <w:r w:rsidR="00FD1B89">
        <w:rPr>
          <w:lang w:val="en-US"/>
        </w:rPr>
        <w:t xml:space="preserve"> Beside the initial message in the body it contains an ordered list of Appendixes as type of SCAppendMessage.</w:t>
      </w:r>
    </w:p>
    <w:p w:rsidR="00324BCE" w:rsidRDefault="00324BCE" w:rsidP="00324BCE">
      <w:pPr>
        <w:pStyle w:val="Heading2"/>
        <w:rPr>
          <w:lang w:val="en-US"/>
        </w:rPr>
      </w:pPr>
      <w:bookmarkStart w:id="77" w:name="_Toc327372220"/>
      <w:r>
        <w:rPr>
          <w:lang w:val="en-US"/>
        </w:rPr>
        <w:t xml:space="preserve">SC Client API – Loading </w:t>
      </w:r>
      <w:r w:rsidR="001C471E">
        <w:rPr>
          <w:lang w:val="en-US"/>
        </w:rPr>
        <w:t xml:space="preserve">of </w:t>
      </w:r>
      <w:r>
        <w:rPr>
          <w:lang w:val="en-US"/>
        </w:rPr>
        <w:t>large messages</w:t>
      </w:r>
      <w:bookmarkEnd w:id="77"/>
    </w:p>
    <w:p w:rsidR="00324BCE" w:rsidRDefault="002821F7" w:rsidP="00324BCE">
      <w:pPr>
        <w:rPr>
          <w:lang w:val="en-US"/>
        </w:rPr>
      </w:pPr>
      <w:r>
        <w:rPr>
          <w:lang w:val="en-US"/>
        </w:rPr>
        <w:t xml:space="preserve">Having an active </w:t>
      </w:r>
      <w:r w:rsidR="0091140D">
        <w:rPr>
          <w:lang w:val="en-US"/>
        </w:rPr>
        <w:t>Cache Manager</w:t>
      </w:r>
      <w:r>
        <w:rPr>
          <w:lang w:val="en-US"/>
        </w:rPr>
        <w:t xml:space="preserve"> slightly changes loading of large messages. During </w:t>
      </w:r>
      <w:r w:rsidR="001C471E">
        <w:rPr>
          <w:lang w:val="en-US"/>
        </w:rPr>
        <w:t xml:space="preserve">the </w:t>
      </w:r>
      <w:r>
        <w:rPr>
          <w:lang w:val="en-US"/>
        </w:rPr>
        <w:t xml:space="preserve">time </w:t>
      </w:r>
      <w:r w:rsidR="001C471E">
        <w:rPr>
          <w:lang w:val="en-US"/>
        </w:rPr>
        <w:t xml:space="preserve">a client loads </w:t>
      </w:r>
      <w:r>
        <w:rPr>
          <w:lang w:val="en-US"/>
        </w:rPr>
        <w:t>a</w:t>
      </w:r>
      <w:r w:rsidR="004B5A50">
        <w:rPr>
          <w:lang w:val="en-US"/>
        </w:rPr>
        <w:t xml:space="preserve"> </w:t>
      </w:r>
      <w:r>
        <w:rPr>
          <w:lang w:val="en-US"/>
        </w:rPr>
        <w:t xml:space="preserve">cached </w:t>
      </w:r>
      <w:r w:rsidR="0091140D">
        <w:rPr>
          <w:lang w:val="en-US"/>
        </w:rPr>
        <w:t xml:space="preserve">large </w:t>
      </w:r>
      <w:r>
        <w:rPr>
          <w:lang w:val="en-US"/>
        </w:rPr>
        <w:t xml:space="preserve">message </w:t>
      </w:r>
      <w:r w:rsidR="0091140D">
        <w:rPr>
          <w:lang w:val="en-US"/>
        </w:rPr>
        <w:t xml:space="preserve">from the cache, </w:t>
      </w:r>
      <w:r w:rsidR="001C471E">
        <w:rPr>
          <w:lang w:val="en-US"/>
        </w:rPr>
        <w:t xml:space="preserve">a </w:t>
      </w:r>
      <w:r w:rsidR="001C471E" w:rsidRPr="001C471E">
        <w:rPr>
          <w:lang w:val="en-US"/>
        </w:rPr>
        <w:t>CACHE_LOADING</w:t>
      </w:r>
      <w:r w:rsidR="001C471E">
        <w:rPr>
          <w:lang w:val="en-US"/>
        </w:rPr>
        <w:t xml:space="preserve"> exception can be thrown.</w:t>
      </w:r>
    </w:p>
    <w:p w:rsidR="009225FD" w:rsidRDefault="00196EF5" w:rsidP="00324BCE">
      <w:pPr>
        <w:rPr>
          <w:lang w:val="en-US"/>
        </w:rPr>
      </w:pPr>
      <w:r>
        <w:rPr>
          <w:lang w:val="en-US"/>
        </w:rPr>
        <w:t xml:space="preserve">During </w:t>
      </w:r>
      <w:r w:rsidR="0091140D">
        <w:rPr>
          <w:lang w:val="en-US"/>
        </w:rPr>
        <w:t xml:space="preserve">the loading </w:t>
      </w:r>
      <w:r>
        <w:rPr>
          <w:lang w:val="en-US"/>
        </w:rPr>
        <w:t xml:space="preserve">process the cache receives an update for </w:t>
      </w:r>
      <w:r w:rsidR="00E66603">
        <w:rPr>
          <w:lang w:val="en-US"/>
        </w:rPr>
        <w:t>exact this</w:t>
      </w:r>
      <w:r>
        <w:rPr>
          <w:lang w:val="en-US"/>
        </w:rPr>
        <w:t xml:space="preserve"> large message. Message state will be changed to loading. Cache stops satisfying requests on this cache</w:t>
      </w:r>
      <w:r w:rsidR="0091140D">
        <w:rPr>
          <w:lang w:val="en-US"/>
        </w:rPr>
        <w:t xml:space="preserve"> i</w:t>
      </w:r>
      <w:r>
        <w:rPr>
          <w:lang w:val="en-US"/>
        </w:rPr>
        <w:t>d. Client ge</w:t>
      </w:r>
      <w:r w:rsidR="00FD2D67">
        <w:rPr>
          <w:lang w:val="en-US"/>
        </w:rPr>
        <w:t>ts a CACHE_LOADING exception,</w:t>
      </w:r>
      <w:r>
        <w:rPr>
          <w:lang w:val="en-US"/>
        </w:rPr>
        <w:t xml:space="preserve"> needs to</w:t>
      </w:r>
      <w:r w:rsidR="00FD2D67">
        <w:rPr>
          <w:lang w:val="en-US"/>
        </w:rPr>
        <w:t xml:space="preserve"> discard already loaded parts and to</w:t>
      </w:r>
      <w:r>
        <w:rPr>
          <w:lang w:val="en-US"/>
        </w:rPr>
        <w:t xml:space="preserve"> retry.</w:t>
      </w:r>
    </w:p>
    <w:p w:rsidR="00544E0A" w:rsidRDefault="00544E0A" w:rsidP="00544E0A">
      <w:pPr>
        <w:pStyle w:val="Heading1"/>
      </w:pPr>
      <w:r>
        <w:lastRenderedPageBreak/>
        <w:tab/>
      </w:r>
      <w:bookmarkStart w:id="78" w:name="_Toc327372221"/>
      <w:r w:rsidR="00A95FB8">
        <w:t>Monitoring</w:t>
      </w:r>
      <w:r>
        <w:t xml:space="preserve"> and </w:t>
      </w:r>
      <w:r w:rsidR="00A95FB8">
        <w:t>Troubleshooting</w:t>
      </w:r>
      <w:bookmarkEnd w:id="78"/>
    </w:p>
    <w:p w:rsidR="00544E0A" w:rsidRDefault="008147BF" w:rsidP="000E02AF">
      <w:pPr>
        <w:rPr>
          <w:lang w:val="en-US"/>
        </w:rPr>
      </w:pPr>
      <w:r>
        <w:rPr>
          <w:lang w:val="en-US"/>
        </w:rPr>
        <w:t xml:space="preserve">Base concepts of SC monitoring and troubleshooting are described in </w:t>
      </w:r>
      <w:hyperlink r:id="rId38" w:history="1">
        <w:r w:rsidRPr="000A09E5">
          <w:rPr>
            <w:rStyle w:val="Hyperlink"/>
            <w:lang w:val="en-US"/>
          </w:rPr>
          <w:t>SC_4_Operation_E.pdf</w:t>
        </w:r>
      </w:hyperlink>
      <w:r>
        <w:rPr>
          <w:lang w:val="en-US"/>
        </w:rPr>
        <w:t>. Subsequent section covers monitoring and troubleshooting for the context of cache coherence.</w:t>
      </w:r>
    </w:p>
    <w:p w:rsidR="004C6052" w:rsidRPr="00BA1B96" w:rsidRDefault="004C6052" w:rsidP="004C6052">
      <w:pPr>
        <w:pStyle w:val="Heading2"/>
        <w:rPr>
          <w:lang w:val="en-US"/>
        </w:rPr>
      </w:pPr>
      <w:bookmarkStart w:id="79" w:name="_Toc327372222"/>
      <w:r>
        <w:rPr>
          <w:lang w:val="en-US"/>
        </w:rPr>
        <w:t>Cache Coherence Logging</w:t>
      </w:r>
      <w:bookmarkEnd w:id="79"/>
    </w:p>
    <w:p w:rsidR="00742BAF" w:rsidRDefault="00251C71" w:rsidP="000E02AF">
      <w:pPr>
        <w:rPr>
          <w:lang w:val="en-US"/>
        </w:rPr>
      </w:pPr>
      <w:r>
        <w:rPr>
          <w:lang w:val="en-US"/>
        </w:rPr>
        <w:t xml:space="preserve">The </w:t>
      </w:r>
      <w:r w:rsidRPr="00251C71">
        <w:rPr>
          <w:b/>
          <w:lang w:val="en-US"/>
        </w:rPr>
        <w:t>cacheLogger</w:t>
      </w:r>
      <w:r>
        <w:rPr>
          <w:lang w:val="en-US"/>
        </w:rPr>
        <w:t xml:space="preserve"> is responsible for logging the events in context of caching.</w:t>
      </w:r>
    </w:p>
    <w:p w:rsidR="000A09E5" w:rsidRDefault="000A09E5" w:rsidP="000E02AF">
      <w:pPr>
        <w:rPr>
          <w:lang w:val="en-US"/>
        </w:rPr>
      </w:pPr>
    </w:p>
    <w:p w:rsidR="000A09E5" w:rsidRDefault="00251C71" w:rsidP="000E02AF">
      <w:pPr>
        <w:rPr>
          <w:lang w:val="en-US"/>
        </w:rPr>
      </w:pPr>
      <w:r>
        <w:rPr>
          <w:lang w:val="en-US"/>
        </w:rPr>
        <w:t>Following</w:t>
      </w:r>
      <w:r w:rsidR="000A09E5">
        <w:rPr>
          <w:lang w:val="en-US"/>
        </w:rPr>
        <w:t xml:space="preserve"> events will be logged:</w:t>
      </w:r>
    </w:p>
    <w:p w:rsidR="008D118B" w:rsidRDefault="007058F0" w:rsidP="0097754F">
      <w:pPr>
        <w:numPr>
          <w:ilvl w:val="0"/>
          <w:numId w:val="8"/>
        </w:numPr>
        <w:rPr>
          <w:lang w:val="en-US"/>
        </w:rPr>
      </w:pPr>
      <w:r>
        <w:rPr>
          <w:lang w:val="en-US"/>
        </w:rPr>
        <w:t>New subscription on Cache Manager</w:t>
      </w:r>
      <w:r w:rsidR="008D118B">
        <w:rPr>
          <w:lang w:val="en-US"/>
        </w:rPr>
        <w:t>.</w:t>
      </w:r>
    </w:p>
    <w:p w:rsidR="008D118B" w:rsidRDefault="007058F0" w:rsidP="0097754F">
      <w:pPr>
        <w:numPr>
          <w:ilvl w:val="0"/>
          <w:numId w:val="8"/>
        </w:numPr>
        <w:rPr>
          <w:lang w:val="en-US"/>
        </w:rPr>
      </w:pPr>
      <w:r>
        <w:rPr>
          <w:lang w:val="en-US"/>
        </w:rPr>
        <w:t>New managed</w:t>
      </w:r>
      <w:r w:rsidR="000A09E5">
        <w:rPr>
          <w:lang w:val="en-US"/>
        </w:rPr>
        <w:t xml:space="preserve"> message received.</w:t>
      </w:r>
    </w:p>
    <w:p w:rsidR="00342577" w:rsidRDefault="00194CE4" w:rsidP="0097754F">
      <w:pPr>
        <w:numPr>
          <w:ilvl w:val="0"/>
          <w:numId w:val="8"/>
        </w:numPr>
        <w:rPr>
          <w:lang w:val="en-US"/>
        </w:rPr>
      </w:pPr>
      <w:r>
        <w:rPr>
          <w:lang w:val="en-US"/>
        </w:rPr>
        <w:t>New Appendix</w:t>
      </w:r>
      <w:r w:rsidR="00342577">
        <w:rPr>
          <w:lang w:val="en-US"/>
        </w:rPr>
        <w:t xml:space="preserve"> message received.</w:t>
      </w:r>
    </w:p>
    <w:p w:rsidR="00342577" w:rsidRPr="008D118B" w:rsidRDefault="00194CE4" w:rsidP="0097754F">
      <w:pPr>
        <w:numPr>
          <w:ilvl w:val="0"/>
          <w:numId w:val="8"/>
        </w:numPr>
        <w:rPr>
          <w:lang w:val="en-US"/>
        </w:rPr>
      </w:pPr>
      <w:r>
        <w:rPr>
          <w:lang w:val="en-US"/>
        </w:rPr>
        <w:t>New Initial message received, existing data replaced.</w:t>
      </w:r>
    </w:p>
    <w:p w:rsidR="008D118B" w:rsidRDefault="00194CE4" w:rsidP="0097754F">
      <w:pPr>
        <w:numPr>
          <w:ilvl w:val="0"/>
          <w:numId w:val="8"/>
        </w:numPr>
        <w:rPr>
          <w:lang w:val="en-US"/>
        </w:rPr>
      </w:pPr>
      <w:r>
        <w:rPr>
          <w:lang w:val="en-US"/>
        </w:rPr>
        <w:t xml:space="preserve">New Remove messaged received, existing data </w:t>
      </w:r>
      <w:r w:rsidR="00B57081">
        <w:rPr>
          <w:lang w:val="en-US"/>
        </w:rPr>
        <w:t xml:space="preserve">completely </w:t>
      </w:r>
      <w:r>
        <w:rPr>
          <w:lang w:val="en-US"/>
        </w:rPr>
        <w:t>removed.</w:t>
      </w:r>
    </w:p>
    <w:p w:rsidR="000A09E5" w:rsidRDefault="00D850A2" w:rsidP="0097754F">
      <w:pPr>
        <w:numPr>
          <w:ilvl w:val="0"/>
          <w:numId w:val="8"/>
        </w:numPr>
        <w:rPr>
          <w:lang w:val="en-US"/>
        </w:rPr>
      </w:pPr>
      <w:r>
        <w:rPr>
          <w:lang w:val="en-US"/>
        </w:rPr>
        <w:t>Appendix</w:t>
      </w:r>
      <w:r w:rsidR="000A09E5">
        <w:rPr>
          <w:lang w:val="en-US"/>
        </w:rPr>
        <w:t xml:space="preserve"> </w:t>
      </w:r>
      <w:r>
        <w:rPr>
          <w:lang w:val="en-US"/>
        </w:rPr>
        <w:t xml:space="preserve">error </w:t>
      </w:r>
      <w:r w:rsidR="000A09E5">
        <w:rPr>
          <w:lang w:val="en-US"/>
        </w:rPr>
        <w:t>because no corresponding “cacheId” found.</w:t>
      </w:r>
    </w:p>
    <w:p w:rsidR="000A09E5" w:rsidRDefault="00333D27" w:rsidP="0097754F">
      <w:pPr>
        <w:numPr>
          <w:ilvl w:val="0"/>
          <w:numId w:val="8"/>
        </w:numPr>
        <w:rPr>
          <w:lang w:val="en-US"/>
        </w:rPr>
      </w:pPr>
      <w:r>
        <w:rPr>
          <w:lang w:val="en-US"/>
        </w:rPr>
        <w:t>Broken Cache Manager</w:t>
      </w:r>
      <w:r w:rsidR="000A09E5">
        <w:rPr>
          <w:lang w:val="en-US"/>
        </w:rPr>
        <w:t xml:space="preserve">-&gt; </w:t>
      </w:r>
      <w:r w:rsidR="005E7DB5">
        <w:rPr>
          <w:lang w:val="en-US"/>
        </w:rPr>
        <w:t>Managed</w:t>
      </w:r>
      <w:r w:rsidR="000A09E5">
        <w:rPr>
          <w:lang w:val="en-US"/>
        </w:rPr>
        <w:t xml:space="preserve"> </w:t>
      </w:r>
      <w:r w:rsidR="00B0217D">
        <w:rPr>
          <w:lang w:val="en-US"/>
        </w:rPr>
        <w:t>data</w:t>
      </w:r>
      <w:r w:rsidR="000A09E5">
        <w:rPr>
          <w:lang w:val="en-US"/>
        </w:rPr>
        <w:t xml:space="preserve"> </w:t>
      </w:r>
      <w:r w:rsidR="00680DF2">
        <w:rPr>
          <w:lang w:val="en-US"/>
        </w:rPr>
        <w:t>removed</w:t>
      </w:r>
      <w:r w:rsidR="000A09E5">
        <w:rPr>
          <w:lang w:val="en-US"/>
        </w:rPr>
        <w:t>.</w:t>
      </w:r>
    </w:p>
    <w:p w:rsidR="00680DF2" w:rsidRDefault="002F6FA1" w:rsidP="0097754F">
      <w:pPr>
        <w:numPr>
          <w:ilvl w:val="0"/>
          <w:numId w:val="8"/>
        </w:numPr>
        <w:rPr>
          <w:lang w:val="en-US"/>
        </w:rPr>
      </w:pPr>
      <w:r>
        <w:rPr>
          <w:lang w:val="en-US"/>
        </w:rPr>
        <w:t xml:space="preserve">No more subscriptions on Cache Manager </w:t>
      </w:r>
      <w:r w:rsidR="00B63864">
        <w:rPr>
          <w:lang w:val="en-US"/>
        </w:rPr>
        <w:t xml:space="preserve">-&gt; </w:t>
      </w:r>
      <w:r>
        <w:rPr>
          <w:lang w:val="en-US"/>
        </w:rPr>
        <w:t>Managed data</w:t>
      </w:r>
      <w:r w:rsidR="00B63864">
        <w:rPr>
          <w:lang w:val="en-US"/>
        </w:rPr>
        <w:t xml:space="preserve"> removed.</w:t>
      </w:r>
    </w:p>
    <w:p w:rsidR="007C74B5" w:rsidRPr="00BA1B96" w:rsidRDefault="007C74B5" w:rsidP="007C74B5">
      <w:pPr>
        <w:pStyle w:val="Heading2"/>
        <w:rPr>
          <w:lang w:val="en-US"/>
        </w:rPr>
      </w:pPr>
      <w:bookmarkStart w:id="80" w:name="_Toc327372223"/>
      <w:r>
        <w:rPr>
          <w:lang w:val="en-US"/>
        </w:rPr>
        <w:t xml:space="preserve">Cache Coherence </w:t>
      </w:r>
      <w:r w:rsidR="00F57ADA">
        <w:rPr>
          <w:lang w:val="en-US"/>
        </w:rPr>
        <w:t>Monitor</w:t>
      </w:r>
      <w:bookmarkEnd w:id="80"/>
    </w:p>
    <w:p w:rsidR="00CA088C" w:rsidRDefault="00CA088C" w:rsidP="007C74B5">
      <w:pPr>
        <w:rPr>
          <w:lang w:val="en-US"/>
        </w:rPr>
      </w:pPr>
      <w:r>
        <w:rPr>
          <w:lang w:val="en-US"/>
        </w:rPr>
        <w:t>Below mentioned information in the context of cache coherence model are visible in the Web UI.</w:t>
      </w:r>
    </w:p>
    <w:p w:rsidR="00CA088C" w:rsidRDefault="00CA088C" w:rsidP="007C74B5">
      <w:pPr>
        <w:rPr>
          <w:lang w:val="en-US"/>
        </w:rPr>
      </w:pPr>
    </w:p>
    <w:p w:rsidR="00CA088C" w:rsidRDefault="003C2AC0" w:rsidP="00CA088C">
      <w:pPr>
        <w:pStyle w:val="ListParagraph"/>
        <w:numPr>
          <w:ilvl w:val="0"/>
          <w:numId w:val="26"/>
        </w:numPr>
        <w:rPr>
          <w:lang w:val="en-US"/>
        </w:rPr>
      </w:pPr>
      <w:r>
        <w:rPr>
          <w:lang w:val="en-US"/>
        </w:rPr>
        <w:t>Static data with</w:t>
      </w:r>
      <w:r w:rsidR="00CA088C">
        <w:rPr>
          <w:lang w:val="en-US"/>
        </w:rPr>
        <w:t xml:space="preserve"> expiration time</w:t>
      </w:r>
      <w:r w:rsidR="00830C2E">
        <w:rPr>
          <w:lang w:val="en-US"/>
        </w:rPr>
        <w:t>.</w:t>
      </w:r>
    </w:p>
    <w:p w:rsidR="00CA088C" w:rsidRDefault="00830C2E" w:rsidP="00CA088C">
      <w:pPr>
        <w:pStyle w:val="ListParagraph"/>
        <w:numPr>
          <w:ilvl w:val="0"/>
          <w:numId w:val="26"/>
        </w:numPr>
        <w:rPr>
          <w:lang w:val="en-US"/>
        </w:rPr>
      </w:pPr>
      <w:r>
        <w:rPr>
          <w:lang w:val="en-US"/>
        </w:rPr>
        <w:t>Managed data</w:t>
      </w:r>
    </w:p>
    <w:p w:rsidR="009D7AA2" w:rsidRDefault="009D7AA2" w:rsidP="009D7AA2">
      <w:pPr>
        <w:pStyle w:val="ListParagraph"/>
        <w:numPr>
          <w:ilvl w:val="1"/>
          <w:numId w:val="26"/>
        </w:numPr>
        <w:rPr>
          <w:lang w:val="en-US"/>
        </w:rPr>
      </w:pPr>
      <w:r>
        <w:rPr>
          <w:lang w:val="en-US"/>
        </w:rPr>
        <w:t>Creation time of managed message (initial message received)</w:t>
      </w:r>
    </w:p>
    <w:p w:rsidR="00CA088C" w:rsidRDefault="009D7AA2" w:rsidP="009D7AA2">
      <w:pPr>
        <w:pStyle w:val="ListParagraph"/>
        <w:numPr>
          <w:ilvl w:val="1"/>
          <w:numId w:val="26"/>
        </w:numPr>
        <w:rPr>
          <w:lang w:val="en-US"/>
        </w:rPr>
      </w:pPr>
      <w:r>
        <w:rPr>
          <w:lang w:val="en-US"/>
        </w:rPr>
        <w:t>Available appendixes, total number of</w:t>
      </w:r>
    </w:p>
    <w:p w:rsidR="009D7AA2" w:rsidRDefault="009D7AA2" w:rsidP="009D7AA2">
      <w:pPr>
        <w:pStyle w:val="ListParagraph"/>
        <w:numPr>
          <w:ilvl w:val="1"/>
          <w:numId w:val="26"/>
        </w:numPr>
        <w:rPr>
          <w:lang w:val="en-US"/>
        </w:rPr>
      </w:pPr>
      <w:r>
        <w:rPr>
          <w:lang w:val="en-US"/>
        </w:rPr>
        <w:t xml:space="preserve">Time last </w:t>
      </w:r>
      <w:r w:rsidR="007A6A96">
        <w:rPr>
          <w:lang w:val="en-US"/>
        </w:rPr>
        <w:t>appended</w:t>
      </w:r>
      <w:r>
        <w:rPr>
          <w:lang w:val="en-US"/>
        </w:rPr>
        <w:t xml:space="preserve"> </w:t>
      </w:r>
      <w:r w:rsidR="00B846D2">
        <w:rPr>
          <w:lang w:val="en-US"/>
        </w:rPr>
        <w:t>message</w:t>
      </w:r>
      <w:r w:rsidR="00CA0306">
        <w:rPr>
          <w:lang w:val="en-US"/>
        </w:rPr>
        <w:t xml:space="preserve"> arrived</w:t>
      </w:r>
    </w:p>
    <w:p w:rsidR="009C4A16" w:rsidRDefault="00643F89" w:rsidP="009C4A16">
      <w:pPr>
        <w:pStyle w:val="ListParagraph"/>
        <w:numPr>
          <w:ilvl w:val="1"/>
          <w:numId w:val="26"/>
        </w:numPr>
        <w:rPr>
          <w:lang w:val="en-US"/>
        </w:rPr>
      </w:pPr>
      <w:r>
        <w:rPr>
          <w:lang w:val="en-US"/>
        </w:rPr>
        <w:t>Cache Manager assigned to this message</w:t>
      </w:r>
    </w:p>
    <w:p w:rsidR="009C4A16" w:rsidRDefault="009C4A16" w:rsidP="009C4A16">
      <w:pPr>
        <w:pStyle w:val="ListParagraph"/>
        <w:numPr>
          <w:ilvl w:val="0"/>
          <w:numId w:val="26"/>
        </w:numPr>
        <w:rPr>
          <w:lang w:val="en-US"/>
        </w:rPr>
      </w:pPr>
      <w:r>
        <w:rPr>
          <w:lang w:val="en-US"/>
        </w:rPr>
        <w:t>State of Cache Manager (active or inactive)</w:t>
      </w:r>
    </w:p>
    <w:p w:rsidR="009C4A16" w:rsidRDefault="009C4A16" w:rsidP="009C4A16">
      <w:pPr>
        <w:pStyle w:val="ListParagraph"/>
        <w:numPr>
          <w:ilvl w:val="1"/>
          <w:numId w:val="26"/>
        </w:numPr>
        <w:rPr>
          <w:lang w:val="en-US"/>
        </w:rPr>
      </w:pPr>
      <w:r>
        <w:rPr>
          <w:lang w:val="en-US"/>
        </w:rPr>
        <w:t>Active or inactive</w:t>
      </w:r>
    </w:p>
    <w:p w:rsidR="009C4A16" w:rsidRPr="009C4A16" w:rsidRDefault="009C4A16" w:rsidP="009C4A16">
      <w:pPr>
        <w:pStyle w:val="ListParagraph"/>
        <w:numPr>
          <w:ilvl w:val="1"/>
          <w:numId w:val="26"/>
        </w:numPr>
        <w:rPr>
          <w:lang w:val="en-US"/>
        </w:rPr>
      </w:pPr>
      <w:r>
        <w:rPr>
          <w:lang w:val="en-US"/>
        </w:rPr>
        <w:t>Nr of subscriptions to the Cache Manager</w:t>
      </w:r>
    </w:p>
    <w:p w:rsidR="007C74B5" w:rsidRDefault="007C74B5" w:rsidP="007C74B5">
      <w:pPr>
        <w:rPr>
          <w:lang w:val="en-US"/>
        </w:rPr>
      </w:pPr>
    </w:p>
    <w:p w:rsidR="007C74B5" w:rsidRDefault="007C74B5" w:rsidP="007C74B5">
      <w:pPr>
        <w:pStyle w:val="MarginNote"/>
        <w:framePr w:wrap="around"/>
        <w:rPr>
          <w:lang w:val="en-US"/>
        </w:rPr>
      </w:pPr>
      <w:r>
        <w:rPr>
          <w:lang w:val="en-US"/>
        </w:rPr>
        <w:t>Cache</w:t>
      </w:r>
    </w:p>
    <w:p w:rsidR="007C74B5" w:rsidRDefault="007C74B5" w:rsidP="007C74B5">
      <w:pPr>
        <w:rPr>
          <w:lang w:val="en-US"/>
        </w:rPr>
      </w:pPr>
      <w:r>
        <w:rPr>
          <w:lang w:val="en-US"/>
        </w:rPr>
        <w:t>The cache form shows the state of the cache.</w:t>
      </w:r>
      <w:r w:rsidR="00E53893" w:rsidRPr="00500BB8">
        <w:rPr>
          <w:lang w:val="en-US"/>
        </w:rPr>
        <w:fldChar w:fldCharType="begin"/>
      </w:r>
      <w:r w:rsidRPr="00500BB8">
        <w:rPr>
          <w:lang w:val="en-US"/>
        </w:rPr>
        <w:instrText xml:space="preserve"> XE "</w:instrText>
      </w:r>
      <w:r>
        <w:rPr>
          <w:lang w:val="en-US"/>
        </w:rPr>
        <w:instrText>Cache</w:instrText>
      </w:r>
      <w:r w:rsidRPr="00500BB8">
        <w:rPr>
          <w:lang w:val="en-US"/>
        </w:rPr>
        <w:instrText xml:space="preserve">" </w:instrText>
      </w:r>
      <w:r w:rsidR="00E53893" w:rsidRPr="00500BB8">
        <w:rPr>
          <w:lang w:val="en-US"/>
        </w:rPr>
        <w:fldChar w:fldCharType="end"/>
      </w:r>
    </w:p>
    <w:p w:rsidR="007C74B5" w:rsidRDefault="001F2229" w:rsidP="007C74B5">
      <w:pPr>
        <w:rPr>
          <w:lang w:val="en-US"/>
        </w:rPr>
      </w:pPr>
      <w:r>
        <w:rPr>
          <w:noProof/>
          <w:lang w:val="de-CH" w:eastAsia="de-CH"/>
        </w:rPr>
        <w:drawing>
          <wp:inline distT="0" distB="0" distL="0" distR="0">
            <wp:extent cx="4852035" cy="742950"/>
            <wp:effectExtent l="19050" t="0" r="5715" b="0"/>
            <wp:docPr id="4" name="Picture 4" descr="WEBUI_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EBUI_Cache"/>
                    <pic:cNvPicPr>
                      <a:picLocks noChangeAspect="1" noChangeArrowheads="1"/>
                    </pic:cNvPicPr>
                  </pic:nvPicPr>
                  <pic:blipFill>
                    <a:blip r:embed="rId39"/>
                    <a:srcRect/>
                    <a:stretch>
                      <a:fillRect/>
                    </a:stretch>
                  </pic:blipFill>
                  <pic:spPr bwMode="auto">
                    <a:xfrm>
                      <a:off x="0" y="0"/>
                      <a:ext cx="4852035" cy="742950"/>
                    </a:xfrm>
                    <a:prstGeom prst="rect">
                      <a:avLst/>
                    </a:prstGeom>
                    <a:noFill/>
                    <a:ln w="9525">
                      <a:noFill/>
                      <a:miter lim="800000"/>
                      <a:headEnd/>
                      <a:tailEnd/>
                    </a:ln>
                  </pic:spPr>
                </pic:pic>
              </a:graphicData>
            </a:graphic>
          </wp:inline>
        </w:drawing>
      </w:r>
    </w:p>
    <w:p w:rsidR="007F727B" w:rsidRDefault="007F727B" w:rsidP="007F727B">
      <w:pPr>
        <w:pStyle w:val="Heading1"/>
      </w:pPr>
      <w:r>
        <w:lastRenderedPageBreak/>
        <w:tab/>
      </w:r>
      <w:bookmarkStart w:id="81" w:name="_Toc327372224"/>
      <w:r>
        <w:t xml:space="preserve">Configuration of Cache </w:t>
      </w:r>
      <w:r w:rsidR="00135420">
        <w:t>Manager</w:t>
      </w:r>
      <w:bookmarkEnd w:id="81"/>
    </w:p>
    <w:p w:rsidR="00CF178A" w:rsidRDefault="001218DE" w:rsidP="001218DE">
      <w:pPr>
        <w:rPr>
          <w:lang w:val="en-US"/>
        </w:rPr>
      </w:pPr>
      <w:r w:rsidRPr="00CF178A">
        <w:rPr>
          <w:lang w:val="en-US"/>
        </w:rPr>
        <w:t xml:space="preserve">The SC is configured with a single configuration file sc.properties. More details are described in </w:t>
      </w:r>
      <w:hyperlink r:id="rId40" w:history="1">
        <w:r w:rsidR="00CF6B6C" w:rsidRPr="000A09E5">
          <w:rPr>
            <w:rStyle w:val="Hyperlink"/>
            <w:lang w:val="en-US"/>
          </w:rPr>
          <w:t>SC_4_Operation_E.pdf</w:t>
        </w:r>
      </w:hyperlink>
      <w:r w:rsidR="00CF6B6C">
        <w:rPr>
          <w:lang w:val="en-US"/>
        </w:rPr>
        <w:t>.</w:t>
      </w:r>
      <w:r w:rsidR="000009C0">
        <w:rPr>
          <w:lang w:val="en-US"/>
        </w:rPr>
        <w:t xml:space="preserve"> </w:t>
      </w:r>
      <w:r w:rsidR="006374BC">
        <w:rPr>
          <w:lang w:val="en-US"/>
        </w:rPr>
        <w:t xml:space="preserve">Configuration of Cache Manager </w:t>
      </w:r>
      <w:r w:rsidR="00CF178A" w:rsidRPr="00CF178A">
        <w:rPr>
          <w:lang w:val="en-US"/>
        </w:rPr>
        <w:t>is also done in sc.properties.</w:t>
      </w:r>
    </w:p>
    <w:p w:rsidR="00CF178A" w:rsidRDefault="0098462E" w:rsidP="00CF178A">
      <w:pPr>
        <w:pStyle w:val="Heading2"/>
        <w:rPr>
          <w:lang w:val="en-US"/>
        </w:rPr>
      </w:pPr>
      <w:bookmarkStart w:id="82" w:name="_Toc327372225"/>
      <w:r>
        <w:rPr>
          <w:lang w:val="en-US"/>
        </w:rPr>
        <w:t xml:space="preserve">Cache </w:t>
      </w:r>
      <w:r w:rsidR="00087DD4">
        <w:rPr>
          <w:lang w:val="en-US"/>
        </w:rPr>
        <w:t xml:space="preserve">Manager </w:t>
      </w:r>
      <w:bookmarkEnd w:id="82"/>
      <w:r w:rsidR="00FF41C3">
        <w:rPr>
          <w:lang w:val="en-US"/>
        </w:rPr>
        <w:t>Configuration</w:t>
      </w:r>
    </w:p>
    <w:p w:rsidR="007919AA" w:rsidRDefault="003A741B" w:rsidP="007919AA">
      <w:pPr>
        <w:rPr>
          <w:lang w:val="en-US"/>
        </w:rPr>
      </w:pPr>
      <w:r>
        <w:rPr>
          <w:lang w:val="en-US"/>
        </w:rPr>
        <w:t>Names of the Cache Managers h</w:t>
      </w:r>
      <w:r w:rsidR="00C74BC7">
        <w:rPr>
          <w:lang w:val="en-US"/>
        </w:rPr>
        <w:t xml:space="preserve">ave to be listed as shown below. </w:t>
      </w:r>
      <w:r w:rsidR="00BD7E03">
        <w:rPr>
          <w:lang w:val="en-US"/>
        </w:rPr>
        <w:t>A remote node defines which cascaded SC (only one) is publishing messages to a specific Cache Manager.</w:t>
      </w:r>
    </w:p>
    <w:p w:rsidR="003A741B" w:rsidRDefault="003A741B" w:rsidP="007919AA">
      <w:pPr>
        <w:rPr>
          <w:lang w:val="en-US"/>
        </w:rPr>
      </w:pPr>
    </w:p>
    <w:p w:rsidR="003A741B" w:rsidRDefault="003A741B" w:rsidP="007919AA">
      <w:pPr>
        <w:rPr>
          <w:lang w:val="en-US"/>
        </w:rPr>
      </w:pPr>
      <w:r>
        <w:rPr>
          <w:lang w:val="en-US"/>
        </w:rPr>
        <w:t>…...</w:t>
      </w:r>
    </w:p>
    <w:p w:rsidR="006135E6" w:rsidRPr="003A741B" w:rsidRDefault="006135E6" w:rsidP="003A741B">
      <w:pPr>
        <w:pStyle w:val="CodeExample"/>
        <w:ind w:right="-851"/>
        <w:rPr>
          <w:sz w:val="16"/>
          <w:szCs w:val="16"/>
          <w:lang w:val="en-US"/>
        </w:rPr>
      </w:pPr>
      <w:r w:rsidRPr="003A741B">
        <w:rPr>
          <w:sz w:val="16"/>
          <w:szCs w:val="16"/>
          <w:lang w:val="en-US"/>
        </w:rPr>
        <w:t>cacheManagers=sc1-cacheMgr, sc2-cacheMgr</w:t>
      </w:r>
    </w:p>
    <w:p w:rsidR="0098462E" w:rsidRDefault="0098462E" w:rsidP="00CF178A">
      <w:pPr>
        <w:rPr>
          <w:lang w:val="en-US"/>
        </w:rPr>
      </w:pPr>
      <w:r>
        <w:rPr>
          <w:lang w:val="en-US"/>
        </w:rPr>
        <w:t>…...</w:t>
      </w:r>
    </w:p>
    <w:p w:rsidR="0098462E" w:rsidRPr="00D275DF" w:rsidRDefault="0098462E" w:rsidP="0098462E">
      <w:pPr>
        <w:pStyle w:val="CodeExample"/>
        <w:ind w:right="-851"/>
        <w:rPr>
          <w:sz w:val="16"/>
          <w:szCs w:val="16"/>
          <w:lang w:val="en-US"/>
        </w:rPr>
      </w:pPr>
      <w:r w:rsidRPr="00D275DF">
        <w:rPr>
          <w:sz w:val="16"/>
          <w:szCs w:val="16"/>
          <w:lang w:val="en-US"/>
        </w:rPr>
        <w:t>sc1-</w:t>
      </w:r>
      <w:r w:rsidR="00135420">
        <w:rPr>
          <w:sz w:val="16"/>
          <w:szCs w:val="16"/>
          <w:lang w:val="en-US"/>
        </w:rPr>
        <w:t>cacheMgr</w:t>
      </w:r>
      <w:r w:rsidRPr="00D275DF">
        <w:rPr>
          <w:sz w:val="16"/>
          <w:szCs w:val="16"/>
          <w:lang w:val="en-US"/>
        </w:rPr>
        <w:t>.type=</w:t>
      </w:r>
      <w:r w:rsidR="000A4A68">
        <w:rPr>
          <w:sz w:val="16"/>
          <w:szCs w:val="16"/>
          <w:lang w:val="en-US"/>
        </w:rPr>
        <w:t>CacheManager</w:t>
      </w:r>
    </w:p>
    <w:p w:rsidR="0098462E" w:rsidRPr="00D275DF" w:rsidRDefault="0098462E" w:rsidP="0098462E">
      <w:pPr>
        <w:pStyle w:val="CodeExample"/>
        <w:ind w:right="-851"/>
        <w:rPr>
          <w:sz w:val="16"/>
          <w:szCs w:val="16"/>
          <w:lang w:val="en-US"/>
        </w:rPr>
      </w:pPr>
      <w:r w:rsidRPr="00D275DF">
        <w:rPr>
          <w:sz w:val="16"/>
          <w:szCs w:val="16"/>
          <w:lang w:val="en-US"/>
        </w:rPr>
        <w:t>sc1-</w:t>
      </w:r>
      <w:r w:rsidR="00135420">
        <w:rPr>
          <w:sz w:val="16"/>
          <w:szCs w:val="16"/>
          <w:lang w:val="en-US"/>
        </w:rPr>
        <w:t>cacheMgr</w:t>
      </w:r>
      <w:r w:rsidRPr="00D275DF">
        <w:rPr>
          <w:sz w:val="16"/>
          <w:szCs w:val="16"/>
          <w:lang w:val="en-US"/>
        </w:rPr>
        <w:t>.enabled=true</w:t>
      </w:r>
    </w:p>
    <w:p w:rsidR="0098462E" w:rsidRPr="00D275DF" w:rsidRDefault="0098462E" w:rsidP="0098462E">
      <w:pPr>
        <w:pStyle w:val="CodeExample"/>
        <w:ind w:right="-851"/>
        <w:rPr>
          <w:sz w:val="16"/>
          <w:szCs w:val="16"/>
          <w:lang w:val="en-US"/>
        </w:rPr>
      </w:pPr>
      <w:r w:rsidRPr="00D275DF">
        <w:rPr>
          <w:sz w:val="16"/>
          <w:szCs w:val="16"/>
          <w:lang w:val="en-US"/>
        </w:rPr>
        <w:t>sc1-</w:t>
      </w:r>
      <w:r w:rsidR="00135420">
        <w:rPr>
          <w:sz w:val="16"/>
          <w:szCs w:val="16"/>
          <w:lang w:val="en-US"/>
        </w:rPr>
        <w:t>cacheMgr</w:t>
      </w:r>
      <w:r w:rsidRPr="00D275DF">
        <w:rPr>
          <w:sz w:val="16"/>
          <w:szCs w:val="16"/>
          <w:lang w:val="en-US"/>
        </w:rPr>
        <w:t>.remoteNode=sc1</w:t>
      </w:r>
    </w:p>
    <w:p w:rsidR="0098462E" w:rsidRPr="00D275DF" w:rsidRDefault="0098462E" w:rsidP="0098462E">
      <w:pPr>
        <w:pStyle w:val="CodeExample"/>
        <w:ind w:right="-851"/>
        <w:rPr>
          <w:sz w:val="16"/>
          <w:szCs w:val="16"/>
          <w:lang w:val="en-US"/>
        </w:rPr>
      </w:pPr>
      <w:r w:rsidRPr="00D275DF">
        <w:rPr>
          <w:sz w:val="16"/>
          <w:szCs w:val="16"/>
          <w:lang w:val="en-US"/>
        </w:rPr>
        <w:t>sc1-</w:t>
      </w:r>
      <w:r w:rsidR="00135420">
        <w:rPr>
          <w:sz w:val="16"/>
          <w:szCs w:val="16"/>
          <w:lang w:val="en-US"/>
        </w:rPr>
        <w:t>cacheMgr</w:t>
      </w:r>
      <w:r w:rsidRPr="00D275DF">
        <w:rPr>
          <w:sz w:val="16"/>
          <w:szCs w:val="16"/>
          <w:lang w:val="en-US"/>
        </w:rPr>
        <w:t>.noDataIntervalSeconds=10</w:t>
      </w:r>
    </w:p>
    <w:p w:rsidR="0098462E" w:rsidRPr="00D275DF" w:rsidRDefault="0098462E" w:rsidP="0098462E">
      <w:pPr>
        <w:pStyle w:val="CodeExample"/>
        <w:ind w:right="-851"/>
        <w:rPr>
          <w:sz w:val="16"/>
          <w:szCs w:val="16"/>
          <w:lang w:val="en-US"/>
        </w:rPr>
      </w:pPr>
    </w:p>
    <w:p w:rsidR="0098462E" w:rsidRPr="00D275DF" w:rsidRDefault="0098462E" w:rsidP="0098462E">
      <w:pPr>
        <w:pStyle w:val="CodeExample"/>
        <w:ind w:right="-851"/>
        <w:rPr>
          <w:sz w:val="16"/>
          <w:szCs w:val="16"/>
          <w:lang w:val="en-US"/>
        </w:rPr>
      </w:pPr>
      <w:r w:rsidRPr="00D275DF">
        <w:rPr>
          <w:sz w:val="16"/>
          <w:szCs w:val="16"/>
          <w:lang w:val="en-US"/>
        </w:rPr>
        <w:t>sc2-</w:t>
      </w:r>
      <w:r w:rsidR="000D7F01">
        <w:rPr>
          <w:sz w:val="16"/>
          <w:szCs w:val="16"/>
          <w:lang w:val="en-US"/>
        </w:rPr>
        <w:t>cacheMgr2</w:t>
      </w:r>
      <w:r w:rsidRPr="00D275DF">
        <w:rPr>
          <w:sz w:val="16"/>
          <w:szCs w:val="16"/>
          <w:lang w:val="en-US"/>
        </w:rPr>
        <w:t>.type=</w:t>
      </w:r>
      <w:r w:rsidR="00BE361D">
        <w:rPr>
          <w:sz w:val="16"/>
          <w:szCs w:val="16"/>
          <w:lang w:val="en-US"/>
        </w:rPr>
        <w:t>CacheManager</w:t>
      </w:r>
    </w:p>
    <w:p w:rsidR="0098462E" w:rsidRPr="00D275DF" w:rsidRDefault="0098462E" w:rsidP="0098462E">
      <w:pPr>
        <w:pStyle w:val="CodeExample"/>
        <w:ind w:right="-851"/>
        <w:rPr>
          <w:sz w:val="16"/>
          <w:szCs w:val="16"/>
          <w:lang w:val="en-US"/>
        </w:rPr>
      </w:pPr>
      <w:r w:rsidRPr="00D275DF">
        <w:rPr>
          <w:sz w:val="16"/>
          <w:szCs w:val="16"/>
          <w:lang w:val="en-US"/>
        </w:rPr>
        <w:t>sc2-</w:t>
      </w:r>
      <w:r w:rsidR="00BE361D">
        <w:rPr>
          <w:sz w:val="16"/>
          <w:szCs w:val="16"/>
          <w:lang w:val="en-US"/>
        </w:rPr>
        <w:t>cacheMgr2</w:t>
      </w:r>
      <w:r w:rsidRPr="00D275DF">
        <w:rPr>
          <w:sz w:val="16"/>
          <w:szCs w:val="16"/>
          <w:lang w:val="en-US"/>
        </w:rPr>
        <w:t>.enabled=true</w:t>
      </w:r>
    </w:p>
    <w:p w:rsidR="0098462E" w:rsidRPr="00D275DF" w:rsidRDefault="0098462E" w:rsidP="0098462E">
      <w:pPr>
        <w:pStyle w:val="CodeExample"/>
        <w:ind w:right="-851"/>
        <w:rPr>
          <w:sz w:val="16"/>
          <w:szCs w:val="16"/>
          <w:lang w:val="en-US"/>
        </w:rPr>
      </w:pPr>
      <w:r w:rsidRPr="00D275DF">
        <w:rPr>
          <w:sz w:val="16"/>
          <w:szCs w:val="16"/>
          <w:lang w:val="en-US"/>
        </w:rPr>
        <w:t>sc2-</w:t>
      </w:r>
      <w:r w:rsidR="00BE361D">
        <w:rPr>
          <w:sz w:val="16"/>
          <w:szCs w:val="16"/>
          <w:lang w:val="en-US"/>
        </w:rPr>
        <w:t>cacheMgr2</w:t>
      </w:r>
      <w:r w:rsidRPr="00D275DF">
        <w:rPr>
          <w:sz w:val="16"/>
          <w:szCs w:val="16"/>
          <w:lang w:val="en-US"/>
        </w:rPr>
        <w:t>.remoteNode=sc2</w:t>
      </w:r>
    </w:p>
    <w:p w:rsidR="0098462E" w:rsidRDefault="0098462E" w:rsidP="0098462E">
      <w:pPr>
        <w:pStyle w:val="CodeExample"/>
        <w:ind w:right="-851"/>
        <w:rPr>
          <w:sz w:val="16"/>
          <w:szCs w:val="16"/>
          <w:lang w:val="en-US"/>
        </w:rPr>
      </w:pPr>
      <w:r w:rsidRPr="00D275DF">
        <w:rPr>
          <w:sz w:val="16"/>
          <w:szCs w:val="16"/>
          <w:lang w:val="en-US"/>
        </w:rPr>
        <w:t>sc2-</w:t>
      </w:r>
      <w:r w:rsidR="00BE361D">
        <w:rPr>
          <w:sz w:val="16"/>
          <w:szCs w:val="16"/>
          <w:lang w:val="en-US"/>
        </w:rPr>
        <w:t>cacheMgr2</w:t>
      </w:r>
      <w:r w:rsidRPr="00D275DF">
        <w:rPr>
          <w:sz w:val="16"/>
          <w:szCs w:val="16"/>
          <w:lang w:val="en-US"/>
        </w:rPr>
        <w:t>.noDataIntervalSeconds=10</w:t>
      </w:r>
    </w:p>
    <w:p w:rsidR="0098462E" w:rsidRDefault="0098462E" w:rsidP="0098462E">
      <w:pPr>
        <w:rPr>
          <w:lang w:val="en-US"/>
        </w:rPr>
      </w:pPr>
      <w:r>
        <w:rPr>
          <w:lang w:val="en-US"/>
        </w:rPr>
        <w:t>…...</w:t>
      </w:r>
    </w:p>
    <w:p w:rsidR="000D1749" w:rsidRDefault="000D1749" w:rsidP="000D1749">
      <w:pPr>
        <w:pStyle w:val="Heading1"/>
      </w:pPr>
      <w:r>
        <w:lastRenderedPageBreak/>
        <w:tab/>
      </w:r>
      <w:bookmarkStart w:id="83" w:name="_Toc327372226"/>
      <w:r>
        <w:t>Best Practice</w:t>
      </w:r>
      <w:bookmarkEnd w:id="83"/>
    </w:p>
    <w:p w:rsidR="000D1749" w:rsidRDefault="00067F76" w:rsidP="000D1749">
      <w:pPr>
        <w:pStyle w:val="Heading2"/>
        <w:rPr>
          <w:lang w:val="en-US"/>
        </w:rPr>
      </w:pPr>
      <w:bookmarkStart w:id="84" w:name="_Toc327372227"/>
      <w:r>
        <w:rPr>
          <w:lang w:val="en-US"/>
        </w:rPr>
        <w:t xml:space="preserve">Proper separation of </w:t>
      </w:r>
      <w:r w:rsidR="00E449AB">
        <w:rPr>
          <w:lang w:val="en-US"/>
        </w:rPr>
        <w:t xml:space="preserve">static </w:t>
      </w:r>
      <w:r>
        <w:rPr>
          <w:lang w:val="en-US"/>
        </w:rPr>
        <w:t xml:space="preserve">and </w:t>
      </w:r>
      <w:r w:rsidR="00E449AB">
        <w:rPr>
          <w:lang w:val="en-US"/>
        </w:rPr>
        <w:t>managed</w:t>
      </w:r>
      <w:r w:rsidR="00954E5B">
        <w:rPr>
          <w:lang w:val="en-US"/>
        </w:rPr>
        <w:t xml:space="preserve"> </w:t>
      </w:r>
      <w:r w:rsidR="000D1749">
        <w:rPr>
          <w:lang w:val="en-US"/>
        </w:rPr>
        <w:t>data</w:t>
      </w:r>
      <w:bookmarkEnd w:id="84"/>
    </w:p>
    <w:p w:rsidR="00AD0EF7" w:rsidRPr="004217CA" w:rsidRDefault="004217CA" w:rsidP="004217CA">
      <w:pPr>
        <w:rPr>
          <w:lang w:val="en-US"/>
        </w:rPr>
      </w:pPr>
      <w:r>
        <w:rPr>
          <w:lang w:val="en-US"/>
        </w:rPr>
        <w:t xml:space="preserve">Chapter </w:t>
      </w:r>
      <w:r w:rsidR="00E53893">
        <w:rPr>
          <w:lang w:val="en-US"/>
        </w:rPr>
        <w:fldChar w:fldCharType="begin"/>
      </w:r>
      <w:r>
        <w:rPr>
          <w:lang w:val="en-US"/>
        </w:rPr>
        <w:instrText xml:space="preserve"> REF _Ref327367264 \w \h </w:instrText>
      </w:r>
      <w:r w:rsidR="00E53893">
        <w:rPr>
          <w:lang w:val="en-US"/>
        </w:rPr>
      </w:r>
      <w:r w:rsidR="00E53893">
        <w:rPr>
          <w:lang w:val="en-US"/>
        </w:rPr>
        <w:fldChar w:fldCharType="separate"/>
      </w:r>
      <w:r w:rsidR="00E352A1">
        <w:rPr>
          <w:lang w:val="en-US"/>
        </w:rPr>
        <w:t>3.1.2</w:t>
      </w:r>
      <w:r w:rsidR="00E53893">
        <w:rPr>
          <w:lang w:val="en-US"/>
        </w:rPr>
        <w:fldChar w:fldCharType="end"/>
      </w:r>
      <w:r>
        <w:rPr>
          <w:lang w:val="en-US"/>
        </w:rPr>
        <w:t xml:space="preserve"> and </w:t>
      </w:r>
      <w:r w:rsidR="00E53893">
        <w:rPr>
          <w:lang w:val="en-US"/>
        </w:rPr>
        <w:fldChar w:fldCharType="begin"/>
      </w:r>
      <w:r>
        <w:rPr>
          <w:lang w:val="en-US"/>
        </w:rPr>
        <w:instrText xml:space="preserve"> REF _Ref327367269 \w \h </w:instrText>
      </w:r>
      <w:r w:rsidR="00E53893">
        <w:rPr>
          <w:lang w:val="en-US"/>
        </w:rPr>
      </w:r>
      <w:r w:rsidR="00E53893">
        <w:rPr>
          <w:lang w:val="en-US"/>
        </w:rPr>
        <w:fldChar w:fldCharType="separate"/>
      </w:r>
      <w:r w:rsidR="00E352A1">
        <w:rPr>
          <w:lang w:val="en-US"/>
        </w:rPr>
        <w:t>3.1.6</w:t>
      </w:r>
      <w:r w:rsidR="00E53893">
        <w:rPr>
          <w:lang w:val="en-US"/>
        </w:rPr>
        <w:fldChar w:fldCharType="end"/>
      </w:r>
      <w:r>
        <w:rPr>
          <w:lang w:val="en-US"/>
        </w:rPr>
        <w:t xml:space="preserve"> explain the handling of </w:t>
      </w:r>
      <w:r w:rsidR="004C647B">
        <w:rPr>
          <w:lang w:val="en-US"/>
        </w:rPr>
        <w:t xml:space="preserve">managed data </w:t>
      </w:r>
      <w:r w:rsidR="00AD0EF7">
        <w:rPr>
          <w:lang w:val="en-US"/>
        </w:rPr>
        <w:t>when a lack of updates occurs</w:t>
      </w:r>
      <w:r>
        <w:rPr>
          <w:lang w:val="en-US"/>
        </w:rPr>
        <w:t>.</w:t>
      </w:r>
      <w:r w:rsidR="00DF2BDA">
        <w:rPr>
          <w:lang w:val="en-US"/>
        </w:rPr>
        <w:t xml:space="preserve"> Basically the deletion of managed data by a Cache Manager it’s a normal procedure to</w:t>
      </w:r>
      <w:r w:rsidR="00AD0EF7">
        <w:rPr>
          <w:lang w:val="en-US"/>
        </w:rPr>
        <w:t xml:space="preserve"> avoid cache coherency problem.</w:t>
      </w:r>
      <w:r w:rsidR="003E33A0">
        <w:rPr>
          <w:lang w:val="en-US"/>
        </w:rPr>
        <w:t xml:space="preserve"> For this reason the separation of static and managed data is very important. </w:t>
      </w:r>
      <w:r w:rsidR="001933F2">
        <w:rPr>
          <w:lang w:val="en-US"/>
        </w:rPr>
        <w:t>Data</w:t>
      </w:r>
      <w:r w:rsidR="003E33A0">
        <w:rPr>
          <w:lang w:val="en-US"/>
        </w:rPr>
        <w:t xml:space="preserve"> without </w:t>
      </w:r>
      <w:r w:rsidR="001933F2">
        <w:rPr>
          <w:lang w:val="en-US"/>
        </w:rPr>
        <w:t>the need to be</w:t>
      </w:r>
      <w:r w:rsidR="003E33A0">
        <w:rPr>
          <w:lang w:val="en-US"/>
        </w:rPr>
        <w:t xml:space="preserve"> updated </w:t>
      </w:r>
      <w:r w:rsidR="001933F2">
        <w:rPr>
          <w:lang w:val="en-US"/>
        </w:rPr>
        <w:t>for a longer time period should be d</w:t>
      </w:r>
      <w:r w:rsidR="003E33A0">
        <w:rPr>
          <w:lang w:val="en-US"/>
        </w:rPr>
        <w:t>ecla</w:t>
      </w:r>
      <w:r w:rsidR="001933F2">
        <w:rPr>
          <w:lang w:val="en-US"/>
        </w:rPr>
        <w:t>red</w:t>
      </w:r>
      <w:r w:rsidR="003E33A0">
        <w:rPr>
          <w:lang w:val="en-US"/>
        </w:rPr>
        <w:t xml:space="preserve"> static</w:t>
      </w:r>
      <w:r w:rsidR="001933F2">
        <w:rPr>
          <w:lang w:val="en-US"/>
        </w:rPr>
        <w:t xml:space="preserve">. </w:t>
      </w:r>
      <w:r w:rsidR="00B80ABE">
        <w:rPr>
          <w:lang w:val="en-US"/>
        </w:rPr>
        <w:t xml:space="preserve">Apparently the granularity of the messages has impact to </w:t>
      </w:r>
      <w:r w:rsidR="009C43E1">
        <w:rPr>
          <w:lang w:val="en-US"/>
        </w:rPr>
        <w:t xml:space="preserve">the </w:t>
      </w:r>
      <w:r w:rsidR="00B34722">
        <w:rPr>
          <w:lang w:val="en-US"/>
        </w:rPr>
        <w:t>concept</w:t>
      </w:r>
      <w:r w:rsidR="009C43E1">
        <w:rPr>
          <w:lang w:val="en-US"/>
        </w:rPr>
        <w:t xml:space="preserve"> as well.</w:t>
      </w:r>
    </w:p>
    <w:p w:rsidR="000D1749" w:rsidRDefault="00067F76" w:rsidP="000D1749">
      <w:pPr>
        <w:pStyle w:val="Heading2"/>
        <w:rPr>
          <w:lang w:val="en-US"/>
        </w:rPr>
      </w:pPr>
      <w:bookmarkStart w:id="85" w:name="_Toc327372228"/>
      <w:r>
        <w:rPr>
          <w:lang w:val="en-US"/>
        </w:rPr>
        <w:t>Use of the subscription mask</w:t>
      </w:r>
      <w:bookmarkEnd w:id="85"/>
    </w:p>
    <w:p w:rsidR="00067F76" w:rsidRDefault="00067F76" w:rsidP="00067F76">
      <w:pPr>
        <w:rPr>
          <w:lang w:val="en-US"/>
        </w:rPr>
      </w:pPr>
      <w:r>
        <w:rPr>
          <w:lang w:val="en-US"/>
        </w:rPr>
        <w:t xml:space="preserve">Like a publish service does a cache </w:t>
      </w:r>
      <w:r w:rsidR="000E64C6">
        <w:rPr>
          <w:lang w:val="en-US"/>
        </w:rPr>
        <w:t>Manager</w:t>
      </w:r>
      <w:r>
        <w:rPr>
          <w:lang w:val="en-US"/>
        </w:rPr>
        <w:t xml:space="preserve"> support the usage of the subscript</w:t>
      </w:r>
      <w:r w:rsidR="000E64C6">
        <w:rPr>
          <w:lang w:val="en-US"/>
        </w:rPr>
        <w:t xml:space="preserve">ion mask. Published updates </w:t>
      </w:r>
      <w:r>
        <w:rPr>
          <w:lang w:val="en-US"/>
        </w:rPr>
        <w:t xml:space="preserve">will be broadcasted according to the subscription mask. It’s up to server and clients agreement to wisely use it. </w:t>
      </w:r>
    </w:p>
    <w:p w:rsidR="00067F76" w:rsidRPr="00067F76" w:rsidRDefault="000E64C6" w:rsidP="00067F76">
      <w:pPr>
        <w:rPr>
          <w:lang w:val="en-US"/>
        </w:rPr>
      </w:pPr>
      <w:r>
        <w:rPr>
          <w:lang w:val="en-US"/>
        </w:rPr>
        <w:t>If server and client</w:t>
      </w:r>
      <w:r w:rsidR="00067F76">
        <w:rPr>
          <w:lang w:val="en-US"/>
        </w:rPr>
        <w:t xml:space="preserve"> agree </w:t>
      </w:r>
      <w:r>
        <w:rPr>
          <w:lang w:val="en-US"/>
        </w:rPr>
        <w:t>on</w:t>
      </w:r>
      <w:r w:rsidR="00067F76">
        <w:rPr>
          <w:lang w:val="en-US"/>
        </w:rPr>
        <w:t xml:space="preserve"> </w:t>
      </w:r>
      <w:r>
        <w:rPr>
          <w:lang w:val="en-US"/>
        </w:rPr>
        <w:t xml:space="preserve">a </w:t>
      </w:r>
      <w:r w:rsidR="00067F76">
        <w:rPr>
          <w:lang w:val="en-US"/>
        </w:rPr>
        <w:t>ordered list of all cache</w:t>
      </w:r>
      <w:r>
        <w:rPr>
          <w:lang w:val="en-US"/>
        </w:rPr>
        <w:t xml:space="preserve"> i</w:t>
      </w:r>
      <w:r w:rsidR="00067F76">
        <w:rPr>
          <w:lang w:val="en-US"/>
        </w:rPr>
        <w:t>ds and use the particular pos</w:t>
      </w:r>
      <w:r>
        <w:rPr>
          <w:lang w:val="en-US"/>
        </w:rPr>
        <w:t>itions to identify the mask bit, c</w:t>
      </w:r>
      <w:r w:rsidR="00067F76">
        <w:rPr>
          <w:lang w:val="en-US"/>
        </w:rPr>
        <w:t>lient may precisely subscribe for the updates he needs. This also reduces network traffic between proxies.</w:t>
      </w:r>
    </w:p>
    <w:p w:rsidR="00E10FA8" w:rsidRPr="00326E23" w:rsidRDefault="001706CD" w:rsidP="008F5812">
      <w:pPr>
        <w:pStyle w:val="Heading1"/>
        <w:rPr>
          <w:lang w:val="en-US"/>
        </w:rPr>
      </w:pPr>
      <w:r>
        <w:rPr>
          <w:lang w:val="en-US"/>
        </w:rPr>
        <w:lastRenderedPageBreak/>
        <w:tab/>
      </w:r>
      <w:bookmarkStart w:id="86" w:name="_Toc327372229"/>
      <w:r w:rsidR="00E10FA8" w:rsidRPr="00326E23">
        <w:rPr>
          <w:lang w:val="en-US"/>
        </w:rPr>
        <w:t>Glossary</w:t>
      </w:r>
      <w:bookmarkEnd w:id="72"/>
      <w:bookmarkEnd w:id="73"/>
      <w:bookmarkEnd w:id="74"/>
      <w:bookmarkEnd w:id="86"/>
    </w:p>
    <w:tbl>
      <w:tblPr>
        <w:tblW w:w="10031" w:type="dxa"/>
        <w:tblInd w:w="-1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34"/>
        <w:gridCol w:w="7797"/>
      </w:tblGrid>
      <w:tr w:rsidR="00217E51" w:rsidRPr="004B325D" w:rsidTr="007D4901">
        <w:tc>
          <w:tcPr>
            <w:tcW w:w="2234" w:type="dxa"/>
            <w:shd w:val="clear" w:color="auto" w:fill="D9D9D9"/>
          </w:tcPr>
          <w:p w:rsidR="00217E51" w:rsidRPr="004B325D" w:rsidRDefault="00217E51" w:rsidP="007D4901">
            <w:pPr>
              <w:pStyle w:val="Glossaryitem"/>
              <w:ind w:left="0"/>
              <w:rPr>
                <w:sz w:val="24"/>
                <w:szCs w:val="24"/>
              </w:rPr>
            </w:pPr>
            <w:r w:rsidRPr="004B325D">
              <w:rPr>
                <w:sz w:val="24"/>
                <w:szCs w:val="24"/>
              </w:rPr>
              <w:t>Term</w:t>
            </w:r>
          </w:p>
        </w:tc>
        <w:tc>
          <w:tcPr>
            <w:tcW w:w="7797" w:type="dxa"/>
            <w:shd w:val="clear" w:color="auto" w:fill="D9D9D9"/>
          </w:tcPr>
          <w:p w:rsidR="00217E51" w:rsidRPr="004B325D" w:rsidRDefault="00217E51" w:rsidP="007D4901">
            <w:pPr>
              <w:pStyle w:val="Glossaryitem"/>
              <w:ind w:left="0"/>
              <w:rPr>
                <w:sz w:val="24"/>
                <w:szCs w:val="24"/>
              </w:rPr>
            </w:pPr>
            <w:r w:rsidRPr="004B325D">
              <w:rPr>
                <w:sz w:val="24"/>
                <w:szCs w:val="24"/>
              </w:rPr>
              <w:t>Explanation</w:t>
            </w:r>
          </w:p>
        </w:tc>
      </w:tr>
      <w:tr w:rsidR="00217E51" w:rsidTr="007D4901">
        <w:tc>
          <w:tcPr>
            <w:tcW w:w="2234" w:type="dxa"/>
          </w:tcPr>
          <w:p w:rsidR="00217E51" w:rsidRPr="00BC522F" w:rsidRDefault="00217E51" w:rsidP="00ED4074">
            <w:pPr>
              <w:pStyle w:val="Glossaryitem"/>
              <w:ind w:left="0"/>
            </w:pPr>
            <w:r w:rsidRPr="00ED4074">
              <w:t>Appendix</w:t>
            </w:r>
          </w:p>
        </w:tc>
        <w:tc>
          <w:tcPr>
            <w:tcW w:w="7797" w:type="dxa"/>
          </w:tcPr>
          <w:p w:rsidR="00217E51" w:rsidRPr="00BC522F" w:rsidRDefault="00217E51" w:rsidP="00642DCD">
            <w:pPr>
              <w:pStyle w:val="Glossaryitem"/>
              <w:ind w:left="0"/>
              <w:rPr>
                <w:b w:val="0"/>
              </w:rPr>
            </w:pPr>
            <w:r>
              <w:rPr>
                <w:b w:val="0"/>
              </w:rPr>
              <w:t>Append message referring to an initial message.</w:t>
            </w:r>
          </w:p>
        </w:tc>
      </w:tr>
      <w:tr w:rsidR="00217E51" w:rsidRPr="00ED4074" w:rsidTr="007D4901">
        <w:tc>
          <w:tcPr>
            <w:tcW w:w="2234" w:type="dxa"/>
          </w:tcPr>
          <w:p w:rsidR="00217E51" w:rsidRPr="00B56493" w:rsidRDefault="00217E51" w:rsidP="00ED4074">
            <w:pPr>
              <w:pStyle w:val="Glossaryitem"/>
              <w:ind w:left="0"/>
            </w:pPr>
            <w:r>
              <w:t>Cache Coherency / Coherence</w:t>
            </w:r>
          </w:p>
        </w:tc>
        <w:tc>
          <w:tcPr>
            <w:tcW w:w="7797" w:type="dxa"/>
          </w:tcPr>
          <w:p w:rsidR="00217E51" w:rsidRPr="00ED4074" w:rsidRDefault="00217E51" w:rsidP="00ED4074">
            <w:pPr>
              <w:pStyle w:val="Glossaryitem"/>
              <w:ind w:left="0"/>
              <w:rPr>
                <w:b w:val="0"/>
              </w:rPr>
            </w:pPr>
            <w:r w:rsidRPr="00ED4074">
              <w:rPr>
                <w:b w:val="0"/>
              </w:rPr>
              <w:t xml:space="preserve">Cache coherence (also cache coherency) refers to the consistency of data stored in multiple </w:t>
            </w:r>
            <w:hyperlink r:id="rId41" w:tooltip="Cache (computing)" w:history="1">
              <w:r w:rsidRPr="00ED4074">
                <w:rPr>
                  <w:b w:val="0"/>
                </w:rPr>
                <w:t>caches</w:t>
              </w:r>
            </w:hyperlink>
            <w:r w:rsidRPr="00ED4074">
              <w:rPr>
                <w:b w:val="0"/>
              </w:rPr>
              <w:t xml:space="preserve"> of a shared resource</w:t>
            </w:r>
          </w:p>
        </w:tc>
      </w:tr>
      <w:tr w:rsidR="00217E51" w:rsidTr="007D4901">
        <w:tc>
          <w:tcPr>
            <w:tcW w:w="2234" w:type="dxa"/>
          </w:tcPr>
          <w:p w:rsidR="00217E51" w:rsidRPr="00ED4074" w:rsidRDefault="00217E51" w:rsidP="00E66918">
            <w:pPr>
              <w:pStyle w:val="Glossaryitem"/>
              <w:ind w:left="0"/>
            </w:pPr>
            <w:r w:rsidRPr="00ED4074">
              <w:t>cache id</w:t>
            </w:r>
          </w:p>
        </w:tc>
        <w:tc>
          <w:tcPr>
            <w:tcW w:w="7797" w:type="dxa"/>
          </w:tcPr>
          <w:p w:rsidR="00217E51" w:rsidRPr="00BC522F" w:rsidRDefault="00217E51" w:rsidP="00642DCD">
            <w:pPr>
              <w:pStyle w:val="Glossaryitem"/>
              <w:ind w:left="0"/>
              <w:rPr>
                <w:b w:val="0"/>
              </w:rPr>
            </w:pPr>
            <w:r>
              <w:rPr>
                <w:b w:val="0"/>
              </w:rPr>
              <w:t>Message identifier in the cache. Must be unique in the cache. Controlled by client and server.</w:t>
            </w:r>
          </w:p>
        </w:tc>
      </w:tr>
      <w:tr w:rsidR="00217E51" w:rsidTr="007D4901">
        <w:tc>
          <w:tcPr>
            <w:tcW w:w="2234" w:type="dxa"/>
          </w:tcPr>
          <w:p w:rsidR="00217E51" w:rsidRPr="00ED4074" w:rsidRDefault="00217E51" w:rsidP="00E66918">
            <w:pPr>
              <w:pStyle w:val="Glossaryitem"/>
              <w:ind w:left="0"/>
            </w:pPr>
            <w:r w:rsidRPr="00ED4074">
              <w:t>Cache Manager</w:t>
            </w:r>
          </w:p>
        </w:tc>
        <w:tc>
          <w:tcPr>
            <w:tcW w:w="7797" w:type="dxa"/>
          </w:tcPr>
          <w:p w:rsidR="00217E51" w:rsidRPr="00BC522F" w:rsidRDefault="00217E51" w:rsidP="00642DCD">
            <w:pPr>
              <w:pStyle w:val="Glossaryitem"/>
              <w:ind w:left="0"/>
              <w:rPr>
                <w:b w:val="0"/>
              </w:rPr>
            </w:pPr>
            <w:r>
              <w:rPr>
                <w:b w:val="0"/>
              </w:rPr>
              <w:t>SC Module to guarantee data consistency in a cache. Responsible for the treatment of specific messages in a cache.</w:t>
            </w:r>
          </w:p>
        </w:tc>
      </w:tr>
      <w:tr w:rsidR="00217E51" w:rsidTr="007D4901">
        <w:tc>
          <w:tcPr>
            <w:tcW w:w="2234" w:type="dxa"/>
          </w:tcPr>
          <w:p w:rsidR="00217E51" w:rsidRPr="00B56493" w:rsidRDefault="00217E51" w:rsidP="00ED4074">
            <w:pPr>
              <w:pStyle w:val="Glossaryitem"/>
              <w:ind w:left="0"/>
            </w:pPr>
            <w:r>
              <w:t>Data</w:t>
            </w:r>
            <w:r w:rsidRPr="007C186D">
              <w:t xml:space="preserve"> Consistency</w:t>
            </w:r>
          </w:p>
        </w:tc>
        <w:tc>
          <w:tcPr>
            <w:tcW w:w="7797" w:type="dxa"/>
          </w:tcPr>
          <w:p w:rsidR="00217E51" w:rsidRPr="00642DCD" w:rsidRDefault="00217E51" w:rsidP="00642DCD">
            <w:pPr>
              <w:pStyle w:val="Glossaryitem"/>
              <w:ind w:left="0"/>
              <w:rPr>
                <w:b w:val="0"/>
              </w:rPr>
            </w:pPr>
            <w:r w:rsidRPr="00642DCD">
              <w:rPr>
                <w:b w:val="0"/>
              </w:rPr>
              <w:t>Data consistency summarizes the validity, accuracy, usability and integrity of related data.</w:t>
            </w:r>
          </w:p>
        </w:tc>
      </w:tr>
      <w:tr w:rsidR="00217E51" w:rsidTr="007D4901">
        <w:tc>
          <w:tcPr>
            <w:tcW w:w="2234" w:type="dxa"/>
          </w:tcPr>
          <w:p w:rsidR="00217E51" w:rsidRPr="00BC522F" w:rsidRDefault="00217E51" w:rsidP="00ED4074">
            <w:pPr>
              <w:pStyle w:val="Glossaryitem"/>
              <w:ind w:left="0"/>
            </w:pPr>
            <w:r>
              <w:t>I</w:t>
            </w:r>
            <w:r w:rsidRPr="00ED4074">
              <w:t>nitial message</w:t>
            </w:r>
          </w:p>
        </w:tc>
        <w:tc>
          <w:tcPr>
            <w:tcW w:w="7797" w:type="dxa"/>
          </w:tcPr>
          <w:p w:rsidR="00217E51" w:rsidRPr="00BC522F" w:rsidRDefault="00217E51" w:rsidP="00642DCD">
            <w:pPr>
              <w:pStyle w:val="Glossaryitem"/>
              <w:ind w:left="0"/>
              <w:rPr>
                <w:b w:val="0"/>
              </w:rPr>
            </w:pPr>
            <w:r>
              <w:rPr>
                <w:b w:val="0"/>
              </w:rPr>
              <w:t>Base message appendixes may be applied to.</w:t>
            </w:r>
          </w:p>
        </w:tc>
      </w:tr>
      <w:tr w:rsidR="00217E51" w:rsidTr="007D4901">
        <w:tc>
          <w:tcPr>
            <w:tcW w:w="2234" w:type="dxa"/>
          </w:tcPr>
          <w:p w:rsidR="00217E51" w:rsidRDefault="00217E51" w:rsidP="00E66918">
            <w:pPr>
              <w:pStyle w:val="Glossaryitem"/>
              <w:ind w:left="0"/>
            </w:pPr>
            <w:r>
              <w:t>M</w:t>
            </w:r>
            <w:r w:rsidRPr="00ED4074">
              <w:t>anaged data</w:t>
            </w:r>
          </w:p>
        </w:tc>
        <w:tc>
          <w:tcPr>
            <w:tcW w:w="7797" w:type="dxa"/>
          </w:tcPr>
          <w:p w:rsidR="00217E51" w:rsidRPr="00BC522F" w:rsidRDefault="00217E51" w:rsidP="0035691B">
            <w:pPr>
              <w:pStyle w:val="Glossaryitem"/>
              <w:ind w:left="0"/>
              <w:rPr>
                <w:b w:val="0"/>
              </w:rPr>
            </w:pPr>
            <w:r>
              <w:rPr>
                <w:b w:val="0"/>
              </w:rPr>
              <w:t>Data in cache the SC takes care of consistency. Initial and append messages are managed data.</w:t>
            </w:r>
          </w:p>
        </w:tc>
      </w:tr>
      <w:tr w:rsidR="00217E51" w:rsidTr="007D4901">
        <w:tc>
          <w:tcPr>
            <w:tcW w:w="2234" w:type="dxa"/>
          </w:tcPr>
          <w:p w:rsidR="00217E51" w:rsidRDefault="00217E51" w:rsidP="00E66918">
            <w:pPr>
              <w:pStyle w:val="Glossaryitem"/>
              <w:ind w:left="0"/>
            </w:pPr>
            <w:r>
              <w:t>S</w:t>
            </w:r>
            <w:r w:rsidRPr="00ED4074">
              <w:t>tatic data</w:t>
            </w:r>
          </w:p>
        </w:tc>
        <w:tc>
          <w:tcPr>
            <w:tcW w:w="7797" w:type="dxa"/>
          </w:tcPr>
          <w:p w:rsidR="00217E51" w:rsidRPr="00BC522F" w:rsidRDefault="00217E51" w:rsidP="00642DCD">
            <w:pPr>
              <w:pStyle w:val="Glossaryitem"/>
              <w:ind w:left="0"/>
              <w:rPr>
                <w:b w:val="0"/>
              </w:rPr>
            </w:pPr>
            <w:r>
              <w:rPr>
                <w:b w:val="0"/>
              </w:rPr>
              <w:t>Data valid until expiration time. No appendixes able to apply to.</w:t>
            </w:r>
          </w:p>
        </w:tc>
      </w:tr>
    </w:tbl>
    <w:p w:rsidR="00174560" w:rsidRDefault="00174560" w:rsidP="00240A03">
      <w:pPr>
        <w:rPr>
          <w:lang w:val="en-US"/>
        </w:rPr>
      </w:pPr>
    </w:p>
    <w:p w:rsidR="002B15FC" w:rsidRPr="00326E23" w:rsidRDefault="002B15FC" w:rsidP="00240A03">
      <w:pPr>
        <w:rPr>
          <w:lang w:val="en-US"/>
        </w:rPr>
        <w:sectPr w:rsidR="002B15FC" w:rsidRPr="00326E23">
          <w:headerReference w:type="even" r:id="rId42"/>
          <w:headerReference w:type="default" r:id="rId43"/>
          <w:footerReference w:type="default" r:id="rId44"/>
          <w:headerReference w:type="first" r:id="rId45"/>
          <w:footerReference w:type="first" r:id="rId46"/>
          <w:pgSz w:w="11907" w:h="16840" w:code="9"/>
          <w:pgMar w:top="1276" w:right="1418" w:bottom="1304" w:left="2835" w:header="567" w:footer="831" w:gutter="0"/>
          <w:cols w:space="720"/>
          <w:formProt w:val="0"/>
        </w:sectPr>
      </w:pPr>
    </w:p>
    <w:p w:rsidR="00240A03" w:rsidRDefault="00240A03" w:rsidP="0097754F">
      <w:pPr>
        <w:pStyle w:val="Appendix"/>
        <w:numPr>
          <w:ilvl w:val="0"/>
          <w:numId w:val="3"/>
        </w:numPr>
        <w:spacing w:after="0"/>
        <w:jc w:val="right"/>
        <w:outlineLvl w:val="0"/>
        <w:rPr>
          <w:lang w:val="en-US"/>
        </w:rPr>
      </w:pPr>
      <w:bookmarkStart w:id="87" w:name="_Toc259004474"/>
      <w:bookmarkStart w:id="88" w:name="_Ref263800125"/>
      <w:bookmarkStart w:id="89" w:name="_Ref263800133"/>
      <w:bookmarkStart w:id="90" w:name="_Toc327372230"/>
      <w:r w:rsidRPr="001A4BB5">
        <w:lastRenderedPageBreak/>
        <w:t>Appendix</w:t>
      </w:r>
      <w:bookmarkEnd w:id="87"/>
      <w:bookmarkEnd w:id="88"/>
      <w:bookmarkEnd w:id="89"/>
      <w:bookmarkEnd w:id="90"/>
    </w:p>
    <w:p w:rsidR="007B0AF2" w:rsidRDefault="007B0AF2" w:rsidP="007B0AF2">
      <w:pPr>
        <w:rPr>
          <w:lang w:val="en-US"/>
        </w:rPr>
      </w:pPr>
    </w:p>
    <w:p w:rsidR="002B15FC" w:rsidRPr="00326E23" w:rsidRDefault="002B15FC" w:rsidP="007B0AF2">
      <w:pPr>
        <w:rPr>
          <w:lang w:val="en-US"/>
        </w:rPr>
        <w:sectPr w:rsidR="002B15FC" w:rsidRPr="00326E23">
          <w:headerReference w:type="even" r:id="rId47"/>
          <w:headerReference w:type="default" r:id="rId48"/>
          <w:footerReference w:type="default" r:id="rId49"/>
          <w:headerReference w:type="first" r:id="rId50"/>
          <w:footerReference w:type="first" r:id="rId51"/>
          <w:pgSz w:w="11907" w:h="16840" w:code="9"/>
          <w:pgMar w:top="1276" w:right="1418" w:bottom="1304" w:left="2835" w:header="567" w:footer="831" w:gutter="0"/>
          <w:cols w:space="720"/>
          <w:formProt w:val="0"/>
        </w:sectPr>
      </w:pPr>
    </w:p>
    <w:p w:rsidR="00240A03" w:rsidRPr="00326E23" w:rsidRDefault="00240A03" w:rsidP="008F5812">
      <w:pPr>
        <w:pStyle w:val="Index"/>
        <w:numPr>
          <w:ilvl w:val="0"/>
          <w:numId w:val="2"/>
        </w:numPr>
        <w:outlineLvl w:val="0"/>
        <w:rPr>
          <w:lang w:val="en-US"/>
        </w:rPr>
      </w:pPr>
      <w:bookmarkStart w:id="91" w:name="_Toc259004475"/>
      <w:bookmarkStart w:id="92" w:name="_Toc327372231"/>
      <w:bookmarkEnd w:id="91"/>
      <w:bookmarkEnd w:id="92"/>
    </w:p>
    <w:p w:rsidR="00E352A1" w:rsidRDefault="00E53893" w:rsidP="000A7E4C">
      <w:pPr>
        <w:rPr>
          <w:noProof/>
          <w:lang w:val="en-US"/>
        </w:rPr>
        <w:sectPr w:rsidR="00E352A1" w:rsidSect="00E352A1">
          <w:headerReference w:type="even" r:id="rId52"/>
          <w:headerReference w:type="default" r:id="rId53"/>
          <w:headerReference w:type="first" r:id="rId54"/>
          <w:pgSz w:w="11907" w:h="16840" w:code="9"/>
          <w:pgMar w:top="1276" w:right="1418" w:bottom="1304" w:left="2835" w:header="567" w:footer="831" w:gutter="0"/>
          <w:cols w:space="720"/>
          <w:formProt w:val="0"/>
        </w:sectPr>
      </w:pPr>
      <w:r w:rsidRPr="00326E23">
        <w:rPr>
          <w:lang w:val="en-US"/>
        </w:rPr>
        <w:fldChar w:fldCharType="begin"/>
      </w:r>
      <w:r w:rsidR="00240A03" w:rsidRPr="00326E23">
        <w:rPr>
          <w:lang w:val="en-US"/>
        </w:rPr>
        <w:instrText xml:space="preserve"> INDEX \e " • " \h "A" \c "2" </w:instrText>
      </w:r>
      <w:r w:rsidRPr="00326E23">
        <w:rPr>
          <w:lang w:val="en-US"/>
        </w:rPr>
        <w:fldChar w:fldCharType="separate"/>
      </w:r>
    </w:p>
    <w:p w:rsidR="00E352A1" w:rsidRDefault="00E352A1">
      <w:pPr>
        <w:pStyle w:val="IndexHeading"/>
        <w:keepNext/>
        <w:tabs>
          <w:tab w:val="right" w:leader="dot" w:pos="3457"/>
        </w:tabs>
        <w:rPr>
          <w:rFonts w:asciiTheme="minorHAnsi" w:eastAsiaTheme="minorEastAsia" w:hAnsiTheme="minorHAnsi" w:cstheme="minorBidi"/>
          <w:b w:val="0"/>
          <w:bCs w:val="0"/>
          <w:noProof/>
        </w:rPr>
      </w:pPr>
      <w:r>
        <w:rPr>
          <w:noProof/>
        </w:rPr>
        <w:lastRenderedPageBreak/>
        <w:t>C</w:t>
      </w:r>
    </w:p>
    <w:p w:rsidR="00E352A1" w:rsidRDefault="00E352A1">
      <w:pPr>
        <w:pStyle w:val="Index1"/>
        <w:tabs>
          <w:tab w:val="clear" w:pos="3467"/>
          <w:tab w:val="right" w:leader="dot" w:pos="3457"/>
        </w:tabs>
        <w:rPr>
          <w:noProof/>
        </w:rPr>
      </w:pPr>
      <w:r w:rsidRPr="00813D8C">
        <w:rPr>
          <w:noProof/>
          <w:lang w:val="en-US"/>
        </w:rPr>
        <w:t>Cache</w:t>
      </w:r>
      <w:r>
        <w:rPr>
          <w:noProof/>
        </w:rPr>
        <w:t xml:space="preserve"> • 10</w:t>
      </w:r>
    </w:p>
    <w:p w:rsidR="00E352A1" w:rsidRDefault="00E352A1" w:rsidP="000A7E4C">
      <w:pPr>
        <w:rPr>
          <w:noProof/>
          <w:lang w:val="en-US"/>
        </w:rPr>
        <w:sectPr w:rsidR="00E352A1" w:rsidSect="00E352A1">
          <w:type w:val="continuous"/>
          <w:pgSz w:w="11907" w:h="16840" w:code="9"/>
          <w:pgMar w:top="1276" w:right="1418" w:bottom="1304" w:left="2835" w:header="567" w:footer="831" w:gutter="0"/>
          <w:cols w:num="2" w:space="720"/>
          <w:formProt w:val="0"/>
        </w:sectPr>
      </w:pPr>
    </w:p>
    <w:p w:rsidR="00240A03" w:rsidRPr="00326E23" w:rsidRDefault="00E53893" w:rsidP="000A7E4C">
      <w:pPr>
        <w:rPr>
          <w:lang w:val="en-US"/>
        </w:rPr>
      </w:pPr>
      <w:r w:rsidRPr="00326E23">
        <w:rPr>
          <w:lang w:val="en-US"/>
        </w:rPr>
        <w:lastRenderedPageBreak/>
        <w:fldChar w:fldCharType="end"/>
      </w:r>
    </w:p>
    <w:sectPr w:rsidR="00240A03" w:rsidRPr="00326E23" w:rsidSect="00E352A1">
      <w:type w:val="continuous"/>
      <w:pgSz w:w="11907" w:h="16840" w:code="9"/>
      <w:pgMar w:top="1276" w:right="1418" w:bottom="1304" w:left="2835" w:header="567" w:footer="831"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5251" w:rsidRDefault="003D5251" w:rsidP="00F416B6">
      <w:r>
        <w:separator/>
      </w:r>
    </w:p>
  </w:endnote>
  <w:endnote w:type="continuationSeparator" w:id="1">
    <w:p w:rsidR="003D5251" w:rsidRDefault="003D5251" w:rsidP="00F416B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DF2BDA" w:rsidP="00F416B6"/>
  <w:p w:rsidR="00DF2BDA" w:rsidRDefault="00DF2BDA" w:rsidP="00F416B6">
    <w:pPr>
      <w:rPr>
        <w:sz w:val="15"/>
      </w:rPr>
    </w:pPr>
    <w:r w:rsidRPr="00732585">
      <w:rPr>
        <w:sz w:val="15"/>
      </w:rPr>
      <w:object w:dxaOrig="2409" w:dyaOrig="3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2.65pt;height:9.35pt" o:ole="">
          <v:imagedata r:id="rId1" o:title=""/>
        </v:shape>
        <o:OLEObject Type="Embed" ProgID="CDraw" ShapeID="_x0000_i1028" DrawAspect="Content" ObjectID="_1401534750" r:id="rId2">
          <o:FieldCodes>\s</o:FieldCodes>
        </o:OLEObject>
      </w:object>
    </w:r>
    <w:r>
      <w:rPr>
        <w:sz w:val="15"/>
      </w:rPr>
      <w:tab/>
    </w:r>
    <w:fldSimple w:instr=" FILENAME \p\* LOWER \* MERGEFORMAT ">
      <w:r>
        <w:rPr>
          <w:noProof/>
        </w:rPr>
        <w:t>c:\stabilit\projects\eurex\sc\documents\sc_0_cc_e.doc</w:t>
      </w:r>
    </w:fldSimple>
  </w:p>
  <w:p w:rsidR="00DF2BDA" w:rsidRDefault="00DF2BDA" w:rsidP="00F416B6"/>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DF2BDA" w:rsidP="00F416B6">
    <w:pPr>
      <w:pStyle w:val="Footer"/>
    </w:pPr>
    <w:r>
      <w:tab/>
    </w:r>
    <w:fldSimple w:instr="STYLEREF Z_classification">
      <w:r w:rsidR="00BD7E03">
        <w:rPr>
          <w:noProof/>
        </w:rPr>
        <w:t>Public</w:t>
      </w:r>
    </w:fldSimple>
    <w:r>
      <w:br/>
    </w:r>
    <w:r w:rsidR="00E53893">
      <w:rPr>
        <w:rStyle w:val="Printnote"/>
      </w:rPr>
      <w:fldChar w:fldCharType="begin"/>
    </w:r>
    <w:r>
      <w:rPr>
        <w:rStyle w:val="Printnote"/>
        <w:lang w:val="en-GB"/>
      </w:rPr>
      <w:instrText xml:space="preserve"> FILENAME \p\* LOWER</w:instrText>
    </w:r>
    <w:r w:rsidR="00E53893">
      <w:rPr>
        <w:rStyle w:val="Printnote"/>
      </w:rPr>
      <w:fldChar w:fldCharType="separate"/>
    </w:r>
    <w:r>
      <w:rPr>
        <w:rStyle w:val="Printnote"/>
        <w:noProof/>
        <w:lang w:val="en-GB"/>
      </w:rPr>
      <w:t>c:\stabilit\projects\eurex\sc\documents\sc_0_cc_e.doc</w:t>
    </w:r>
    <w:r w:rsidR="00E53893">
      <w:rPr>
        <w:rStyle w:val="Printnote"/>
      </w:rPr>
      <w:fldChar w:fldCharType="end"/>
    </w:r>
    <w:r>
      <w:rPr>
        <w:sz w:val="10"/>
      </w:rPr>
      <w:tab/>
    </w:r>
    <w:r>
      <w:t xml:space="preserve">Copyright © </w:t>
    </w:r>
    <w:fldSimple w:instr=" DATE  \@ &quot;yyyy&quot;  \* MERGEFORMAT ">
      <w:r w:rsidR="001E4B15">
        <w:rPr>
          <w:noProof/>
        </w:rPr>
        <w:t>2012</w:t>
      </w:r>
    </w:fldSimple>
    <w:r>
      <w:t xml:space="preserve"> by STABILIT Informatik AG</w: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E53893" w:rsidP="00F416B6">
    <w:pPr>
      <w:pStyle w:val="Footer"/>
    </w:pPr>
    <w:r>
      <w:fldChar w:fldCharType="begin"/>
    </w:r>
    <w:r w:rsidR="00DF2BDA">
      <w:instrText xml:space="preserve"> AUTOTEXT Footer_odd_page_e </w:instrText>
    </w:r>
    <w:r>
      <w:fldChar w:fldCharType="separate"/>
    </w:r>
    <w:r w:rsidR="00DF2BDA">
      <w:rPr>
        <w:b/>
        <w:bCs/>
        <w:lang w:val="en-US"/>
      </w:rPr>
      <w:t>Error! AutoText entry not defined.</w:t>
    </w:r>
    <w:r>
      <w:fldChar w:fldCharType="end"/>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DF2BDA" w:rsidP="00F416B6">
    <w:pPr>
      <w:pStyle w:val="Footer"/>
    </w:pPr>
    <w:r>
      <w:tab/>
    </w:r>
    <w:fldSimple w:instr="STYLEREF Z_classification">
      <w:r w:rsidR="00BD7E03">
        <w:rPr>
          <w:noProof/>
        </w:rPr>
        <w:t>Public</w:t>
      </w:r>
    </w:fldSimple>
    <w:r>
      <w:br/>
    </w:r>
    <w:r w:rsidR="00E53893">
      <w:rPr>
        <w:rStyle w:val="Printnote"/>
      </w:rPr>
      <w:fldChar w:fldCharType="begin"/>
    </w:r>
    <w:r>
      <w:rPr>
        <w:rStyle w:val="Printnote"/>
        <w:lang w:val="en-GB"/>
      </w:rPr>
      <w:instrText xml:space="preserve"> FILENAME \p\* LOWER</w:instrText>
    </w:r>
    <w:r w:rsidR="00E53893">
      <w:rPr>
        <w:rStyle w:val="Printnote"/>
      </w:rPr>
      <w:fldChar w:fldCharType="separate"/>
    </w:r>
    <w:r>
      <w:rPr>
        <w:rStyle w:val="Printnote"/>
        <w:noProof/>
        <w:lang w:val="en-GB"/>
      </w:rPr>
      <w:t>c:\stabilit\projects\eurex\sc\documents\sc_0_cc_e.doc</w:t>
    </w:r>
    <w:r w:rsidR="00E53893">
      <w:rPr>
        <w:rStyle w:val="Printnote"/>
      </w:rPr>
      <w:fldChar w:fldCharType="end"/>
    </w:r>
    <w:r>
      <w:rPr>
        <w:sz w:val="10"/>
      </w:rPr>
      <w:tab/>
    </w:r>
    <w:r>
      <w:t xml:space="preserve">Copyright © </w:t>
    </w:r>
    <w:fldSimple w:instr=" DATE  \@ &quot;yyyy&quot;  \* MERGEFORMAT ">
      <w:r w:rsidR="001E4B15">
        <w:rPr>
          <w:noProof/>
        </w:rPr>
        <w:t>2012</w:t>
      </w:r>
    </w:fldSimple>
    <w:r>
      <w:t xml:space="preserve"> by STABILIT Informatik AG</w: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E53893" w:rsidP="00F416B6">
    <w:pPr>
      <w:pStyle w:val="Footer"/>
    </w:pPr>
    <w:r>
      <w:fldChar w:fldCharType="begin"/>
    </w:r>
    <w:r w:rsidR="00DF2BDA">
      <w:instrText xml:space="preserve"> AUTOTEXT Repo_footer_even_page_e </w:instrText>
    </w:r>
    <w:r>
      <w:fldChar w:fldCharType="separate"/>
    </w:r>
    <w:r w:rsidR="00DF2BDA">
      <w:rPr>
        <w:b/>
        <w:bCs/>
        <w:lang w:val="en-US"/>
      </w:rPr>
      <w:t>Error! AutoText entry not defined.</w:t>
    </w:r>
    <w:r>
      <w:fldChar w:fldCharType="end"/>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DF2BDA" w:rsidP="00F416B6">
    <w:pPr>
      <w:pStyle w:val="Footer"/>
    </w:pPr>
    <w:r>
      <w:tab/>
    </w:r>
    <w:fldSimple w:instr="STYLEREF Z_classification">
      <w:r w:rsidR="00BD7E03">
        <w:rPr>
          <w:noProof/>
        </w:rPr>
        <w:t>Public</w:t>
      </w:r>
    </w:fldSimple>
    <w:r>
      <w:br/>
    </w:r>
    <w:r w:rsidR="00E53893">
      <w:rPr>
        <w:rStyle w:val="Printnote"/>
      </w:rPr>
      <w:fldChar w:fldCharType="begin"/>
    </w:r>
    <w:r>
      <w:rPr>
        <w:rStyle w:val="Printnote"/>
        <w:lang w:val="en-GB"/>
      </w:rPr>
      <w:instrText xml:space="preserve"> FILENAME \p\* LOWER</w:instrText>
    </w:r>
    <w:r w:rsidR="00E53893">
      <w:rPr>
        <w:rStyle w:val="Printnote"/>
      </w:rPr>
      <w:fldChar w:fldCharType="separate"/>
    </w:r>
    <w:r>
      <w:rPr>
        <w:rStyle w:val="Printnote"/>
        <w:noProof/>
        <w:lang w:val="en-GB"/>
      </w:rPr>
      <w:t>c:\stabilit\projects\eurex\sc\documents\sc_0_cc_e.doc</w:t>
    </w:r>
    <w:r w:rsidR="00E53893">
      <w:rPr>
        <w:rStyle w:val="Printnote"/>
      </w:rPr>
      <w:fldChar w:fldCharType="end"/>
    </w:r>
    <w:r>
      <w:rPr>
        <w:sz w:val="10"/>
      </w:rPr>
      <w:tab/>
    </w:r>
    <w:r>
      <w:t xml:space="preserve">Copyright © </w:t>
    </w:r>
    <w:fldSimple w:instr=" DATE  \@ &quot;yyyy&quot;  \* MERGEFORMAT ">
      <w:r w:rsidR="001E4B15">
        <w:rPr>
          <w:noProof/>
        </w:rPr>
        <w:t>2012</w:t>
      </w:r>
    </w:fldSimple>
    <w:r>
      <w:t xml:space="preserve"> by STABILIT Informatik AG</w: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E53893" w:rsidP="00F416B6">
    <w:pPr>
      <w:pStyle w:val="Footer"/>
    </w:pPr>
    <w:r>
      <w:fldChar w:fldCharType="begin"/>
    </w:r>
    <w:r w:rsidR="00DF2BDA">
      <w:instrText xml:space="preserve"> AUTOTEXT Repo_footer_even_page_e </w:instrText>
    </w:r>
    <w:r>
      <w:fldChar w:fldCharType="separate"/>
    </w:r>
    <w:r w:rsidR="00DF2BDA">
      <w:rPr>
        <w:b/>
        <w:bCs/>
        <w:lang w:val="en-US"/>
      </w:rPr>
      <w:t>Error! AutoText entry not defined.</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E53893" w:rsidP="00F416B6">
    <w:pPr>
      <w:rPr>
        <w:sz w:val="15"/>
      </w:rPr>
    </w:pPr>
    <w:r w:rsidRPr="00E53893">
      <w:fldChar w:fldCharType="begin"/>
    </w:r>
    <w:r w:rsidR="00DF2BDA">
      <w:instrText xml:space="preserve"> AUTOTEXT Footer_cover_page_g \* MERGEFORMAT </w:instrText>
    </w:r>
    <w:r w:rsidRPr="00E53893">
      <w:fldChar w:fldCharType="separate"/>
    </w:r>
    <w:r w:rsidR="00DF2BDA">
      <w:rPr>
        <w:b/>
        <w:bCs/>
        <w:lang w:val="en-US"/>
      </w:rPr>
      <w:t>Error! AutoText entry not defined.</w:t>
    </w:r>
    <w:r>
      <w:rPr>
        <w:sz w:val="15"/>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DF2BDA" w:rsidP="00F416B6">
    <w:pPr>
      <w:pStyle w:val="Footer"/>
    </w:pPr>
    <w:r>
      <w:tab/>
    </w:r>
    <w:fldSimple w:instr="STYLEREF Z_classification">
      <w:r w:rsidR="00BD7E03">
        <w:rPr>
          <w:noProof/>
        </w:rPr>
        <w:t>Public</w:t>
      </w:r>
    </w:fldSimple>
    <w:r>
      <w:br/>
    </w:r>
    <w:r w:rsidR="00E53893">
      <w:rPr>
        <w:rStyle w:val="Printnote"/>
      </w:rPr>
      <w:fldChar w:fldCharType="begin"/>
    </w:r>
    <w:r>
      <w:rPr>
        <w:rStyle w:val="Printnote"/>
        <w:lang w:val="en-US"/>
      </w:rPr>
      <w:instrText xml:space="preserve"> FILENAME \p\* LOWER</w:instrText>
    </w:r>
    <w:r w:rsidR="00E53893">
      <w:rPr>
        <w:rStyle w:val="Printnote"/>
      </w:rPr>
      <w:fldChar w:fldCharType="separate"/>
    </w:r>
    <w:r>
      <w:rPr>
        <w:rStyle w:val="Printnote"/>
        <w:noProof/>
        <w:lang w:val="en-US"/>
      </w:rPr>
      <w:t>c:\stabilit\projects\eurex\sc\documents\sc_0_cc_e.doc</w:t>
    </w:r>
    <w:r w:rsidR="00E53893">
      <w:rPr>
        <w:rStyle w:val="Printnote"/>
      </w:rPr>
      <w:fldChar w:fldCharType="end"/>
    </w:r>
    <w:r>
      <w:rPr>
        <w:sz w:val="10"/>
      </w:rPr>
      <w:tab/>
    </w:r>
    <w:r>
      <w:t xml:space="preserve">Copyright © </w:t>
    </w:r>
    <w:fldSimple w:instr=" DATE  \@ &quot;yyyy&quot;  \* MERGEFORMAT ">
      <w:r w:rsidR="001E4B15">
        <w:rPr>
          <w:noProof/>
        </w:rPr>
        <w:t>2012</w:t>
      </w:r>
    </w:fldSimple>
    <w:r>
      <w:t xml:space="preserve"> by STABILIT Informatik AG</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E53893" w:rsidP="00F416B6">
    <w:pPr>
      <w:pStyle w:val="Footer"/>
    </w:pPr>
    <w:fldSimple w:instr="STYLEREF Z_classification">
      <w:r w:rsidR="00DF2BDA">
        <w:rPr>
          <w:noProof/>
        </w:rPr>
        <w:t>Public</w:t>
      </w:r>
    </w:fldSimple>
    <w:r w:rsidR="00DF2BDA">
      <w:br/>
      <w:t xml:space="preserve">Copyright © </w:t>
    </w:r>
    <w:fldSimple w:instr=" DATE  \@ &quot;yyyy&quot;  \* MERGEFORMAT ">
      <w:r w:rsidR="001E4B15">
        <w:rPr>
          <w:noProof/>
        </w:rPr>
        <w:t>2012</w:t>
      </w:r>
    </w:fldSimple>
    <w:r w:rsidR="00DF2BDA">
      <w:t xml:space="preserve"> by STABILIT Informatik AG</w:t>
    </w:r>
    <w:r w:rsidR="00DF2BDA">
      <w:tab/>
    </w:r>
    <w:r>
      <w:rPr>
        <w:rStyle w:val="Printnote"/>
      </w:rPr>
      <w:fldChar w:fldCharType="begin"/>
    </w:r>
    <w:r w:rsidR="00DF2BDA">
      <w:rPr>
        <w:rStyle w:val="Printnote"/>
        <w:lang w:val="en-GB"/>
      </w:rPr>
      <w:instrText xml:space="preserve"> FILENAME \p\* LOWER</w:instrText>
    </w:r>
    <w:r>
      <w:rPr>
        <w:rStyle w:val="Printnote"/>
      </w:rPr>
      <w:fldChar w:fldCharType="separate"/>
    </w:r>
    <w:r w:rsidR="00DF2BDA">
      <w:rPr>
        <w:rStyle w:val="Printnote"/>
        <w:noProof/>
        <w:lang w:val="en-GB"/>
      </w:rPr>
      <w:t>c:\stabilit\projects\eurex\sc\documents\sc_0_cc_e.doc</w:t>
    </w:r>
    <w:r>
      <w:rPr>
        <w:rStyle w:val="Printnote"/>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DF2BDA" w:rsidP="00F416B6">
    <w:pPr>
      <w:pStyle w:val="Footer"/>
    </w:pPr>
    <w:r>
      <w:tab/>
    </w:r>
    <w:fldSimple w:instr="STYLEREF Z_classification">
      <w:r>
        <w:rPr>
          <w:noProof/>
        </w:rPr>
        <w:t>Public</w:t>
      </w:r>
    </w:fldSimple>
    <w:r>
      <w:br/>
    </w:r>
    <w:r w:rsidR="00E53893">
      <w:rPr>
        <w:rStyle w:val="Printnote"/>
      </w:rPr>
      <w:fldChar w:fldCharType="begin"/>
    </w:r>
    <w:r>
      <w:rPr>
        <w:rStyle w:val="Printnote"/>
        <w:lang w:val="en-GB"/>
      </w:rPr>
      <w:instrText xml:space="preserve"> FILENAME \p\* LOWER</w:instrText>
    </w:r>
    <w:r w:rsidR="00E53893">
      <w:rPr>
        <w:rStyle w:val="Printnote"/>
      </w:rPr>
      <w:fldChar w:fldCharType="separate"/>
    </w:r>
    <w:r>
      <w:rPr>
        <w:rStyle w:val="Printnote"/>
        <w:noProof/>
        <w:lang w:val="en-GB"/>
      </w:rPr>
      <w:t>c:\stabilit\projects\eurex\sc\documents\sc_0_cc_e.doc</w:t>
    </w:r>
    <w:r w:rsidR="00E53893">
      <w:rPr>
        <w:rStyle w:val="Printnote"/>
      </w:rPr>
      <w:fldChar w:fldCharType="end"/>
    </w:r>
    <w:r>
      <w:rPr>
        <w:sz w:val="10"/>
      </w:rPr>
      <w:tab/>
    </w:r>
    <w:r>
      <w:t xml:space="preserve">Copyright © </w:t>
    </w:r>
    <w:fldSimple w:instr=" DATE \@ &quot;yyyy&quot; ">
      <w:r w:rsidR="001E4B15">
        <w:rPr>
          <w:noProof/>
        </w:rPr>
        <w:t>2012</w:t>
      </w:r>
    </w:fldSimple>
    <w:r>
      <w:t xml:space="preserve"> by STABILIT Informatik AG</w: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E53893" w:rsidP="00F416B6">
    <w:pPr>
      <w:pStyle w:val="Footer"/>
    </w:pPr>
    <w:fldSimple w:instr="STYLEREF Z_classification">
      <w:r w:rsidR="00BD7E03">
        <w:rPr>
          <w:noProof/>
        </w:rPr>
        <w:t>Public</w:t>
      </w:r>
    </w:fldSimple>
    <w:r w:rsidR="00DF2BDA">
      <w:br/>
      <w:t xml:space="preserve">Copyright © </w:t>
    </w:r>
    <w:fldSimple w:instr=" DATE  \@ &quot;yyyy&quot;  \* MERGEFORMAT ">
      <w:r w:rsidR="001E4B15">
        <w:rPr>
          <w:noProof/>
        </w:rPr>
        <w:t>2012</w:t>
      </w:r>
    </w:fldSimple>
    <w:r w:rsidR="00DF2BDA">
      <w:t xml:space="preserve"> by STABILIT Informatik AG</w:t>
    </w:r>
    <w:r w:rsidR="00DF2BDA">
      <w:tab/>
    </w:r>
    <w:r>
      <w:rPr>
        <w:rStyle w:val="Printnote"/>
      </w:rPr>
      <w:fldChar w:fldCharType="begin"/>
    </w:r>
    <w:r w:rsidR="00DF2BDA">
      <w:rPr>
        <w:rStyle w:val="Printnote"/>
        <w:lang w:val="en-GB"/>
      </w:rPr>
      <w:instrText xml:space="preserve"> FILENAME \p\* LOWER</w:instrText>
    </w:r>
    <w:r>
      <w:rPr>
        <w:rStyle w:val="Printnote"/>
      </w:rPr>
      <w:fldChar w:fldCharType="separate"/>
    </w:r>
    <w:r w:rsidR="00DF2BDA">
      <w:rPr>
        <w:rStyle w:val="Printnote"/>
        <w:noProof/>
        <w:lang w:val="en-GB"/>
      </w:rPr>
      <w:t>c:\stabilit\projects\eurex\sc\documents\sc_0_cc_e.doc</w:t>
    </w:r>
    <w:r>
      <w:rPr>
        <w:rStyle w:val="Printnote"/>
      </w:rPr>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E53893" w:rsidP="008B71BD">
    <w:pPr>
      <w:pStyle w:val="Footer"/>
    </w:pPr>
    <w:fldSimple w:instr="STYLEREF Z_classification">
      <w:r w:rsidR="00DF2BDA">
        <w:rPr>
          <w:noProof/>
        </w:rPr>
        <w:t>Public</w:t>
      </w:r>
    </w:fldSimple>
    <w:r w:rsidR="00DF2BDA">
      <w:br/>
      <w:t xml:space="preserve">Copyright © </w:t>
    </w:r>
    <w:fldSimple w:instr=" DATE  \@ &quot;yyyy&quot;  \* MERGEFORMAT ">
      <w:r w:rsidR="001E4B15">
        <w:rPr>
          <w:noProof/>
        </w:rPr>
        <w:t>2012</w:t>
      </w:r>
    </w:fldSimple>
    <w:r w:rsidR="00DF2BDA">
      <w:t xml:space="preserve"> by STABILIT Informatik AG</w:t>
    </w:r>
    <w:r w:rsidR="00DF2BDA">
      <w:tab/>
    </w:r>
    <w:r>
      <w:rPr>
        <w:rStyle w:val="Printnote"/>
      </w:rPr>
      <w:fldChar w:fldCharType="begin"/>
    </w:r>
    <w:r w:rsidR="00DF2BDA">
      <w:rPr>
        <w:rStyle w:val="Printnote"/>
        <w:lang w:val="en-GB"/>
      </w:rPr>
      <w:instrText xml:space="preserve"> FILENAME \p\* LOWER</w:instrText>
    </w:r>
    <w:r>
      <w:rPr>
        <w:rStyle w:val="Printnote"/>
      </w:rPr>
      <w:fldChar w:fldCharType="separate"/>
    </w:r>
    <w:r w:rsidR="00DF2BDA">
      <w:rPr>
        <w:rStyle w:val="Printnote"/>
        <w:noProof/>
        <w:lang w:val="en-GB"/>
      </w:rPr>
      <w:t>c:\stabilit\projects\eurex\sc\documents\sc_0_cc_e.doc</w:t>
    </w:r>
    <w:r>
      <w:rPr>
        <w:rStyle w:val="Printnote"/>
      </w:rPr>
      <w:fldChar w:fldCharType="end"/>
    </w:r>
  </w:p>
  <w:p w:rsidR="00DF2BDA" w:rsidRPr="008B71BD" w:rsidRDefault="00DF2BDA" w:rsidP="008B71BD">
    <w:pPr>
      <w:pStyle w:val="Foote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DF2BDA" w:rsidP="00F416B6">
    <w:pPr>
      <w:pStyle w:val="Footer"/>
    </w:pPr>
    <w:r>
      <w:tab/>
    </w:r>
    <w:fldSimple w:instr="STYLEREF Z_classification">
      <w:r w:rsidR="00BD7E03">
        <w:rPr>
          <w:noProof/>
        </w:rPr>
        <w:t>Public</w:t>
      </w:r>
    </w:fldSimple>
    <w:r>
      <w:br/>
    </w:r>
    <w:r w:rsidR="00E53893">
      <w:rPr>
        <w:rStyle w:val="Printnote"/>
      </w:rPr>
      <w:fldChar w:fldCharType="begin"/>
    </w:r>
    <w:r>
      <w:rPr>
        <w:rStyle w:val="Printnote"/>
        <w:lang w:val="en-GB"/>
      </w:rPr>
      <w:instrText xml:space="preserve"> FILENAME \p\* LOWER</w:instrText>
    </w:r>
    <w:r w:rsidR="00E53893">
      <w:rPr>
        <w:rStyle w:val="Printnote"/>
      </w:rPr>
      <w:fldChar w:fldCharType="separate"/>
    </w:r>
    <w:r>
      <w:rPr>
        <w:rStyle w:val="Printnote"/>
        <w:noProof/>
        <w:lang w:val="en-GB"/>
      </w:rPr>
      <w:t>c:\stabilit\projects\eurex\sc\documents\sc_0_cc_e.doc</w:t>
    </w:r>
    <w:r w:rsidR="00E53893">
      <w:rPr>
        <w:rStyle w:val="Printnote"/>
      </w:rPr>
      <w:fldChar w:fldCharType="end"/>
    </w:r>
    <w:r>
      <w:rPr>
        <w:sz w:val="10"/>
      </w:rPr>
      <w:tab/>
    </w:r>
    <w:r>
      <w:t xml:space="preserve">Copyright © </w:t>
    </w:r>
    <w:fldSimple w:instr=" DATE  \@ &quot;yyyy&quot;  \* MERGEFORMAT ">
      <w:r w:rsidR="001E4B15">
        <w:rPr>
          <w:noProof/>
        </w:rPr>
        <w:t>2012</w:t>
      </w:r>
    </w:fldSimple>
    <w:r>
      <w:t xml:space="preserve"> by STABILIT Informatik AG</w: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E53893" w:rsidP="00397CBE">
    <w:pPr>
      <w:pStyle w:val="Footer"/>
    </w:pPr>
    <w:fldSimple w:instr="STYLEREF Z_classification">
      <w:r w:rsidR="00BD7E03">
        <w:rPr>
          <w:noProof/>
        </w:rPr>
        <w:t>Public</w:t>
      </w:r>
    </w:fldSimple>
    <w:r w:rsidR="00DF2BDA">
      <w:br/>
      <w:t xml:space="preserve">Copyright © </w:t>
    </w:r>
    <w:fldSimple w:instr=" DATE  \@ &quot;yyyy&quot;  \* MERGEFORMAT ">
      <w:r w:rsidR="001E4B15">
        <w:rPr>
          <w:noProof/>
        </w:rPr>
        <w:t>2012</w:t>
      </w:r>
    </w:fldSimple>
    <w:r w:rsidR="00DF2BDA">
      <w:t xml:space="preserve"> by STABILIT Informatik AG</w:t>
    </w:r>
    <w:r w:rsidR="00DF2BDA">
      <w:tab/>
    </w:r>
    <w:r>
      <w:rPr>
        <w:rStyle w:val="Printnote"/>
      </w:rPr>
      <w:fldChar w:fldCharType="begin"/>
    </w:r>
    <w:r w:rsidR="00DF2BDA">
      <w:rPr>
        <w:rStyle w:val="Printnote"/>
        <w:lang w:val="en-GB"/>
      </w:rPr>
      <w:instrText xml:space="preserve"> FILENAME \p\* LOWER</w:instrText>
    </w:r>
    <w:r>
      <w:rPr>
        <w:rStyle w:val="Printnote"/>
      </w:rPr>
      <w:fldChar w:fldCharType="separate"/>
    </w:r>
    <w:r w:rsidR="00DF2BDA">
      <w:rPr>
        <w:rStyle w:val="Printnote"/>
        <w:noProof/>
        <w:lang w:val="en-GB"/>
      </w:rPr>
      <w:t>c:\stabilit\projects\eurex\sc\documents\sc_0_cc_e.doc</w:t>
    </w:r>
    <w:r>
      <w:rPr>
        <w:rStyle w:val="Printnote"/>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5251" w:rsidRDefault="003D5251" w:rsidP="00F416B6">
      <w:r>
        <w:separator/>
      </w:r>
    </w:p>
  </w:footnote>
  <w:footnote w:type="continuationSeparator" w:id="1">
    <w:p w:rsidR="003D5251" w:rsidRDefault="003D5251" w:rsidP="00F416B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DF2BDA" w:rsidP="00F416B6">
    <w:r w:rsidRPr="003D7A50">
      <w:rPr>
        <w:lang w:val="en-US"/>
      </w:rPr>
      <w:t xml:space="preserve">Seite </w:t>
    </w:r>
    <w:r w:rsidR="00E53893">
      <w:fldChar w:fldCharType="begin"/>
    </w:r>
    <w:r w:rsidRPr="003D7A50">
      <w:rPr>
        <w:lang w:val="en-US"/>
      </w:rPr>
      <w:instrText>PAGE</w:instrText>
    </w:r>
    <w:r w:rsidR="00E53893">
      <w:fldChar w:fldCharType="separate"/>
    </w:r>
    <w:r w:rsidRPr="003D7A50">
      <w:rPr>
        <w:noProof/>
        <w:lang w:val="en-US"/>
      </w:rPr>
      <w:t>ii</w:t>
    </w:r>
    <w:r w:rsidR="00E53893">
      <w:fldChar w:fldCharType="end"/>
    </w:r>
    <w:r w:rsidRPr="003D7A50">
      <w:rPr>
        <w:lang w:val="en-US"/>
      </w:rPr>
      <w:tab/>
      <w:t xml:space="preserve">Projekt </w:t>
    </w:r>
    <w:r w:rsidR="00E53893">
      <w:fldChar w:fldCharType="begin"/>
    </w:r>
    <w:r w:rsidRPr="003D7A50">
      <w:rPr>
        <w:lang w:val="en-US"/>
      </w:rPr>
      <w:instrText xml:space="preserve"> STYLEREF Z_Projekt </w:instrText>
    </w:r>
    <w:r w:rsidR="00E53893">
      <w:fldChar w:fldCharType="separate"/>
    </w:r>
    <w:r>
      <w:rPr>
        <w:b/>
        <w:bCs/>
        <w:noProof/>
        <w:lang w:val="en-US"/>
      </w:rPr>
      <w:t>Error! Use the Home tab to apply Z_Projekt to the text that you want to appear here.</w:t>
    </w:r>
    <w:r w:rsidR="00E53893">
      <w:fldChar w:fldCharType="end"/>
    </w:r>
  </w:p>
  <w:p w:rsidR="00DF2BDA" w:rsidRDefault="00E53893" w:rsidP="00F416B6">
    <w:r>
      <w:fldChar w:fldCharType="begin"/>
    </w:r>
    <w:r w:rsidR="00DF2BDA">
      <w:instrText xml:space="preserve"> STYLEREF Z_Referenz</w:instrText>
    </w:r>
    <w:r>
      <w:fldChar w:fldCharType="separate"/>
    </w:r>
    <w:r w:rsidR="00DF2BDA">
      <w:rPr>
        <w:b/>
        <w:bCs/>
        <w:noProof/>
        <w:lang w:val="en-US"/>
      </w:rPr>
      <w:t>Error! Use the Home tab to apply Z_Referenz to the text that you want to appear here.</w:t>
    </w:r>
    <w:r>
      <w:fldChar w:fldCharType="end"/>
    </w:r>
    <w:r w:rsidR="00DF2BDA">
      <w:tab/>
    </w:r>
    <w:r>
      <w:fldChar w:fldCharType="begin"/>
    </w:r>
    <w:r w:rsidR="00DF2BDA">
      <w:instrText>STYLEREF Z_Titel</w:instrText>
    </w:r>
    <w:r>
      <w:fldChar w:fldCharType="separate"/>
    </w:r>
    <w:r w:rsidR="00DF2BDA">
      <w:rPr>
        <w:b/>
        <w:bCs/>
        <w:noProof/>
        <w:lang w:val="en-US"/>
      </w:rPr>
      <w:t>Error! Use the Home tab to apply Z_Titel to the text that you want to appear here.</w:t>
    </w:r>
    <w:r>
      <w:fldChar w:fldCharType="end"/>
    </w:r>
  </w:p>
  <w:p w:rsidR="00DF2BDA" w:rsidRDefault="00E53893" w:rsidP="00F416B6">
    <w:fldSimple w:instr="STYLEREF Z_Version">
      <w:r w:rsidR="00DF2BDA">
        <w:rPr>
          <w:noProof/>
        </w:rPr>
        <w:t>D1.0</w:t>
      </w:r>
    </w:fldSimple>
    <w:r w:rsidR="00DF2BDA">
      <w:tab/>
      <w:t>Identifikation</w: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Pr="007153D4" w:rsidRDefault="00DF2BDA" w:rsidP="00F416B6">
    <w:pPr>
      <w:pStyle w:val="Header"/>
      <w:rPr>
        <w:lang w:val="en-US"/>
      </w:rPr>
    </w:pPr>
    <w:r w:rsidRPr="007153D4">
      <w:rPr>
        <w:lang w:val="en-US"/>
      </w:rPr>
      <w:t xml:space="preserve">Page </w:t>
    </w:r>
    <w:r w:rsidR="00E53893">
      <w:fldChar w:fldCharType="begin"/>
    </w:r>
    <w:r w:rsidRPr="007153D4">
      <w:rPr>
        <w:lang w:val="en-US"/>
      </w:rPr>
      <w:instrText>PAGE</w:instrText>
    </w:r>
    <w:r w:rsidR="00E53893">
      <w:fldChar w:fldCharType="separate"/>
    </w:r>
    <w:r w:rsidR="00BD7E03">
      <w:rPr>
        <w:noProof/>
        <w:lang w:val="en-US"/>
      </w:rPr>
      <w:t>2</w:t>
    </w:r>
    <w:r w:rsidR="00E53893">
      <w:fldChar w:fldCharType="end"/>
    </w:r>
    <w:r w:rsidRPr="007153D4">
      <w:rPr>
        <w:lang w:val="en-US"/>
      </w:rPr>
      <w:tab/>
    </w:r>
    <w:r w:rsidR="00E53893">
      <w:fldChar w:fldCharType="begin"/>
    </w:r>
    <w:r w:rsidRPr="007153D4">
      <w:rPr>
        <w:lang w:val="en-US"/>
      </w:rPr>
      <w:instrText xml:space="preserve">STYLEREF Z_project </w:instrText>
    </w:r>
    <w:r w:rsidR="00E53893">
      <w:fldChar w:fldCharType="separate"/>
    </w:r>
    <w:r w:rsidR="00BD7E03">
      <w:rPr>
        <w:noProof/>
        <w:lang w:val="en-US"/>
      </w:rPr>
      <w:t>SC_CC</w:t>
    </w:r>
    <w:r w:rsidR="00E53893">
      <w:fldChar w:fldCharType="end"/>
    </w:r>
    <w:r w:rsidRPr="007153D4">
      <w:rPr>
        <w:lang w:val="en-US"/>
      </w:rPr>
      <w:br/>
    </w:r>
    <w:r w:rsidR="00E53893">
      <w:fldChar w:fldCharType="begin"/>
    </w:r>
    <w:r w:rsidRPr="007153D4">
      <w:rPr>
        <w:lang w:val="en-US"/>
      </w:rPr>
      <w:instrText xml:space="preserve">STYLEREF Z_reference </w:instrText>
    </w:r>
    <w:r w:rsidR="00E53893">
      <w:fldChar w:fldCharType="separate"/>
    </w:r>
    <w:r w:rsidR="00BD7E03">
      <w:rPr>
        <w:noProof/>
        <w:lang w:val="en-US"/>
      </w:rPr>
      <w:t>SC_CC-V1.0_E</w:t>
    </w:r>
    <w:r w:rsidR="00E53893">
      <w:fldChar w:fldCharType="end"/>
    </w:r>
    <w:r w:rsidRPr="007153D4">
      <w:rPr>
        <w:lang w:val="en-US"/>
      </w:rPr>
      <w:tab/>
    </w:r>
    <w:r w:rsidR="00E53893">
      <w:fldChar w:fldCharType="begin"/>
    </w:r>
    <w:r w:rsidRPr="007153D4">
      <w:rPr>
        <w:lang w:val="en-US"/>
      </w:rPr>
      <w:instrText xml:space="preserve"> STYLEREF Z_title</w:instrText>
    </w:r>
    <w:r w:rsidR="00E53893">
      <w:fldChar w:fldCharType="separate"/>
    </w:r>
    <w:r w:rsidR="00BD7E03">
      <w:rPr>
        <w:noProof/>
        <w:lang w:val="en-US"/>
      </w:rPr>
      <w:t>Service Connector Cache Coherency</w:t>
    </w:r>
    <w:r w:rsidR="00E53893">
      <w:fldChar w:fldCharType="end"/>
    </w:r>
    <w:r w:rsidRPr="007153D4">
      <w:rPr>
        <w:lang w:val="en-US"/>
      </w:rPr>
      <w:br/>
    </w:r>
    <w:r w:rsidR="00E53893">
      <w:fldChar w:fldCharType="begin"/>
    </w:r>
    <w:r w:rsidRPr="007153D4">
      <w:rPr>
        <w:lang w:val="en-US"/>
      </w:rPr>
      <w:instrText>STYLEREF Z_version</w:instrText>
    </w:r>
    <w:r w:rsidR="00E53893">
      <w:fldChar w:fldCharType="separate"/>
    </w:r>
    <w:r w:rsidR="00BD7E03">
      <w:rPr>
        <w:noProof/>
        <w:lang w:val="en-US"/>
      </w:rPr>
      <w:t>V1.0</w:t>
    </w:r>
    <w:r w:rsidR="00E53893">
      <w:fldChar w:fldCharType="end"/>
    </w:r>
    <w:r w:rsidRPr="007153D4">
      <w:rPr>
        <w:lang w:val="en-US"/>
      </w:rPr>
      <w:tab/>
      <w:t>Table of Contents</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Pr="00401E39" w:rsidRDefault="00E53893" w:rsidP="00F416B6">
    <w:pPr>
      <w:pStyle w:val="Header"/>
      <w:rPr>
        <w:lang w:val="en-US"/>
      </w:rPr>
    </w:pPr>
    <w:r>
      <w:fldChar w:fldCharType="begin"/>
    </w:r>
    <w:r w:rsidR="00DF2BDA" w:rsidRPr="00401E39">
      <w:rPr>
        <w:lang w:val="en-US"/>
      </w:rPr>
      <w:instrText xml:space="preserve">STYLEREF Z_project </w:instrText>
    </w:r>
    <w:r>
      <w:fldChar w:fldCharType="separate"/>
    </w:r>
    <w:r w:rsidR="00BD7E03">
      <w:rPr>
        <w:noProof/>
        <w:lang w:val="en-US"/>
      </w:rPr>
      <w:t>SC_CC</w:t>
    </w:r>
    <w:r>
      <w:fldChar w:fldCharType="end"/>
    </w:r>
    <w:r w:rsidR="00DF2BDA" w:rsidRPr="00401E39">
      <w:rPr>
        <w:lang w:val="en-US"/>
      </w:rPr>
      <w:tab/>
      <w:t xml:space="preserve">Page </w:t>
    </w:r>
    <w:r>
      <w:fldChar w:fldCharType="begin"/>
    </w:r>
    <w:r w:rsidR="00DF2BDA" w:rsidRPr="00401E39">
      <w:rPr>
        <w:lang w:val="en-US"/>
      </w:rPr>
      <w:instrText>PAGE</w:instrText>
    </w:r>
    <w:r>
      <w:fldChar w:fldCharType="separate"/>
    </w:r>
    <w:r w:rsidR="00BD7E03">
      <w:rPr>
        <w:noProof/>
        <w:lang w:val="en-US"/>
      </w:rPr>
      <w:t>1</w:t>
    </w:r>
    <w:r>
      <w:fldChar w:fldCharType="end"/>
    </w:r>
    <w:r w:rsidR="00DF2BDA" w:rsidRPr="00401E39">
      <w:rPr>
        <w:lang w:val="en-US"/>
      </w:rPr>
      <w:br/>
    </w:r>
    <w:r>
      <w:fldChar w:fldCharType="begin"/>
    </w:r>
    <w:r w:rsidR="00DF2BDA" w:rsidRPr="00401E39">
      <w:rPr>
        <w:lang w:val="en-US"/>
      </w:rPr>
      <w:instrText xml:space="preserve"> STYLEREF Z_title</w:instrText>
    </w:r>
    <w:r>
      <w:fldChar w:fldCharType="separate"/>
    </w:r>
    <w:r w:rsidR="00BD7E03">
      <w:rPr>
        <w:noProof/>
        <w:lang w:val="en-US"/>
      </w:rPr>
      <w:t>Service Connector Cache Coherency</w:t>
    </w:r>
    <w:r>
      <w:fldChar w:fldCharType="end"/>
    </w:r>
    <w:r w:rsidR="00DF2BDA" w:rsidRPr="00401E39">
      <w:rPr>
        <w:lang w:val="en-US"/>
      </w:rPr>
      <w:tab/>
    </w:r>
    <w:r>
      <w:fldChar w:fldCharType="begin"/>
    </w:r>
    <w:r w:rsidR="00DF2BDA" w:rsidRPr="00401E39">
      <w:rPr>
        <w:lang w:val="en-US"/>
      </w:rPr>
      <w:instrText xml:space="preserve">STYLEREF Z_reference </w:instrText>
    </w:r>
    <w:r>
      <w:fldChar w:fldCharType="separate"/>
    </w:r>
    <w:r w:rsidR="00BD7E03">
      <w:rPr>
        <w:noProof/>
        <w:lang w:val="en-US"/>
      </w:rPr>
      <w:t>SC_CC-V1.0_E</w:t>
    </w:r>
    <w:r>
      <w:fldChar w:fldCharType="end"/>
    </w:r>
    <w:r w:rsidR="00DF2BDA" w:rsidRPr="00401E39">
      <w:rPr>
        <w:lang w:val="en-US"/>
      </w:rPr>
      <w:br/>
      <w:t>Table of Contents</w:t>
    </w:r>
    <w:r w:rsidR="00DF2BDA" w:rsidRPr="00401E39">
      <w:rPr>
        <w:lang w:val="en-US"/>
      </w:rPr>
      <w:tab/>
    </w:r>
    <w:r>
      <w:fldChar w:fldCharType="begin"/>
    </w:r>
    <w:r w:rsidR="00DF2BDA" w:rsidRPr="00401E39">
      <w:rPr>
        <w:lang w:val="en-US"/>
      </w:rPr>
      <w:instrText>STYLEREF Z_version</w:instrText>
    </w:r>
    <w:r>
      <w:fldChar w:fldCharType="separate"/>
    </w:r>
    <w:r w:rsidR="00BD7E03">
      <w:rPr>
        <w:noProof/>
        <w:lang w:val="en-US"/>
      </w:rPr>
      <w:t>V1.0</w:t>
    </w:r>
    <w:r>
      <w:fldChar w:fldCharType="end"/>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E53893" w:rsidP="00F416B6">
    <w:pPr>
      <w:pStyle w:val="Header"/>
    </w:pPr>
    <w:r>
      <w:fldChar w:fldCharType="begin"/>
    </w:r>
    <w:r w:rsidR="00DF2BDA">
      <w:instrText xml:space="preserve"> AUTOTEXT Header_TOC_page_e </w:instrText>
    </w:r>
    <w:r>
      <w:fldChar w:fldCharType="separate"/>
    </w:r>
    <w:r w:rsidR="00DF2BDA">
      <w:rPr>
        <w:b/>
        <w:bCs/>
        <w:lang w:val="en-US"/>
      </w:rPr>
      <w:t>Error! AutoText entry not defined.</w:t>
    </w:r>
    <w:r>
      <w:fldChar w:fldCharType="end"/>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Pr="007153D4" w:rsidRDefault="00DF2BDA" w:rsidP="00F416B6">
    <w:pPr>
      <w:pStyle w:val="Header"/>
      <w:rPr>
        <w:lang w:val="en-US"/>
      </w:rPr>
    </w:pPr>
    <w:r w:rsidRPr="007153D4">
      <w:rPr>
        <w:lang w:val="en-US"/>
      </w:rPr>
      <w:t xml:space="preserve">Page </w:t>
    </w:r>
    <w:r w:rsidR="00E53893">
      <w:fldChar w:fldCharType="begin"/>
    </w:r>
    <w:r w:rsidRPr="007153D4">
      <w:rPr>
        <w:lang w:val="en-US"/>
      </w:rPr>
      <w:instrText>PAGE</w:instrText>
    </w:r>
    <w:r w:rsidR="00E53893">
      <w:fldChar w:fldCharType="separate"/>
    </w:r>
    <w:r w:rsidR="00BD7E03">
      <w:rPr>
        <w:noProof/>
        <w:lang w:val="en-US"/>
      </w:rPr>
      <w:t>10</w:t>
    </w:r>
    <w:r w:rsidR="00E53893">
      <w:fldChar w:fldCharType="end"/>
    </w:r>
    <w:r w:rsidRPr="007153D4">
      <w:rPr>
        <w:lang w:val="en-US"/>
      </w:rPr>
      <w:tab/>
    </w:r>
    <w:r w:rsidR="00E53893">
      <w:fldChar w:fldCharType="begin"/>
    </w:r>
    <w:r w:rsidRPr="007153D4">
      <w:rPr>
        <w:lang w:val="en-US"/>
      </w:rPr>
      <w:instrText xml:space="preserve">STYLEREF Z_project </w:instrText>
    </w:r>
    <w:r w:rsidR="00E53893">
      <w:fldChar w:fldCharType="separate"/>
    </w:r>
    <w:r w:rsidR="00BD7E03">
      <w:rPr>
        <w:noProof/>
        <w:lang w:val="en-US"/>
      </w:rPr>
      <w:t>SC_CC</w:t>
    </w:r>
    <w:r w:rsidR="00E53893">
      <w:fldChar w:fldCharType="end"/>
    </w:r>
    <w:r w:rsidRPr="007153D4">
      <w:rPr>
        <w:lang w:val="en-US"/>
      </w:rPr>
      <w:br/>
    </w:r>
    <w:r w:rsidR="00E53893">
      <w:fldChar w:fldCharType="begin"/>
    </w:r>
    <w:r w:rsidRPr="007153D4">
      <w:rPr>
        <w:lang w:val="en-US"/>
      </w:rPr>
      <w:instrText xml:space="preserve">STYLEREF Z_reference </w:instrText>
    </w:r>
    <w:r w:rsidR="00E53893">
      <w:fldChar w:fldCharType="separate"/>
    </w:r>
    <w:r w:rsidR="00BD7E03">
      <w:rPr>
        <w:noProof/>
        <w:lang w:val="en-US"/>
      </w:rPr>
      <w:t>SC_CC-V1.0_E</w:t>
    </w:r>
    <w:r w:rsidR="00E53893">
      <w:fldChar w:fldCharType="end"/>
    </w:r>
    <w:r w:rsidRPr="007153D4">
      <w:rPr>
        <w:lang w:val="en-US"/>
      </w:rPr>
      <w:tab/>
    </w:r>
    <w:r w:rsidR="00E53893">
      <w:fldChar w:fldCharType="begin"/>
    </w:r>
    <w:r w:rsidRPr="007153D4">
      <w:rPr>
        <w:lang w:val="en-US"/>
      </w:rPr>
      <w:instrText xml:space="preserve"> STYLEREF Z_title</w:instrText>
    </w:r>
    <w:r w:rsidR="00E53893">
      <w:fldChar w:fldCharType="separate"/>
    </w:r>
    <w:r w:rsidR="00BD7E03">
      <w:rPr>
        <w:noProof/>
        <w:lang w:val="en-US"/>
      </w:rPr>
      <w:t>Service Connector Cache Coherency</w:t>
    </w:r>
    <w:r w:rsidR="00E53893">
      <w:fldChar w:fldCharType="end"/>
    </w:r>
    <w:r w:rsidRPr="007153D4">
      <w:rPr>
        <w:lang w:val="en-US"/>
      </w:rPr>
      <w:br/>
    </w:r>
    <w:r w:rsidR="00E53893">
      <w:fldChar w:fldCharType="begin"/>
    </w:r>
    <w:r w:rsidRPr="007153D4">
      <w:rPr>
        <w:lang w:val="en-US"/>
      </w:rPr>
      <w:instrText>STYLEREF Z_version</w:instrText>
    </w:r>
    <w:r w:rsidR="00E53893">
      <w:fldChar w:fldCharType="separate"/>
    </w:r>
    <w:r w:rsidR="00BD7E03">
      <w:rPr>
        <w:noProof/>
        <w:lang w:val="en-US"/>
      </w:rPr>
      <w:t>V1.0</w:t>
    </w:r>
    <w:r w:rsidR="00E53893">
      <w:fldChar w:fldCharType="end"/>
    </w:r>
    <w:r w:rsidRPr="007153D4">
      <w:rPr>
        <w:lang w:val="en-US"/>
      </w:rPr>
      <w:tab/>
    </w:r>
    <w:r w:rsidR="00E53893">
      <w:fldChar w:fldCharType="begin"/>
    </w:r>
    <w:r w:rsidRPr="007153D4">
      <w:rPr>
        <w:lang w:val="en-US"/>
      </w:rPr>
      <w:instrText xml:space="preserve"> STYLEREF "Heading 1"</w:instrText>
    </w:r>
    <w:r w:rsidR="00E53893">
      <w:fldChar w:fldCharType="separate"/>
    </w:r>
    <w:r w:rsidR="00BD7E03">
      <w:rPr>
        <w:noProof/>
        <w:lang w:val="en-US"/>
      </w:rPr>
      <w:t>Monitoring and Troubleshooting</w:t>
    </w:r>
    <w:r w:rsidR="00E53893">
      <w:fldChar w:fldCharType="end"/>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Pr="0062637A" w:rsidRDefault="00E53893" w:rsidP="00F416B6">
    <w:pPr>
      <w:pStyle w:val="Header"/>
      <w:rPr>
        <w:lang w:val="en-US"/>
      </w:rPr>
    </w:pPr>
    <w:r>
      <w:fldChar w:fldCharType="begin"/>
    </w:r>
    <w:r w:rsidR="00DF2BDA" w:rsidRPr="0062637A">
      <w:rPr>
        <w:lang w:val="en-US"/>
      </w:rPr>
      <w:instrText xml:space="preserve">STYLEREF Z_project </w:instrText>
    </w:r>
    <w:r>
      <w:fldChar w:fldCharType="separate"/>
    </w:r>
    <w:r w:rsidR="00BD7E03">
      <w:rPr>
        <w:noProof/>
        <w:lang w:val="en-US"/>
      </w:rPr>
      <w:t>SC_CC</w:t>
    </w:r>
    <w:r>
      <w:fldChar w:fldCharType="end"/>
    </w:r>
    <w:r w:rsidR="00DF2BDA" w:rsidRPr="0062637A">
      <w:rPr>
        <w:lang w:val="en-US"/>
      </w:rPr>
      <w:tab/>
      <w:t xml:space="preserve">Page </w:t>
    </w:r>
    <w:r>
      <w:fldChar w:fldCharType="begin"/>
    </w:r>
    <w:r w:rsidR="00DF2BDA" w:rsidRPr="0062637A">
      <w:rPr>
        <w:lang w:val="en-US"/>
      </w:rPr>
      <w:instrText>PAGE</w:instrText>
    </w:r>
    <w:r>
      <w:fldChar w:fldCharType="separate"/>
    </w:r>
    <w:r w:rsidR="00BD7E03">
      <w:rPr>
        <w:noProof/>
        <w:lang w:val="en-US"/>
      </w:rPr>
      <w:t>11</w:t>
    </w:r>
    <w:r>
      <w:fldChar w:fldCharType="end"/>
    </w:r>
    <w:r w:rsidR="00DF2BDA" w:rsidRPr="0062637A">
      <w:rPr>
        <w:lang w:val="en-US"/>
      </w:rPr>
      <w:br/>
    </w:r>
    <w:r>
      <w:fldChar w:fldCharType="begin"/>
    </w:r>
    <w:r w:rsidR="00DF2BDA" w:rsidRPr="0062637A">
      <w:rPr>
        <w:lang w:val="en-US"/>
      </w:rPr>
      <w:instrText xml:space="preserve"> STYLEREF Z_title</w:instrText>
    </w:r>
    <w:r>
      <w:fldChar w:fldCharType="separate"/>
    </w:r>
    <w:r w:rsidR="00BD7E03">
      <w:rPr>
        <w:noProof/>
        <w:lang w:val="en-US"/>
      </w:rPr>
      <w:t>Service Connector Cache Coherency</w:t>
    </w:r>
    <w:r>
      <w:fldChar w:fldCharType="end"/>
    </w:r>
    <w:r w:rsidR="00DF2BDA" w:rsidRPr="0062637A">
      <w:rPr>
        <w:lang w:val="en-US"/>
      </w:rPr>
      <w:tab/>
    </w:r>
    <w:r>
      <w:fldChar w:fldCharType="begin"/>
    </w:r>
    <w:r w:rsidR="00DF2BDA" w:rsidRPr="0062637A">
      <w:rPr>
        <w:lang w:val="en-US"/>
      </w:rPr>
      <w:instrText xml:space="preserve">STYLEREF Z_reference </w:instrText>
    </w:r>
    <w:r>
      <w:fldChar w:fldCharType="separate"/>
    </w:r>
    <w:r w:rsidR="00BD7E03">
      <w:rPr>
        <w:noProof/>
        <w:lang w:val="en-US"/>
      </w:rPr>
      <w:t>SC_CC-V1.0_E</w:t>
    </w:r>
    <w:r>
      <w:fldChar w:fldCharType="end"/>
    </w:r>
    <w:r w:rsidR="00DF2BDA" w:rsidRPr="0062637A">
      <w:rPr>
        <w:lang w:val="en-US"/>
      </w:rPr>
      <w:br/>
    </w:r>
    <w:r>
      <w:fldChar w:fldCharType="begin"/>
    </w:r>
    <w:r w:rsidR="00DF2BDA" w:rsidRPr="0062637A">
      <w:rPr>
        <w:lang w:val="en-US"/>
      </w:rPr>
      <w:instrText xml:space="preserve"> STYLEREF "Heading 1"</w:instrText>
    </w:r>
    <w:r>
      <w:fldChar w:fldCharType="separate"/>
    </w:r>
    <w:r w:rsidR="00BD7E03">
      <w:rPr>
        <w:noProof/>
        <w:lang w:val="en-US"/>
      </w:rPr>
      <w:t>Configuration of Cache Manager</w:t>
    </w:r>
    <w:r>
      <w:fldChar w:fldCharType="end"/>
    </w:r>
    <w:r w:rsidR="00DF2BDA" w:rsidRPr="0062637A">
      <w:rPr>
        <w:lang w:val="en-US"/>
      </w:rPr>
      <w:tab/>
    </w:r>
    <w:r>
      <w:fldChar w:fldCharType="begin"/>
    </w:r>
    <w:r w:rsidR="00DF2BDA" w:rsidRPr="0062637A">
      <w:rPr>
        <w:lang w:val="en-US"/>
      </w:rPr>
      <w:instrText>STYLEREF Z_version</w:instrText>
    </w:r>
    <w:r>
      <w:fldChar w:fldCharType="separate"/>
    </w:r>
    <w:r w:rsidR="00BD7E03">
      <w:rPr>
        <w:noProof/>
        <w:lang w:val="en-US"/>
      </w:rPr>
      <w:t>V1.0</w:t>
    </w:r>
    <w:r>
      <w:fldChar w:fldCharType="end"/>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E53893" w:rsidP="00F416B6">
    <w:pPr>
      <w:pStyle w:val="Header"/>
    </w:pPr>
    <w:r>
      <w:fldChar w:fldCharType="begin"/>
    </w:r>
    <w:r w:rsidR="00DF2BDA">
      <w:instrText xml:space="preserve"> AUTOTEXT Repo_header_even_page_e </w:instrText>
    </w:r>
    <w:r>
      <w:fldChar w:fldCharType="separate"/>
    </w:r>
    <w:r w:rsidR="00DF2BDA">
      <w:rPr>
        <w:b/>
        <w:bCs/>
        <w:lang w:val="en-US"/>
      </w:rPr>
      <w:t>Error! AutoText entry not defined.</w:t>
    </w:r>
    <w:r>
      <w:fldChar w:fldCharType="end"/>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Pr="007153D4" w:rsidRDefault="00DF2BDA" w:rsidP="00F416B6">
    <w:pPr>
      <w:pStyle w:val="Header"/>
      <w:rPr>
        <w:lang w:val="en-US"/>
      </w:rPr>
    </w:pPr>
    <w:r w:rsidRPr="007153D4">
      <w:rPr>
        <w:lang w:val="en-US"/>
      </w:rPr>
      <w:t xml:space="preserve">Page </w:t>
    </w:r>
    <w:r w:rsidR="00E53893">
      <w:fldChar w:fldCharType="begin"/>
    </w:r>
    <w:r w:rsidRPr="007153D4">
      <w:rPr>
        <w:lang w:val="en-US"/>
      </w:rPr>
      <w:instrText>PAGE</w:instrText>
    </w:r>
    <w:r w:rsidR="00E53893">
      <w:fldChar w:fldCharType="separate"/>
    </w:r>
    <w:r w:rsidR="00BD7E03">
      <w:rPr>
        <w:noProof/>
        <w:lang w:val="en-US"/>
      </w:rPr>
      <w:t>14</w:t>
    </w:r>
    <w:r w:rsidR="00E53893">
      <w:fldChar w:fldCharType="end"/>
    </w:r>
    <w:r w:rsidRPr="007153D4">
      <w:rPr>
        <w:lang w:val="en-US"/>
      </w:rPr>
      <w:tab/>
    </w:r>
    <w:r w:rsidR="00E53893">
      <w:fldChar w:fldCharType="begin"/>
    </w:r>
    <w:r w:rsidRPr="007153D4">
      <w:rPr>
        <w:lang w:val="en-US"/>
      </w:rPr>
      <w:instrText xml:space="preserve">STYLEREF Z_project </w:instrText>
    </w:r>
    <w:r w:rsidR="00E53893">
      <w:fldChar w:fldCharType="separate"/>
    </w:r>
    <w:r w:rsidR="00BD7E03">
      <w:rPr>
        <w:noProof/>
        <w:lang w:val="en-US"/>
      </w:rPr>
      <w:t>SC_CC</w:t>
    </w:r>
    <w:r w:rsidR="00E53893">
      <w:fldChar w:fldCharType="end"/>
    </w:r>
    <w:r w:rsidRPr="007153D4">
      <w:rPr>
        <w:lang w:val="en-US"/>
      </w:rPr>
      <w:br/>
    </w:r>
    <w:r w:rsidR="00E53893">
      <w:fldChar w:fldCharType="begin"/>
    </w:r>
    <w:r w:rsidRPr="007153D4">
      <w:rPr>
        <w:lang w:val="en-US"/>
      </w:rPr>
      <w:instrText xml:space="preserve">STYLEREF Z_reference </w:instrText>
    </w:r>
    <w:r w:rsidR="00E53893">
      <w:fldChar w:fldCharType="separate"/>
    </w:r>
    <w:r w:rsidR="00BD7E03">
      <w:rPr>
        <w:noProof/>
        <w:lang w:val="en-US"/>
      </w:rPr>
      <w:t>SC_CC-V1.0_E</w:t>
    </w:r>
    <w:r w:rsidR="00E53893">
      <w:fldChar w:fldCharType="end"/>
    </w:r>
    <w:r w:rsidRPr="007153D4">
      <w:rPr>
        <w:lang w:val="en-US"/>
      </w:rPr>
      <w:tab/>
    </w:r>
    <w:r w:rsidR="00E53893">
      <w:fldChar w:fldCharType="begin"/>
    </w:r>
    <w:r w:rsidRPr="007153D4">
      <w:rPr>
        <w:lang w:val="en-US"/>
      </w:rPr>
      <w:instrText xml:space="preserve"> STYLEREF Z_title</w:instrText>
    </w:r>
    <w:r w:rsidR="00E53893">
      <w:fldChar w:fldCharType="separate"/>
    </w:r>
    <w:r w:rsidR="00BD7E03">
      <w:rPr>
        <w:noProof/>
        <w:lang w:val="en-US"/>
      </w:rPr>
      <w:t>Service Connector Cache Coherency</w:t>
    </w:r>
    <w:r w:rsidR="00E53893">
      <w:fldChar w:fldCharType="end"/>
    </w:r>
    <w:r w:rsidRPr="007153D4">
      <w:rPr>
        <w:lang w:val="en-US"/>
      </w:rPr>
      <w:br/>
    </w:r>
    <w:r w:rsidR="00E53893">
      <w:fldChar w:fldCharType="begin"/>
    </w:r>
    <w:r w:rsidRPr="007153D4">
      <w:rPr>
        <w:lang w:val="en-US"/>
      </w:rPr>
      <w:instrText>STYLEREF Z_version</w:instrText>
    </w:r>
    <w:r w:rsidR="00E53893">
      <w:fldChar w:fldCharType="separate"/>
    </w:r>
    <w:r w:rsidR="00BD7E03">
      <w:rPr>
        <w:noProof/>
        <w:lang w:val="en-US"/>
      </w:rPr>
      <w:t>V1.0</w:t>
    </w:r>
    <w:r w:rsidR="00E53893">
      <w:fldChar w:fldCharType="end"/>
    </w:r>
    <w:r w:rsidRPr="007153D4">
      <w:rPr>
        <w:lang w:val="en-US"/>
      </w:rPr>
      <w:tab/>
    </w:r>
    <w:r w:rsidR="00E53893">
      <w:fldChar w:fldCharType="begin"/>
    </w:r>
    <w:r w:rsidRPr="007153D4">
      <w:rPr>
        <w:lang w:val="en-US"/>
      </w:rPr>
      <w:instrText xml:space="preserve"> STYLEREF "Heading 1"</w:instrText>
    </w:r>
    <w:r w:rsidR="00E53893">
      <w:fldChar w:fldCharType="separate"/>
    </w:r>
    <w:r w:rsidR="00BD7E03">
      <w:rPr>
        <w:noProof/>
        <w:lang w:val="en-US"/>
      </w:rPr>
      <w:t>Glossary</w:t>
    </w:r>
    <w:r w:rsidR="00E53893">
      <w:fldChar w:fldCharType="end"/>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Pr="0062637A" w:rsidRDefault="00E53893" w:rsidP="00F416B6">
    <w:pPr>
      <w:pStyle w:val="Header"/>
      <w:rPr>
        <w:lang w:val="en-US"/>
      </w:rPr>
    </w:pPr>
    <w:r>
      <w:fldChar w:fldCharType="begin"/>
    </w:r>
    <w:r w:rsidR="00DF2BDA" w:rsidRPr="0062637A">
      <w:rPr>
        <w:lang w:val="en-US"/>
      </w:rPr>
      <w:instrText xml:space="preserve">STYLEREF Z_project </w:instrText>
    </w:r>
    <w:r>
      <w:fldChar w:fldCharType="separate"/>
    </w:r>
    <w:r w:rsidR="004F5B1E">
      <w:rPr>
        <w:noProof/>
        <w:lang w:val="en-US"/>
      </w:rPr>
      <w:t>SC_CC</w:t>
    </w:r>
    <w:r>
      <w:fldChar w:fldCharType="end"/>
    </w:r>
    <w:r w:rsidR="00DF2BDA" w:rsidRPr="0062637A">
      <w:rPr>
        <w:lang w:val="en-US"/>
      </w:rPr>
      <w:tab/>
      <w:t xml:space="preserve">Page </w:t>
    </w:r>
    <w:r>
      <w:fldChar w:fldCharType="begin"/>
    </w:r>
    <w:r w:rsidR="00DF2BDA" w:rsidRPr="0062637A">
      <w:rPr>
        <w:lang w:val="en-US"/>
      </w:rPr>
      <w:instrText>PAGE</w:instrText>
    </w:r>
    <w:r>
      <w:fldChar w:fldCharType="separate"/>
    </w:r>
    <w:r w:rsidR="004F5B1E">
      <w:rPr>
        <w:noProof/>
        <w:lang w:val="en-US"/>
      </w:rPr>
      <w:t>15</w:t>
    </w:r>
    <w:r>
      <w:fldChar w:fldCharType="end"/>
    </w:r>
    <w:r w:rsidR="00DF2BDA" w:rsidRPr="0062637A">
      <w:rPr>
        <w:lang w:val="en-US"/>
      </w:rPr>
      <w:br/>
    </w:r>
    <w:r>
      <w:fldChar w:fldCharType="begin"/>
    </w:r>
    <w:r w:rsidR="00DF2BDA" w:rsidRPr="0062637A">
      <w:rPr>
        <w:lang w:val="en-US"/>
      </w:rPr>
      <w:instrText xml:space="preserve"> STYLEREF Z_title</w:instrText>
    </w:r>
    <w:r>
      <w:fldChar w:fldCharType="separate"/>
    </w:r>
    <w:r w:rsidR="004F5B1E">
      <w:rPr>
        <w:noProof/>
        <w:lang w:val="en-US"/>
      </w:rPr>
      <w:t>Service Connector Cache Coherency</w:t>
    </w:r>
    <w:r>
      <w:fldChar w:fldCharType="end"/>
    </w:r>
    <w:r w:rsidR="00DF2BDA" w:rsidRPr="0062637A">
      <w:rPr>
        <w:lang w:val="en-US"/>
      </w:rPr>
      <w:tab/>
    </w:r>
    <w:r>
      <w:fldChar w:fldCharType="begin"/>
    </w:r>
    <w:r w:rsidR="00DF2BDA" w:rsidRPr="0062637A">
      <w:rPr>
        <w:lang w:val="en-US"/>
      </w:rPr>
      <w:instrText xml:space="preserve">STYLEREF Z_reference </w:instrText>
    </w:r>
    <w:r>
      <w:fldChar w:fldCharType="separate"/>
    </w:r>
    <w:r w:rsidR="004F5B1E">
      <w:rPr>
        <w:noProof/>
        <w:lang w:val="en-US"/>
      </w:rPr>
      <w:t>SC_CC-V1.0_E</w:t>
    </w:r>
    <w:r>
      <w:fldChar w:fldCharType="end"/>
    </w:r>
    <w:r w:rsidR="00DF2BDA" w:rsidRPr="0062637A">
      <w:rPr>
        <w:lang w:val="en-US"/>
      </w:rPr>
      <w:br/>
    </w:r>
    <w:r>
      <w:fldChar w:fldCharType="begin"/>
    </w:r>
    <w:r w:rsidR="00DF2BDA" w:rsidRPr="0062637A">
      <w:rPr>
        <w:lang w:val="en-US"/>
      </w:rPr>
      <w:instrText xml:space="preserve"> STYLEREF "Heading 1"</w:instrText>
    </w:r>
    <w:r>
      <w:fldChar w:fldCharType="separate"/>
    </w:r>
    <w:r w:rsidR="004F5B1E">
      <w:rPr>
        <w:noProof/>
        <w:lang w:val="en-US"/>
      </w:rPr>
      <w:t>Glossary</w:t>
    </w:r>
    <w:r>
      <w:fldChar w:fldCharType="end"/>
    </w:r>
    <w:r w:rsidR="00DF2BDA" w:rsidRPr="0062637A">
      <w:rPr>
        <w:lang w:val="en-US"/>
      </w:rPr>
      <w:tab/>
    </w:r>
    <w:r>
      <w:fldChar w:fldCharType="begin"/>
    </w:r>
    <w:r w:rsidR="00DF2BDA" w:rsidRPr="0062637A">
      <w:rPr>
        <w:lang w:val="en-US"/>
      </w:rPr>
      <w:instrText>STYLEREF Z_version</w:instrText>
    </w:r>
    <w:r>
      <w:fldChar w:fldCharType="separate"/>
    </w:r>
    <w:r w:rsidR="004F5B1E">
      <w:rPr>
        <w:noProof/>
        <w:lang w:val="en-US"/>
      </w:rPr>
      <w:t>V1.0</w:t>
    </w:r>
    <w:r>
      <w:fldChar w:fldCharType="end"/>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E53893" w:rsidP="00F416B6">
    <w:pPr>
      <w:pStyle w:val="Header"/>
    </w:pPr>
    <w:r>
      <w:fldChar w:fldCharType="begin"/>
    </w:r>
    <w:r w:rsidR="00DF2BDA">
      <w:instrText xml:space="preserve"> AUTOTEXT Repo_header_even_page_e </w:instrText>
    </w:r>
    <w:r>
      <w:fldChar w:fldCharType="separate"/>
    </w:r>
    <w:r w:rsidR="00DF2BDA">
      <w:rPr>
        <w:b/>
        <w:bCs/>
        <w:lang w:val="en-US"/>
      </w:rPr>
      <w:t>Error! AutoText entry not defined.</w:t>
    </w:r>
    <w:r>
      <w:fldChar w:fldCharType="end"/>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Pr="007153D4" w:rsidRDefault="00DF2BDA" w:rsidP="00F416B6">
    <w:pPr>
      <w:pStyle w:val="Header"/>
      <w:rPr>
        <w:lang w:val="en-US"/>
      </w:rPr>
    </w:pPr>
    <w:r w:rsidRPr="007153D4">
      <w:rPr>
        <w:lang w:val="en-US"/>
      </w:rPr>
      <w:t xml:space="preserve">Page </w:t>
    </w:r>
    <w:r w:rsidR="00E53893">
      <w:fldChar w:fldCharType="begin"/>
    </w:r>
    <w:r w:rsidRPr="007153D4">
      <w:rPr>
        <w:lang w:val="en-US"/>
      </w:rPr>
      <w:instrText>PAGE</w:instrText>
    </w:r>
    <w:r w:rsidR="00E53893">
      <w:fldChar w:fldCharType="separate"/>
    </w:r>
    <w:r w:rsidR="004F5B1E">
      <w:rPr>
        <w:noProof/>
        <w:lang w:val="en-US"/>
      </w:rPr>
      <w:t>16</w:t>
    </w:r>
    <w:r w:rsidR="00E53893">
      <w:fldChar w:fldCharType="end"/>
    </w:r>
    <w:r w:rsidRPr="007153D4">
      <w:rPr>
        <w:lang w:val="en-US"/>
      </w:rPr>
      <w:tab/>
    </w:r>
    <w:r w:rsidR="00E53893">
      <w:fldChar w:fldCharType="begin"/>
    </w:r>
    <w:r w:rsidRPr="007153D4">
      <w:rPr>
        <w:lang w:val="en-US"/>
      </w:rPr>
      <w:instrText xml:space="preserve">STYLEREF Z_project </w:instrText>
    </w:r>
    <w:r w:rsidR="00E53893">
      <w:fldChar w:fldCharType="separate"/>
    </w:r>
    <w:r w:rsidR="004F5B1E">
      <w:rPr>
        <w:noProof/>
        <w:lang w:val="en-US"/>
      </w:rPr>
      <w:t>SC_CC</w:t>
    </w:r>
    <w:r w:rsidR="00E53893">
      <w:fldChar w:fldCharType="end"/>
    </w:r>
    <w:r w:rsidRPr="007153D4">
      <w:rPr>
        <w:lang w:val="en-US"/>
      </w:rPr>
      <w:br/>
    </w:r>
    <w:r w:rsidR="00E53893">
      <w:fldChar w:fldCharType="begin"/>
    </w:r>
    <w:r w:rsidRPr="007153D4">
      <w:rPr>
        <w:lang w:val="en-US"/>
      </w:rPr>
      <w:instrText xml:space="preserve">STYLEREF Z_reference </w:instrText>
    </w:r>
    <w:r w:rsidR="00E53893">
      <w:fldChar w:fldCharType="separate"/>
    </w:r>
    <w:r w:rsidR="004F5B1E">
      <w:rPr>
        <w:noProof/>
        <w:lang w:val="en-US"/>
      </w:rPr>
      <w:t>SC_CC-V1.0_E</w:t>
    </w:r>
    <w:r w:rsidR="00E53893">
      <w:fldChar w:fldCharType="end"/>
    </w:r>
    <w:r w:rsidRPr="007153D4">
      <w:rPr>
        <w:lang w:val="en-US"/>
      </w:rPr>
      <w:tab/>
    </w:r>
    <w:r w:rsidR="00E53893">
      <w:fldChar w:fldCharType="begin"/>
    </w:r>
    <w:r w:rsidRPr="007153D4">
      <w:rPr>
        <w:lang w:val="en-US"/>
      </w:rPr>
      <w:instrText xml:space="preserve"> STYLEREF Z_title</w:instrText>
    </w:r>
    <w:r w:rsidR="00E53893">
      <w:fldChar w:fldCharType="separate"/>
    </w:r>
    <w:r w:rsidR="004F5B1E">
      <w:rPr>
        <w:noProof/>
        <w:lang w:val="en-US"/>
      </w:rPr>
      <w:t>Service Connector Cache Coherency</w:t>
    </w:r>
    <w:r w:rsidR="00E53893">
      <w:fldChar w:fldCharType="end"/>
    </w:r>
    <w:r w:rsidRPr="007153D4">
      <w:rPr>
        <w:lang w:val="en-US"/>
      </w:rPr>
      <w:br/>
    </w:r>
    <w:r w:rsidR="00E53893">
      <w:fldChar w:fldCharType="begin"/>
    </w:r>
    <w:r w:rsidRPr="007153D4">
      <w:rPr>
        <w:lang w:val="en-US"/>
      </w:rPr>
      <w:instrText>STYLEREF Z_version</w:instrText>
    </w:r>
    <w:r w:rsidR="00E53893">
      <w:fldChar w:fldCharType="separate"/>
    </w:r>
    <w:r w:rsidR="004F5B1E">
      <w:rPr>
        <w:noProof/>
        <w:lang w:val="en-US"/>
      </w:rPr>
      <w:t>V1.0</w:t>
    </w:r>
    <w:r w:rsidR="00E53893">
      <w:fldChar w:fldCharType="end"/>
    </w:r>
    <w:r w:rsidRPr="007153D4">
      <w:rPr>
        <w:lang w:val="en-US"/>
      </w:rPr>
      <w:tab/>
      <w:t>Index</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E53893" w:rsidP="00F416B6">
    <w:r>
      <w:fldChar w:fldCharType="begin"/>
    </w:r>
    <w:r w:rsidR="00DF2BDA">
      <w:instrText xml:space="preserve"> AUTOTEXT Header_cover_page_g \* MERGEFORMAT </w:instrText>
    </w:r>
    <w:r>
      <w:fldChar w:fldCharType="separate"/>
    </w:r>
    <w:r w:rsidR="00DF2BDA">
      <w:rPr>
        <w:b/>
        <w:bCs/>
        <w:lang w:val="en-US"/>
      </w:rPr>
      <w:t>Error! AutoText entry not defined.</w:t>
    </w:r>
    <w:r>
      <w:fldChar w:fldCharType="end"/>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Pr="0062637A" w:rsidRDefault="00E53893" w:rsidP="00F416B6">
    <w:pPr>
      <w:pStyle w:val="Header"/>
      <w:rPr>
        <w:lang w:val="en-US"/>
      </w:rPr>
    </w:pPr>
    <w:r>
      <w:fldChar w:fldCharType="begin"/>
    </w:r>
    <w:r w:rsidR="00DF2BDA" w:rsidRPr="0062637A">
      <w:rPr>
        <w:lang w:val="en-US"/>
      </w:rPr>
      <w:instrText xml:space="preserve">STYLEREF Z_project </w:instrText>
    </w:r>
    <w:r>
      <w:fldChar w:fldCharType="separate"/>
    </w:r>
    <w:r w:rsidR="00BD7E03">
      <w:rPr>
        <w:noProof/>
        <w:lang w:val="en-US"/>
      </w:rPr>
      <w:t>SC_CC</w:t>
    </w:r>
    <w:r>
      <w:fldChar w:fldCharType="end"/>
    </w:r>
    <w:r w:rsidR="00DF2BDA" w:rsidRPr="0062637A">
      <w:rPr>
        <w:lang w:val="en-US"/>
      </w:rPr>
      <w:tab/>
      <w:t xml:space="preserve">Page </w:t>
    </w:r>
    <w:r>
      <w:fldChar w:fldCharType="begin"/>
    </w:r>
    <w:r w:rsidR="00DF2BDA" w:rsidRPr="0062637A">
      <w:rPr>
        <w:lang w:val="en-US"/>
      </w:rPr>
      <w:instrText>PAGE</w:instrText>
    </w:r>
    <w:r>
      <w:fldChar w:fldCharType="separate"/>
    </w:r>
    <w:r w:rsidR="00BD7E03">
      <w:rPr>
        <w:noProof/>
        <w:lang w:val="en-US"/>
      </w:rPr>
      <w:t>15</w:t>
    </w:r>
    <w:r>
      <w:fldChar w:fldCharType="end"/>
    </w:r>
    <w:r w:rsidR="00DF2BDA" w:rsidRPr="0062637A">
      <w:rPr>
        <w:lang w:val="en-US"/>
      </w:rPr>
      <w:br/>
    </w:r>
    <w:r>
      <w:fldChar w:fldCharType="begin"/>
    </w:r>
    <w:r w:rsidR="00DF2BDA" w:rsidRPr="0062637A">
      <w:rPr>
        <w:lang w:val="en-US"/>
      </w:rPr>
      <w:instrText xml:space="preserve"> STYLEREF Z_title</w:instrText>
    </w:r>
    <w:r>
      <w:fldChar w:fldCharType="separate"/>
    </w:r>
    <w:r w:rsidR="00BD7E03">
      <w:rPr>
        <w:noProof/>
        <w:lang w:val="en-US"/>
      </w:rPr>
      <w:t>Service Connector Cache Coherency</w:t>
    </w:r>
    <w:r>
      <w:fldChar w:fldCharType="end"/>
    </w:r>
    <w:r w:rsidR="00DF2BDA" w:rsidRPr="0062637A">
      <w:rPr>
        <w:lang w:val="en-US"/>
      </w:rPr>
      <w:tab/>
    </w:r>
    <w:r>
      <w:fldChar w:fldCharType="begin"/>
    </w:r>
    <w:r w:rsidR="00DF2BDA" w:rsidRPr="0062637A">
      <w:rPr>
        <w:lang w:val="en-US"/>
      </w:rPr>
      <w:instrText xml:space="preserve">STYLEREF Z_reference </w:instrText>
    </w:r>
    <w:r>
      <w:fldChar w:fldCharType="separate"/>
    </w:r>
    <w:r w:rsidR="00BD7E03">
      <w:rPr>
        <w:noProof/>
        <w:lang w:val="en-US"/>
      </w:rPr>
      <w:t>SC_CC-V1.0_E</w:t>
    </w:r>
    <w:r>
      <w:fldChar w:fldCharType="end"/>
    </w:r>
    <w:r w:rsidR="00DF2BDA" w:rsidRPr="0062637A">
      <w:rPr>
        <w:lang w:val="en-US"/>
      </w:rPr>
      <w:br/>
      <w:t>Index</w:t>
    </w:r>
    <w:r w:rsidR="00DF2BDA" w:rsidRPr="0062637A">
      <w:rPr>
        <w:lang w:val="en-US"/>
      </w:rPr>
      <w:tab/>
    </w:r>
    <w:r>
      <w:fldChar w:fldCharType="begin"/>
    </w:r>
    <w:r w:rsidR="00DF2BDA" w:rsidRPr="0062637A">
      <w:rPr>
        <w:lang w:val="en-US"/>
      </w:rPr>
      <w:instrText>STYLEREF Z_version</w:instrText>
    </w:r>
    <w:r>
      <w:fldChar w:fldCharType="separate"/>
    </w:r>
    <w:r w:rsidR="00BD7E03">
      <w:rPr>
        <w:noProof/>
        <w:lang w:val="en-US"/>
      </w:rPr>
      <w:t>V1.0</w:t>
    </w:r>
    <w:r>
      <w:fldChar w:fldCharType="end"/>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E53893" w:rsidP="00F416B6">
    <w:pPr>
      <w:pStyle w:val="Header"/>
    </w:pPr>
    <w:r>
      <w:fldChar w:fldCharType="begin"/>
    </w:r>
    <w:r w:rsidR="00DF2BDA">
      <w:instrText xml:space="preserve"> AUTOTEXT Repo_header_index_page_e </w:instrText>
    </w:r>
    <w:r>
      <w:fldChar w:fldCharType="separate"/>
    </w:r>
    <w:r w:rsidR="00DF2BDA">
      <w:rPr>
        <w:b/>
        <w:bCs/>
        <w:lang w:val="en-US"/>
      </w:rPr>
      <w:t>Error! AutoText entry not defined.</w:t>
    </w:r>
    <w: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Pr="00537016" w:rsidRDefault="00DF2BDA" w:rsidP="00F416B6">
    <w:pPr>
      <w:pStyle w:val="Header"/>
      <w:rPr>
        <w:sz w:val="32"/>
        <w:szCs w:val="32"/>
        <w:lang w:val="de-CH"/>
      </w:rPr>
    </w:pPr>
    <w:r>
      <w:rPr>
        <w:noProof/>
        <w:lang w:val="de-CH" w:eastAsia="de-CH"/>
      </w:rPr>
      <w:drawing>
        <wp:anchor distT="0" distB="0" distL="114300" distR="114300" simplePos="0" relativeHeight="251657728" behindDoc="1" locked="0" layoutInCell="1" allowOverlap="1">
          <wp:simplePos x="0" y="0"/>
          <wp:positionH relativeFrom="column">
            <wp:posOffset>1108710</wp:posOffset>
          </wp:positionH>
          <wp:positionV relativeFrom="paragraph">
            <wp:posOffset>-14605</wp:posOffset>
          </wp:positionV>
          <wp:extent cx="1877060" cy="433070"/>
          <wp:effectExtent l="19050" t="0" r="8890" b="0"/>
          <wp:wrapTight wrapText="bothSides">
            <wp:wrapPolygon edited="0">
              <wp:start x="-219" y="0"/>
              <wp:lineTo x="-219" y="20903"/>
              <wp:lineTo x="21702" y="20903"/>
              <wp:lineTo x="21702" y="0"/>
              <wp:lineTo x="-219" y="0"/>
            </wp:wrapPolygon>
          </wp:wrapTight>
          <wp:docPr id="3" name="Picture 3" descr="stabilit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bilit_small"/>
                  <pic:cNvPicPr>
                    <a:picLocks noChangeAspect="1" noChangeArrowheads="1"/>
                  </pic:cNvPicPr>
                </pic:nvPicPr>
                <pic:blipFill>
                  <a:blip r:embed="rId1"/>
                  <a:srcRect/>
                  <a:stretch>
                    <a:fillRect/>
                  </a:stretch>
                </pic:blipFill>
                <pic:spPr bwMode="auto">
                  <a:xfrm>
                    <a:off x="0" y="0"/>
                    <a:ext cx="1877060" cy="433070"/>
                  </a:xfrm>
                  <a:prstGeom prst="rect">
                    <a:avLst/>
                  </a:prstGeom>
                  <a:noFill/>
                  <a:ln w="9525">
                    <a:noFill/>
                    <a:miter lim="800000"/>
                    <a:headEnd/>
                    <a:tailEnd/>
                  </a:ln>
                </pic:spPr>
              </pic:pic>
            </a:graphicData>
          </a:graphic>
        </wp:anchor>
      </w:drawing>
    </w:r>
  </w:p>
  <w:p w:rsidR="00DF2BDA" w:rsidRPr="00FD39A8" w:rsidRDefault="00DF2BDA" w:rsidP="00F416B6">
    <w:pPr>
      <w:pStyle w:val="Header"/>
    </w:pPr>
    <w:r w:rsidRPr="00537016">
      <w:t xml:space="preserve"> </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Default="00E53893" w:rsidP="00F416B6">
    <w:pPr>
      <w:pStyle w:val="Header"/>
    </w:pPr>
    <w:r>
      <w:fldChar w:fldCharType="begin"/>
    </w:r>
    <w:r w:rsidR="00DF2BDA">
      <w:instrText xml:space="preserve"> AUTOTEXT Header_copyright_page_g \* MERGEFORMAT </w:instrText>
    </w:r>
    <w:r>
      <w:fldChar w:fldCharType="separate"/>
    </w:r>
    <w:r w:rsidR="00DF2BDA">
      <w:rPr>
        <w:b/>
        <w:bCs/>
        <w:lang w:val="en-US"/>
      </w:rPr>
      <w:t>Error! AutoText entry not defined.</w:t>
    </w:r>
    <w: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Pr="00401E39" w:rsidRDefault="00E53893" w:rsidP="00F416B6">
    <w:pPr>
      <w:pStyle w:val="Header"/>
      <w:rPr>
        <w:lang w:val="en-US"/>
      </w:rPr>
    </w:pPr>
    <w:r>
      <w:fldChar w:fldCharType="begin"/>
    </w:r>
    <w:r w:rsidR="00DF2BDA" w:rsidRPr="00401E39">
      <w:rPr>
        <w:lang w:val="en-US"/>
      </w:rPr>
      <w:instrText xml:space="preserve">STYLEREF Z_project </w:instrText>
    </w:r>
    <w:r>
      <w:fldChar w:fldCharType="separate"/>
    </w:r>
    <w:r w:rsidR="00DF2BDA">
      <w:rPr>
        <w:noProof/>
        <w:lang w:val="en-US"/>
      </w:rPr>
      <w:t>SC_CC</w:t>
    </w:r>
    <w:r>
      <w:fldChar w:fldCharType="end"/>
    </w:r>
    <w:r w:rsidR="00DF2BDA" w:rsidRPr="00401E39">
      <w:rPr>
        <w:lang w:val="en-US"/>
      </w:rPr>
      <w:tab/>
      <w:t xml:space="preserve">Page </w:t>
    </w:r>
    <w:r>
      <w:fldChar w:fldCharType="begin"/>
    </w:r>
    <w:r w:rsidR="00DF2BDA" w:rsidRPr="00401E39">
      <w:rPr>
        <w:lang w:val="en-US"/>
      </w:rPr>
      <w:instrText>PAGE</w:instrText>
    </w:r>
    <w:r>
      <w:fldChar w:fldCharType="separate"/>
    </w:r>
    <w:r w:rsidR="00DF2BDA">
      <w:rPr>
        <w:noProof/>
        <w:lang w:val="en-US"/>
      </w:rPr>
      <w:t>iii</w:t>
    </w:r>
    <w:r>
      <w:fldChar w:fldCharType="end"/>
    </w:r>
    <w:r w:rsidR="00DF2BDA" w:rsidRPr="00401E39">
      <w:rPr>
        <w:lang w:val="en-US"/>
      </w:rPr>
      <w:br/>
    </w:r>
    <w:r>
      <w:fldChar w:fldCharType="begin"/>
    </w:r>
    <w:r w:rsidR="00DF2BDA" w:rsidRPr="00401E39">
      <w:rPr>
        <w:lang w:val="en-US"/>
      </w:rPr>
      <w:instrText xml:space="preserve"> STYLEREF Z_title</w:instrText>
    </w:r>
    <w:r>
      <w:fldChar w:fldCharType="separate"/>
    </w:r>
    <w:r w:rsidR="00DF2BDA">
      <w:rPr>
        <w:noProof/>
        <w:lang w:val="en-US"/>
      </w:rPr>
      <w:t>Service Connector Cache Coherency</w:t>
    </w:r>
    <w:r>
      <w:fldChar w:fldCharType="end"/>
    </w:r>
    <w:r w:rsidR="00DF2BDA" w:rsidRPr="00401E39">
      <w:rPr>
        <w:lang w:val="en-US"/>
      </w:rPr>
      <w:tab/>
    </w:r>
    <w:r>
      <w:fldChar w:fldCharType="begin"/>
    </w:r>
    <w:r w:rsidR="00DF2BDA" w:rsidRPr="00401E39">
      <w:rPr>
        <w:lang w:val="en-US"/>
      </w:rPr>
      <w:instrText xml:space="preserve">STYLEREF Z_reference </w:instrText>
    </w:r>
    <w:r>
      <w:fldChar w:fldCharType="separate"/>
    </w:r>
    <w:r w:rsidR="00DF2BDA">
      <w:rPr>
        <w:noProof/>
        <w:lang w:val="en-US"/>
      </w:rPr>
      <w:t>SC_CC-D1.0_E</w:t>
    </w:r>
    <w:r>
      <w:fldChar w:fldCharType="end"/>
    </w:r>
    <w:r w:rsidR="00DF2BDA" w:rsidRPr="00401E39">
      <w:rPr>
        <w:lang w:val="en-US"/>
      </w:rPr>
      <w:br/>
      <w:t>Identification</w:t>
    </w:r>
    <w:r w:rsidR="00DF2BDA" w:rsidRPr="00401E39">
      <w:rPr>
        <w:lang w:val="en-US"/>
      </w:rPr>
      <w:tab/>
    </w:r>
    <w:r>
      <w:fldChar w:fldCharType="begin"/>
    </w:r>
    <w:r w:rsidR="00DF2BDA" w:rsidRPr="00401E39">
      <w:rPr>
        <w:lang w:val="en-US"/>
      </w:rPr>
      <w:instrText>STYLEREF Z_version</w:instrText>
    </w:r>
    <w:r>
      <w:fldChar w:fldCharType="separate"/>
    </w:r>
    <w:r w:rsidR="00DF2BDA">
      <w:rPr>
        <w:noProof/>
        <w:lang w:val="en-US"/>
      </w:rPr>
      <w:t>D1.0</w:t>
    </w:r>
    <w: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Pr="00401E39" w:rsidRDefault="00DF2BDA" w:rsidP="00F416B6">
    <w:pPr>
      <w:pStyle w:val="Header"/>
      <w:rPr>
        <w:lang w:val="en-US"/>
      </w:rPr>
    </w:pPr>
    <w:r w:rsidRPr="00401E39">
      <w:rPr>
        <w:lang w:val="en-US"/>
      </w:rPr>
      <w:t xml:space="preserve">Page </w:t>
    </w:r>
    <w:r w:rsidR="00E53893">
      <w:fldChar w:fldCharType="begin"/>
    </w:r>
    <w:r w:rsidRPr="00401E39">
      <w:rPr>
        <w:lang w:val="en-US"/>
      </w:rPr>
      <w:instrText>PAGE</w:instrText>
    </w:r>
    <w:r w:rsidR="00E53893">
      <w:fldChar w:fldCharType="separate"/>
    </w:r>
    <w:r w:rsidR="00BD7E03">
      <w:rPr>
        <w:noProof/>
        <w:lang w:val="en-US"/>
      </w:rPr>
      <w:t>ii</w:t>
    </w:r>
    <w:r w:rsidR="00E53893">
      <w:fldChar w:fldCharType="end"/>
    </w:r>
    <w:r w:rsidRPr="00401E39">
      <w:rPr>
        <w:lang w:val="en-US"/>
      </w:rPr>
      <w:tab/>
    </w:r>
    <w:r w:rsidR="00E53893">
      <w:fldChar w:fldCharType="begin"/>
    </w:r>
    <w:r w:rsidRPr="00401E39">
      <w:rPr>
        <w:lang w:val="en-US"/>
      </w:rPr>
      <w:instrText xml:space="preserve">STYLEREF Z_project </w:instrText>
    </w:r>
    <w:r w:rsidR="00E53893">
      <w:fldChar w:fldCharType="separate"/>
    </w:r>
    <w:r w:rsidR="00BD7E03">
      <w:rPr>
        <w:noProof/>
        <w:lang w:val="en-US"/>
      </w:rPr>
      <w:t>SC_CC</w:t>
    </w:r>
    <w:r w:rsidR="00E53893">
      <w:fldChar w:fldCharType="end"/>
    </w:r>
    <w:r w:rsidRPr="00401E39">
      <w:rPr>
        <w:lang w:val="en-US"/>
      </w:rPr>
      <w:br/>
    </w:r>
    <w:r w:rsidR="00E53893">
      <w:fldChar w:fldCharType="begin"/>
    </w:r>
    <w:r w:rsidRPr="00401E39">
      <w:rPr>
        <w:lang w:val="en-US"/>
      </w:rPr>
      <w:instrText xml:space="preserve">STYLEREF Z_reference </w:instrText>
    </w:r>
    <w:r w:rsidR="00E53893">
      <w:fldChar w:fldCharType="separate"/>
    </w:r>
    <w:r w:rsidR="00BD7E03">
      <w:rPr>
        <w:noProof/>
        <w:lang w:val="en-US"/>
      </w:rPr>
      <w:t>SC_CC-V1.0_E</w:t>
    </w:r>
    <w:r w:rsidR="00E53893">
      <w:fldChar w:fldCharType="end"/>
    </w:r>
    <w:r w:rsidRPr="00401E39">
      <w:rPr>
        <w:lang w:val="en-US"/>
      </w:rPr>
      <w:tab/>
    </w:r>
    <w:r w:rsidR="00E53893">
      <w:fldChar w:fldCharType="begin"/>
    </w:r>
    <w:r w:rsidRPr="00401E39">
      <w:rPr>
        <w:lang w:val="en-US"/>
      </w:rPr>
      <w:instrText xml:space="preserve"> STYLEREF Z_title</w:instrText>
    </w:r>
    <w:r w:rsidR="00E53893">
      <w:fldChar w:fldCharType="separate"/>
    </w:r>
    <w:r w:rsidR="00BD7E03">
      <w:rPr>
        <w:noProof/>
        <w:lang w:val="en-US"/>
      </w:rPr>
      <w:t>Service Connector Cache Coherency</w:t>
    </w:r>
    <w:r w:rsidR="00E53893">
      <w:fldChar w:fldCharType="end"/>
    </w:r>
    <w:r w:rsidRPr="00401E39">
      <w:rPr>
        <w:lang w:val="en-US"/>
      </w:rPr>
      <w:br/>
    </w:r>
    <w:r w:rsidR="00E53893">
      <w:fldChar w:fldCharType="begin"/>
    </w:r>
    <w:r w:rsidRPr="00401E39">
      <w:rPr>
        <w:lang w:val="en-US"/>
      </w:rPr>
      <w:instrText>STYLEREF Z_version</w:instrText>
    </w:r>
    <w:r w:rsidR="00E53893">
      <w:fldChar w:fldCharType="separate"/>
    </w:r>
    <w:r w:rsidR="00BD7E03">
      <w:rPr>
        <w:noProof/>
        <w:lang w:val="en-US"/>
      </w:rPr>
      <w:t>V1.0</w:t>
    </w:r>
    <w:r w:rsidR="00E53893">
      <w:fldChar w:fldCharType="end"/>
    </w:r>
    <w:r w:rsidRPr="00401E39">
      <w:rPr>
        <w:lang w:val="en-US"/>
      </w:rPr>
      <w:tab/>
      <w:t>Ownership</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Pr="007153D4" w:rsidRDefault="00DF2BDA" w:rsidP="00F416B6">
    <w:pPr>
      <w:pStyle w:val="Header"/>
      <w:rPr>
        <w:lang w:val="en-US"/>
      </w:rPr>
    </w:pPr>
    <w:r w:rsidRPr="007153D4">
      <w:rPr>
        <w:lang w:val="en-US"/>
      </w:rPr>
      <w:t xml:space="preserve">Page </w:t>
    </w:r>
    <w:r w:rsidR="00E53893">
      <w:fldChar w:fldCharType="begin"/>
    </w:r>
    <w:r w:rsidRPr="007153D4">
      <w:rPr>
        <w:lang w:val="en-US"/>
      </w:rPr>
      <w:instrText>PAGE</w:instrText>
    </w:r>
    <w:r w:rsidR="00E53893">
      <w:fldChar w:fldCharType="separate"/>
    </w:r>
    <w:r>
      <w:rPr>
        <w:noProof/>
        <w:lang w:val="en-US"/>
      </w:rPr>
      <w:t>iv</w:t>
    </w:r>
    <w:r w:rsidR="00E53893">
      <w:fldChar w:fldCharType="end"/>
    </w:r>
    <w:r w:rsidRPr="007153D4">
      <w:rPr>
        <w:lang w:val="en-US"/>
      </w:rPr>
      <w:tab/>
    </w:r>
    <w:r w:rsidR="00E53893">
      <w:fldChar w:fldCharType="begin"/>
    </w:r>
    <w:r w:rsidRPr="007153D4">
      <w:rPr>
        <w:lang w:val="en-US"/>
      </w:rPr>
      <w:instrText xml:space="preserve">STYLEREF Z_project </w:instrText>
    </w:r>
    <w:r w:rsidR="00E53893">
      <w:fldChar w:fldCharType="separate"/>
    </w:r>
    <w:r>
      <w:rPr>
        <w:noProof/>
        <w:lang w:val="en-US"/>
      </w:rPr>
      <w:t>SC_CC</w:t>
    </w:r>
    <w:r w:rsidR="00E53893">
      <w:fldChar w:fldCharType="end"/>
    </w:r>
    <w:r w:rsidRPr="007153D4">
      <w:rPr>
        <w:lang w:val="en-US"/>
      </w:rPr>
      <w:br/>
    </w:r>
    <w:r w:rsidR="00E53893">
      <w:fldChar w:fldCharType="begin"/>
    </w:r>
    <w:r w:rsidRPr="007153D4">
      <w:rPr>
        <w:lang w:val="en-US"/>
      </w:rPr>
      <w:instrText xml:space="preserve">STYLEREF Z_reference </w:instrText>
    </w:r>
    <w:r w:rsidR="00E53893">
      <w:fldChar w:fldCharType="separate"/>
    </w:r>
    <w:r>
      <w:rPr>
        <w:noProof/>
        <w:lang w:val="en-US"/>
      </w:rPr>
      <w:t>SC_CC-D1.0_E</w:t>
    </w:r>
    <w:r w:rsidR="00E53893">
      <w:fldChar w:fldCharType="end"/>
    </w:r>
    <w:r w:rsidRPr="007153D4">
      <w:rPr>
        <w:lang w:val="en-US"/>
      </w:rPr>
      <w:tab/>
    </w:r>
    <w:r w:rsidR="00E53893">
      <w:fldChar w:fldCharType="begin"/>
    </w:r>
    <w:r w:rsidRPr="007153D4">
      <w:rPr>
        <w:lang w:val="en-US"/>
      </w:rPr>
      <w:instrText xml:space="preserve"> STYLEREF Z_title</w:instrText>
    </w:r>
    <w:r w:rsidR="00E53893">
      <w:fldChar w:fldCharType="separate"/>
    </w:r>
    <w:r>
      <w:rPr>
        <w:noProof/>
        <w:lang w:val="en-US"/>
      </w:rPr>
      <w:t>Service Connector Cache Coherency</w:t>
    </w:r>
    <w:r w:rsidR="00E53893">
      <w:fldChar w:fldCharType="end"/>
    </w:r>
    <w:r w:rsidRPr="007153D4">
      <w:rPr>
        <w:lang w:val="en-US"/>
      </w:rPr>
      <w:br/>
    </w:r>
    <w:r w:rsidR="00E53893">
      <w:fldChar w:fldCharType="begin"/>
    </w:r>
    <w:r w:rsidRPr="007153D4">
      <w:rPr>
        <w:lang w:val="en-US"/>
      </w:rPr>
      <w:instrText>STYLEREF Z_version</w:instrText>
    </w:r>
    <w:r w:rsidR="00E53893">
      <w:fldChar w:fldCharType="separate"/>
    </w:r>
    <w:r>
      <w:rPr>
        <w:noProof/>
        <w:lang w:val="en-US"/>
      </w:rPr>
      <w:t>D1.0</w:t>
    </w:r>
    <w:r w:rsidR="00E53893">
      <w:fldChar w:fldCharType="end"/>
    </w:r>
    <w:r w:rsidRPr="007153D4">
      <w:rPr>
        <w:lang w:val="en-US"/>
      </w:rPr>
      <w:tab/>
      <w:t>Identification</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Pr="00401E39" w:rsidRDefault="00E53893" w:rsidP="00F416B6">
    <w:pPr>
      <w:pStyle w:val="Header"/>
      <w:rPr>
        <w:sz w:val="17"/>
        <w:lang w:val="en-US"/>
      </w:rPr>
    </w:pPr>
    <w:r>
      <w:fldChar w:fldCharType="begin"/>
    </w:r>
    <w:r w:rsidR="00DF2BDA" w:rsidRPr="00401E39">
      <w:rPr>
        <w:lang w:val="en-US"/>
      </w:rPr>
      <w:instrText xml:space="preserve">STYLEREF Z_project </w:instrText>
    </w:r>
    <w:r>
      <w:fldChar w:fldCharType="separate"/>
    </w:r>
    <w:r w:rsidR="00DF2BDA">
      <w:rPr>
        <w:noProof/>
        <w:lang w:val="en-US"/>
      </w:rPr>
      <w:t>SC_CC</w:t>
    </w:r>
    <w:r>
      <w:fldChar w:fldCharType="end"/>
    </w:r>
    <w:r w:rsidR="00DF2BDA" w:rsidRPr="00401E39">
      <w:rPr>
        <w:lang w:val="en-US"/>
      </w:rPr>
      <w:tab/>
      <w:t xml:space="preserve">Page </w:t>
    </w:r>
    <w:r>
      <w:fldChar w:fldCharType="begin"/>
    </w:r>
    <w:r w:rsidR="00DF2BDA" w:rsidRPr="00401E39">
      <w:rPr>
        <w:lang w:val="en-US"/>
      </w:rPr>
      <w:instrText>PAGE</w:instrText>
    </w:r>
    <w:r>
      <w:fldChar w:fldCharType="separate"/>
    </w:r>
    <w:r w:rsidR="00DF2BDA">
      <w:rPr>
        <w:noProof/>
        <w:lang w:val="en-US"/>
      </w:rPr>
      <w:t>v</w:t>
    </w:r>
    <w:r>
      <w:fldChar w:fldCharType="end"/>
    </w:r>
    <w:r w:rsidR="00DF2BDA" w:rsidRPr="00401E39">
      <w:rPr>
        <w:lang w:val="en-US"/>
      </w:rPr>
      <w:br/>
    </w:r>
    <w:r>
      <w:fldChar w:fldCharType="begin"/>
    </w:r>
    <w:r w:rsidR="00DF2BDA" w:rsidRPr="00401E39">
      <w:rPr>
        <w:lang w:val="en-US"/>
      </w:rPr>
      <w:instrText xml:space="preserve"> STYLEREF Z_title</w:instrText>
    </w:r>
    <w:r>
      <w:fldChar w:fldCharType="separate"/>
    </w:r>
    <w:r w:rsidR="00DF2BDA">
      <w:rPr>
        <w:noProof/>
        <w:lang w:val="en-US"/>
      </w:rPr>
      <w:t>Service Connector Cache Coherency</w:t>
    </w:r>
    <w:r>
      <w:fldChar w:fldCharType="end"/>
    </w:r>
    <w:r w:rsidR="00DF2BDA" w:rsidRPr="00401E39">
      <w:rPr>
        <w:lang w:val="en-US"/>
      </w:rPr>
      <w:tab/>
    </w:r>
    <w:r>
      <w:fldChar w:fldCharType="begin"/>
    </w:r>
    <w:r w:rsidR="00DF2BDA" w:rsidRPr="00401E39">
      <w:rPr>
        <w:lang w:val="en-US"/>
      </w:rPr>
      <w:instrText xml:space="preserve">STYLEREF Z_reference </w:instrText>
    </w:r>
    <w:r>
      <w:fldChar w:fldCharType="separate"/>
    </w:r>
    <w:r w:rsidR="00DF2BDA">
      <w:rPr>
        <w:noProof/>
        <w:lang w:val="en-US"/>
      </w:rPr>
      <w:t>SC_CC-D1.0_E</w:t>
    </w:r>
    <w:r>
      <w:fldChar w:fldCharType="end"/>
    </w:r>
    <w:r w:rsidR="00DF2BDA" w:rsidRPr="00401E39">
      <w:rPr>
        <w:lang w:val="en-US"/>
      </w:rPr>
      <w:br/>
      <w:t>Table of Contents</w:t>
    </w:r>
    <w:r w:rsidR="00DF2BDA" w:rsidRPr="00401E39">
      <w:rPr>
        <w:lang w:val="en-US"/>
      </w:rPr>
      <w:tab/>
    </w:r>
    <w:r>
      <w:fldChar w:fldCharType="begin"/>
    </w:r>
    <w:r w:rsidR="00DF2BDA" w:rsidRPr="00401E39">
      <w:rPr>
        <w:lang w:val="en-US"/>
      </w:rPr>
      <w:instrText>STYLEREF Z_version</w:instrText>
    </w:r>
    <w:r>
      <w:fldChar w:fldCharType="separate"/>
    </w:r>
    <w:r w:rsidR="00DF2BDA">
      <w:rPr>
        <w:noProof/>
        <w:lang w:val="en-US"/>
      </w:rPr>
      <w:t>D1.0</w:t>
    </w:r>
    <w:r>
      <w:fldChar w:fldCharType="end"/>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BDA" w:rsidRPr="00401E39" w:rsidRDefault="00E53893" w:rsidP="00F416B6">
    <w:pPr>
      <w:pStyle w:val="Header"/>
      <w:rPr>
        <w:lang w:val="en-US"/>
      </w:rPr>
    </w:pPr>
    <w:r>
      <w:fldChar w:fldCharType="begin"/>
    </w:r>
    <w:r w:rsidR="00DF2BDA" w:rsidRPr="00401E39">
      <w:rPr>
        <w:lang w:val="en-US"/>
      </w:rPr>
      <w:instrText xml:space="preserve">STYLEREF Z_project </w:instrText>
    </w:r>
    <w:r>
      <w:fldChar w:fldCharType="separate"/>
    </w:r>
    <w:r w:rsidR="00BD7E03">
      <w:rPr>
        <w:noProof/>
        <w:lang w:val="en-US"/>
      </w:rPr>
      <w:t>SC_CC</w:t>
    </w:r>
    <w:r>
      <w:fldChar w:fldCharType="end"/>
    </w:r>
    <w:r w:rsidR="00DF2BDA" w:rsidRPr="00401E39">
      <w:rPr>
        <w:lang w:val="en-US"/>
      </w:rPr>
      <w:tab/>
      <w:t xml:space="preserve">Page </w:t>
    </w:r>
    <w:r>
      <w:fldChar w:fldCharType="begin"/>
    </w:r>
    <w:r w:rsidR="00DF2BDA" w:rsidRPr="00401E39">
      <w:rPr>
        <w:lang w:val="en-US"/>
      </w:rPr>
      <w:instrText>PAGE</w:instrText>
    </w:r>
    <w:r>
      <w:fldChar w:fldCharType="separate"/>
    </w:r>
    <w:r w:rsidR="00BD7E03">
      <w:rPr>
        <w:noProof/>
        <w:lang w:val="en-US"/>
      </w:rPr>
      <w:t>iii</w:t>
    </w:r>
    <w:r>
      <w:fldChar w:fldCharType="end"/>
    </w:r>
    <w:r w:rsidR="00DF2BDA" w:rsidRPr="00401E39">
      <w:rPr>
        <w:lang w:val="en-US"/>
      </w:rPr>
      <w:br/>
    </w:r>
    <w:r>
      <w:fldChar w:fldCharType="begin"/>
    </w:r>
    <w:r w:rsidR="00DF2BDA" w:rsidRPr="00401E39">
      <w:rPr>
        <w:lang w:val="en-US"/>
      </w:rPr>
      <w:instrText xml:space="preserve"> STYLEREF Z_title</w:instrText>
    </w:r>
    <w:r>
      <w:fldChar w:fldCharType="separate"/>
    </w:r>
    <w:r w:rsidR="00BD7E03">
      <w:rPr>
        <w:noProof/>
        <w:lang w:val="en-US"/>
      </w:rPr>
      <w:t>Service Connector Cache Coherency</w:t>
    </w:r>
    <w:r>
      <w:fldChar w:fldCharType="end"/>
    </w:r>
    <w:r w:rsidR="00DF2BDA" w:rsidRPr="00401E39">
      <w:rPr>
        <w:lang w:val="en-US"/>
      </w:rPr>
      <w:tab/>
    </w:r>
    <w:r>
      <w:fldChar w:fldCharType="begin"/>
    </w:r>
    <w:r w:rsidR="00DF2BDA" w:rsidRPr="00401E39">
      <w:rPr>
        <w:lang w:val="en-US"/>
      </w:rPr>
      <w:instrText xml:space="preserve">STYLEREF Z_reference </w:instrText>
    </w:r>
    <w:r>
      <w:fldChar w:fldCharType="separate"/>
    </w:r>
    <w:r w:rsidR="00BD7E03">
      <w:rPr>
        <w:noProof/>
        <w:lang w:val="en-US"/>
      </w:rPr>
      <w:t>SC_CC-V1.0_E</w:t>
    </w:r>
    <w:r>
      <w:fldChar w:fldCharType="end"/>
    </w:r>
    <w:r w:rsidR="00DF2BDA" w:rsidRPr="00401E39">
      <w:rPr>
        <w:lang w:val="en-US"/>
      </w:rPr>
      <w:br/>
      <w:t>Identification</w:t>
    </w:r>
    <w:r w:rsidR="00DF2BDA" w:rsidRPr="00401E39">
      <w:rPr>
        <w:lang w:val="en-US"/>
      </w:rPr>
      <w:tab/>
    </w:r>
    <w:r>
      <w:fldChar w:fldCharType="begin"/>
    </w:r>
    <w:r w:rsidR="00DF2BDA" w:rsidRPr="00401E39">
      <w:rPr>
        <w:lang w:val="en-US"/>
      </w:rPr>
      <w:instrText>STYLEREF Z_version</w:instrText>
    </w:r>
    <w:r>
      <w:fldChar w:fldCharType="separate"/>
    </w:r>
    <w:r w:rsidR="00BD7E03">
      <w:rPr>
        <w:noProof/>
        <w:lang w:val="en-US"/>
      </w:rPr>
      <w:t>V1.0</w:t>
    </w:r>
    <w: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B7C8AC4"/>
    <w:lvl w:ilvl="0">
      <w:start w:val="1"/>
      <w:numFmt w:val="decimal"/>
      <w:lvlText w:val="%1."/>
      <w:lvlJc w:val="left"/>
      <w:pPr>
        <w:tabs>
          <w:tab w:val="num" w:pos="1492"/>
        </w:tabs>
        <w:ind w:left="1492" w:hanging="360"/>
      </w:pPr>
    </w:lvl>
  </w:abstractNum>
  <w:abstractNum w:abstractNumId="1">
    <w:nsid w:val="FFFFFF7D"/>
    <w:multiLevelType w:val="singleLevel"/>
    <w:tmpl w:val="3A3C5FC4"/>
    <w:lvl w:ilvl="0">
      <w:start w:val="1"/>
      <w:numFmt w:val="decimal"/>
      <w:lvlText w:val="%1."/>
      <w:lvlJc w:val="left"/>
      <w:pPr>
        <w:tabs>
          <w:tab w:val="num" w:pos="1209"/>
        </w:tabs>
        <w:ind w:left="1209" w:hanging="360"/>
      </w:pPr>
    </w:lvl>
  </w:abstractNum>
  <w:abstractNum w:abstractNumId="2">
    <w:nsid w:val="FFFFFF7E"/>
    <w:multiLevelType w:val="singleLevel"/>
    <w:tmpl w:val="F516EA7C"/>
    <w:lvl w:ilvl="0">
      <w:start w:val="1"/>
      <w:numFmt w:val="decimal"/>
      <w:lvlText w:val="%1."/>
      <w:lvlJc w:val="left"/>
      <w:pPr>
        <w:tabs>
          <w:tab w:val="num" w:pos="926"/>
        </w:tabs>
        <w:ind w:left="926" w:hanging="360"/>
      </w:pPr>
    </w:lvl>
  </w:abstractNum>
  <w:abstractNum w:abstractNumId="3">
    <w:nsid w:val="FFFFFF7F"/>
    <w:multiLevelType w:val="singleLevel"/>
    <w:tmpl w:val="AF087498"/>
    <w:lvl w:ilvl="0">
      <w:start w:val="1"/>
      <w:numFmt w:val="decimal"/>
      <w:lvlText w:val="%1."/>
      <w:lvlJc w:val="left"/>
      <w:pPr>
        <w:tabs>
          <w:tab w:val="num" w:pos="643"/>
        </w:tabs>
        <w:ind w:left="643" w:hanging="360"/>
      </w:pPr>
    </w:lvl>
  </w:abstractNum>
  <w:abstractNum w:abstractNumId="4">
    <w:nsid w:val="FFFFFF80"/>
    <w:multiLevelType w:val="singleLevel"/>
    <w:tmpl w:val="5A560F7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D8C5AF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CBE57C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5DCFC2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8887FD6"/>
    <w:lvl w:ilvl="0">
      <w:start w:val="1"/>
      <w:numFmt w:val="decimal"/>
      <w:lvlText w:val="%1."/>
      <w:lvlJc w:val="left"/>
      <w:pPr>
        <w:tabs>
          <w:tab w:val="num" w:pos="360"/>
        </w:tabs>
        <w:ind w:left="360" w:hanging="360"/>
      </w:pPr>
    </w:lvl>
  </w:abstractNum>
  <w:abstractNum w:abstractNumId="9">
    <w:nsid w:val="FFFFFF89"/>
    <w:multiLevelType w:val="singleLevel"/>
    <w:tmpl w:val="72D25F66"/>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FFFFFFFF"/>
    <w:lvl w:ilvl="0">
      <w:start w:val="1"/>
      <w:numFmt w:val="decimal"/>
      <w:pStyle w:val="Heading1"/>
      <w:lvlText w:val="%1"/>
      <w:legacy w:legacy="1" w:legacySpace="144" w:legacyIndent="0"/>
      <w:lvlJc w:val="left"/>
      <w:rPr>
        <w:rFonts w:ascii="Times New Roman" w:hAnsi="Times New Roman" w:hint="default"/>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nsid w:val="00C07E36"/>
    <w:multiLevelType w:val="singleLevel"/>
    <w:tmpl w:val="03D67AA6"/>
    <w:lvl w:ilvl="0">
      <w:start w:val="1"/>
      <w:numFmt w:val="none"/>
      <w:lvlText w:val=""/>
      <w:legacy w:legacy="1" w:legacySpace="0" w:legacyIndent="0"/>
      <w:lvlJc w:val="left"/>
      <w:pPr>
        <w:ind w:left="-1418" w:firstLine="0"/>
      </w:pPr>
      <w:rPr>
        <w:rFonts w:ascii="Times New Roman" w:hAnsi="Times New Roman" w:cs="Times New Roman" w:hint="default"/>
        <w:b/>
        <w:i w:val="0"/>
        <w:sz w:val="40"/>
      </w:rPr>
    </w:lvl>
  </w:abstractNum>
  <w:abstractNum w:abstractNumId="12">
    <w:nsid w:val="031D0E16"/>
    <w:multiLevelType w:val="hybridMultilevel"/>
    <w:tmpl w:val="37D06E7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0FE32799"/>
    <w:multiLevelType w:val="hybridMultilevel"/>
    <w:tmpl w:val="C700FE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150062C9"/>
    <w:multiLevelType w:val="hybridMultilevel"/>
    <w:tmpl w:val="23B645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2570743F"/>
    <w:multiLevelType w:val="hybridMultilevel"/>
    <w:tmpl w:val="2B3891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428C4A03"/>
    <w:multiLevelType w:val="hybridMultilevel"/>
    <w:tmpl w:val="AF4A51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4B037FA9"/>
    <w:multiLevelType w:val="hybridMultilevel"/>
    <w:tmpl w:val="78E2D3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4C4F308F"/>
    <w:multiLevelType w:val="hybridMultilevel"/>
    <w:tmpl w:val="3EF489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4F0D7BE7"/>
    <w:multiLevelType w:val="hybridMultilevel"/>
    <w:tmpl w:val="3A74C33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5A5078C8"/>
    <w:multiLevelType w:val="hybridMultilevel"/>
    <w:tmpl w:val="AF82BA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5C3A7640"/>
    <w:multiLevelType w:val="singleLevel"/>
    <w:tmpl w:val="75B63632"/>
    <w:lvl w:ilvl="0">
      <w:start w:val="1"/>
      <w:numFmt w:val="none"/>
      <w:lvlText w:val="Index"/>
      <w:legacy w:legacy="1" w:legacySpace="284" w:legacyIndent="0"/>
      <w:lvlJc w:val="left"/>
    </w:lvl>
  </w:abstractNum>
  <w:abstractNum w:abstractNumId="22">
    <w:nsid w:val="69ED7AA8"/>
    <w:multiLevelType w:val="singleLevel"/>
    <w:tmpl w:val="75B63632"/>
    <w:lvl w:ilvl="0">
      <w:start w:val="1"/>
      <w:numFmt w:val="none"/>
      <w:lvlText w:val="Index"/>
      <w:legacy w:legacy="1" w:legacySpace="284" w:legacyIndent="0"/>
      <w:lvlJc w:val="left"/>
    </w:lvl>
  </w:abstractNum>
  <w:abstractNum w:abstractNumId="23">
    <w:nsid w:val="6D8011EF"/>
    <w:multiLevelType w:val="hybridMultilevel"/>
    <w:tmpl w:val="66704E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74424955"/>
    <w:multiLevelType w:val="hybridMultilevel"/>
    <w:tmpl w:val="57EEA8A2"/>
    <w:lvl w:ilvl="0" w:tplc="08070001">
      <w:start w:val="1"/>
      <w:numFmt w:val="bullet"/>
      <w:lvlText w:val=""/>
      <w:lvlJc w:val="left"/>
      <w:pPr>
        <w:ind w:left="774" w:hanging="360"/>
      </w:pPr>
      <w:rPr>
        <w:rFonts w:ascii="Symbol" w:hAnsi="Symbol" w:hint="default"/>
      </w:rPr>
    </w:lvl>
    <w:lvl w:ilvl="1" w:tplc="08070003" w:tentative="1">
      <w:start w:val="1"/>
      <w:numFmt w:val="bullet"/>
      <w:lvlText w:val="o"/>
      <w:lvlJc w:val="left"/>
      <w:pPr>
        <w:ind w:left="1494" w:hanging="360"/>
      </w:pPr>
      <w:rPr>
        <w:rFonts w:ascii="Courier New" w:hAnsi="Courier New" w:cs="Courier New" w:hint="default"/>
      </w:rPr>
    </w:lvl>
    <w:lvl w:ilvl="2" w:tplc="08070005" w:tentative="1">
      <w:start w:val="1"/>
      <w:numFmt w:val="bullet"/>
      <w:lvlText w:val=""/>
      <w:lvlJc w:val="left"/>
      <w:pPr>
        <w:ind w:left="2214" w:hanging="360"/>
      </w:pPr>
      <w:rPr>
        <w:rFonts w:ascii="Wingdings" w:hAnsi="Wingdings" w:hint="default"/>
      </w:rPr>
    </w:lvl>
    <w:lvl w:ilvl="3" w:tplc="08070001" w:tentative="1">
      <w:start w:val="1"/>
      <w:numFmt w:val="bullet"/>
      <w:lvlText w:val=""/>
      <w:lvlJc w:val="left"/>
      <w:pPr>
        <w:ind w:left="2934" w:hanging="360"/>
      </w:pPr>
      <w:rPr>
        <w:rFonts w:ascii="Symbol" w:hAnsi="Symbol" w:hint="default"/>
      </w:rPr>
    </w:lvl>
    <w:lvl w:ilvl="4" w:tplc="08070003" w:tentative="1">
      <w:start w:val="1"/>
      <w:numFmt w:val="bullet"/>
      <w:lvlText w:val="o"/>
      <w:lvlJc w:val="left"/>
      <w:pPr>
        <w:ind w:left="3654" w:hanging="360"/>
      </w:pPr>
      <w:rPr>
        <w:rFonts w:ascii="Courier New" w:hAnsi="Courier New" w:cs="Courier New" w:hint="default"/>
      </w:rPr>
    </w:lvl>
    <w:lvl w:ilvl="5" w:tplc="08070005" w:tentative="1">
      <w:start w:val="1"/>
      <w:numFmt w:val="bullet"/>
      <w:lvlText w:val=""/>
      <w:lvlJc w:val="left"/>
      <w:pPr>
        <w:ind w:left="4374" w:hanging="360"/>
      </w:pPr>
      <w:rPr>
        <w:rFonts w:ascii="Wingdings" w:hAnsi="Wingdings" w:hint="default"/>
      </w:rPr>
    </w:lvl>
    <w:lvl w:ilvl="6" w:tplc="08070001" w:tentative="1">
      <w:start w:val="1"/>
      <w:numFmt w:val="bullet"/>
      <w:lvlText w:val=""/>
      <w:lvlJc w:val="left"/>
      <w:pPr>
        <w:ind w:left="5094" w:hanging="360"/>
      </w:pPr>
      <w:rPr>
        <w:rFonts w:ascii="Symbol" w:hAnsi="Symbol" w:hint="default"/>
      </w:rPr>
    </w:lvl>
    <w:lvl w:ilvl="7" w:tplc="08070003" w:tentative="1">
      <w:start w:val="1"/>
      <w:numFmt w:val="bullet"/>
      <w:lvlText w:val="o"/>
      <w:lvlJc w:val="left"/>
      <w:pPr>
        <w:ind w:left="5814" w:hanging="360"/>
      </w:pPr>
      <w:rPr>
        <w:rFonts w:ascii="Courier New" w:hAnsi="Courier New" w:cs="Courier New" w:hint="default"/>
      </w:rPr>
    </w:lvl>
    <w:lvl w:ilvl="8" w:tplc="08070005" w:tentative="1">
      <w:start w:val="1"/>
      <w:numFmt w:val="bullet"/>
      <w:lvlText w:val=""/>
      <w:lvlJc w:val="left"/>
      <w:pPr>
        <w:ind w:left="6534" w:hanging="360"/>
      </w:pPr>
      <w:rPr>
        <w:rFonts w:ascii="Wingdings" w:hAnsi="Wingdings" w:hint="default"/>
      </w:rPr>
    </w:lvl>
  </w:abstractNum>
  <w:abstractNum w:abstractNumId="25">
    <w:nsid w:val="7FFA5C16"/>
    <w:multiLevelType w:val="singleLevel"/>
    <w:tmpl w:val="03D67AA6"/>
    <w:lvl w:ilvl="0">
      <w:start w:val="1"/>
      <w:numFmt w:val="none"/>
      <w:lvlText w:val=""/>
      <w:legacy w:legacy="1" w:legacySpace="0" w:legacyIndent="0"/>
      <w:lvlJc w:val="left"/>
      <w:pPr>
        <w:ind w:left="-1418" w:firstLine="0"/>
      </w:pPr>
      <w:rPr>
        <w:rFonts w:ascii="Times New Roman" w:hAnsi="Times New Roman" w:hint="default"/>
        <w:b/>
        <w:i w:val="0"/>
        <w:sz w:val="40"/>
      </w:rPr>
    </w:lvl>
  </w:abstractNum>
  <w:num w:numId="1">
    <w:abstractNumId w:val="10"/>
  </w:num>
  <w:num w:numId="2">
    <w:abstractNumId w:val="22"/>
  </w:num>
  <w:num w:numId="3">
    <w:abstractNumId w:val="11"/>
  </w:num>
  <w:num w:numId="4">
    <w:abstractNumId w:val="15"/>
  </w:num>
  <w:num w:numId="5">
    <w:abstractNumId w:val="24"/>
  </w:num>
  <w:num w:numId="6">
    <w:abstractNumId w:val="14"/>
  </w:num>
  <w:num w:numId="7">
    <w:abstractNumId w:val="16"/>
  </w:num>
  <w:num w:numId="8">
    <w:abstractNumId w:val="20"/>
  </w:num>
  <w:num w:numId="9">
    <w:abstractNumId w:val="25"/>
  </w:num>
  <w:num w:numId="10">
    <w:abstractNumId w:val="21"/>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8"/>
  </w:num>
  <w:num w:numId="22">
    <w:abstractNumId w:val="23"/>
  </w:num>
  <w:num w:numId="23">
    <w:abstractNumId w:val="13"/>
  </w:num>
  <w:num w:numId="24">
    <w:abstractNumId w:val="19"/>
  </w:num>
  <w:num w:numId="25">
    <w:abstractNumId w:val="17"/>
  </w:num>
  <w:num w:numId="26">
    <w:abstractNumId w:val="12"/>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attachedTemplate r:id="rId1"/>
  <w:linkStyles/>
  <w:stylePaneFormatFilter w:val="0004"/>
  <w:defaultTabStop w:val="709"/>
  <w:hyphenationZone w:val="425"/>
  <w:evenAndOddHeaders/>
  <w:drawingGridHorizontalSpacing w:val="100"/>
  <w:displayHorizontalDrawingGridEvery w:val="0"/>
  <w:displayVerticalDrawingGridEvery w:val="0"/>
  <w:noPunctuationKerning/>
  <w:characterSpacingControl w:val="doNotCompress"/>
  <w:hdrShapeDefaults>
    <o:shapedefaults v:ext="edit" spidmax="15362"/>
  </w:hdrShapeDefaults>
  <w:footnotePr>
    <w:footnote w:id="0"/>
    <w:footnote w:id="1"/>
  </w:footnotePr>
  <w:endnotePr>
    <w:endnote w:id="0"/>
    <w:endnote w:id="1"/>
  </w:endnotePr>
  <w:compat/>
  <w:docVars>
    <w:docVar w:name="ZWordType" w:val="&lt;Word 6.0&gt;"/>
  </w:docVars>
  <w:rsids>
    <w:rsidRoot w:val="007A770C"/>
    <w:rsid w:val="000009C0"/>
    <w:rsid w:val="0000150B"/>
    <w:rsid w:val="000015AC"/>
    <w:rsid w:val="00003AAD"/>
    <w:rsid w:val="000042E7"/>
    <w:rsid w:val="0000441D"/>
    <w:rsid w:val="0000547F"/>
    <w:rsid w:val="000065BF"/>
    <w:rsid w:val="000075BD"/>
    <w:rsid w:val="000079BE"/>
    <w:rsid w:val="0001071A"/>
    <w:rsid w:val="00011FB9"/>
    <w:rsid w:val="0001559A"/>
    <w:rsid w:val="00023F39"/>
    <w:rsid w:val="00024CEB"/>
    <w:rsid w:val="00025A7E"/>
    <w:rsid w:val="00026C93"/>
    <w:rsid w:val="00026CC5"/>
    <w:rsid w:val="00027041"/>
    <w:rsid w:val="00027659"/>
    <w:rsid w:val="00030070"/>
    <w:rsid w:val="00030328"/>
    <w:rsid w:val="00030503"/>
    <w:rsid w:val="00030E62"/>
    <w:rsid w:val="00032835"/>
    <w:rsid w:val="00032932"/>
    <w:rsid w:val="000330B2"/>
    <w:rsid w:val="000352FE"/>
    <w:rsid w:val="00036C28"/>
    <w:rsid w:val="00036FDE"/>
    <w:rsid w:val="000401AD"/>
    <w:rsid w:val="0004033D"/>
    <w:rsid w:val="00041730"/>
    <w:rsid w:val="0004256B"/>
    <w:rsid w:val="000426EF"/>
    <w:rsid w:val="0004334A"/>
    <w:rsid w:val="000440EE"/>
    <w:rsid w:val="000442E8"/>
    <w:rsid w:val="00045449"/>
    <w:rsid w:val="00046EAB"/>
    <w:rsid w:val="00046F4D"/>
    <w:rsid w:val="000479F9"/>
    <w:rsid w:val="000500F7"/>
    <w:rsid w:val="000506EC"/>
    <w:rsid w:val="00051687"/>
    <w:rsid w:val="000516DF"/>
    <w:rsid w:val="00051AF9"/>
    <w:rsid w:val="00052BC6"/>
    <w:rsid w:val="00052F06"/>
    <w:rsid w:val="000531A2"/>
    <w:rsid w:val="00054E68"/>
    <w:rsid w:val="00055E6B"/>
    <w:rsid w:val="00055E9F"/>
    <w:rsid w:val="000618C9"/>
    <w:rsid w:val="000624B0"/>
    <w:rsid w:val="000628CA"/>
    <w:rsid w:val="000632DE"/>
    <w:rsid w:val="00063389"/>
    <w:rsid w:val="000638BE"/>
    <w:rsid w:val="00064849"/>
    <w:rsid w:val="000650FC"/>
    <w:rsid w:val="00065DC2"/>
    <w:rsid w:val="000662AF"/>
    <w:rsid w:val="00067912"/>
    <w:rsid w:val="00067F76"/>
    <w:rsid w:val="0007085B"/>
    <w:rsid w:val="00071065"/>
    <w:rsid w:val="00071CAC"/>
    <w:rsid w:val="00071F14"/>
    <w:rsid w:val="00074675"/>
    <w:rsid w:val="00076A08"/>
    <w:rsid w:val="00077472"/>
    <w:rsid w:val="00077735"/>
    <w:rsid w:val="000813EC"/>
    <w:rsid w:val="000835FA"/>
    <w:rsid w:val="00083686"/>
    <w:rsid w:val="00083D43"/>
    <w:rsid w:val="00086E41"/>
    <w:rsid w:val="00087123"/>
    <w:rsid w:val="00087DD4"/>
    <w:rsid w:val="0009006F"/>
    <w:rsid w:val="00090A82"/>
    <w:rsid w:val="000913D5"/>
    <w:rsid w:val="0009217A"/>
    <w:rsid w:val="00092AF3"/>
    <w:rsid w:val="00093855"/>
    <w:rsid w:val="000940E8"/>
    <w:rsid w:val="0009410D"/>
    <w:rsid w:val="00094C1E"/>
    <w:rsid w:val="00095B90"/>
    <w:rsid w:val="0009646E"/>
    <w:rsid w:val="000A09E5"/>
    <w:rsid w:val="000A0FE4"/>
    <w:rsid w:val="000A2C09"/>
    <w:rsid w:val="000A2D14"/>
    <w:rsid w:val="000A375A"/>
    <w:rsid w:val="000A438F"/>
    <w:rsid w:val="000A4A68"/>
    <w:rsid w:val="000A4F1A"/>
    <w:rsid w:val="000A4FC8"/>
    <w:rsid w:val="000A739B"/>
    <w:rsid w:val="000A7E4C"/>
    <w:rsid w:val="000B12ED"/>
    <w:rsid w:val="000B3353"/>
    <w:rsid w:val="000B40E1"/>
    <w:rsid w:val="000C173F"/>
    <w:rsid w:val="000C40F0"/>
    <w:rsid w:val="000C4CE5"/>
    <w:rsid w:val="000C5929"/>
    <w:rsid w:val="000C7954"/>
    <w:rsid w:val="000D01D5"/>
    <w:rsid w:val="000D0FD8"/>
    <w:rsid w:val="000D1749"/>
    <w:rsid w:val="000D20EF"/>
    <w:rsid w:val="000D2606"/>
    <w:rsid w:val="000D27E5"/>
    <w:rsid w:val="000D2E11"/>
    <w:rsid w:val="000D3642"/>
    <w:rsid w:val="000D4E69"/>
    <w:rsid w:val="000D5010"/>
    <w:rsid w:val="000D5967"/>
    <w:rsid w:val="000D5CE9"/>
    <w:rsid w:val="000D5D40"/>
    <w:rsid w:val="000D648C"/>
    <w:rsid w:val="000D6C75"/>
    <w:rsid w:val="000D700A"/>
    <w:rsid w:val="000D765F"/>
    <w:rsid w:val="000D7F01"/>
    <w:rsid w:val="000E02AF"/>
    <w:rsid w:val="000E09D2"/>
    <w:rsid w:val="000E0D11"/>
    <w:rsid w:val="000E104A"/>
    <w:rsid w:val="000E2897"/>
    <w:rsid w:val="000E33DB"/>
    <w:rsid w:val="000E33E9"/>
    <w:rsid w:val="000E46C4"/>
    <w:rsid w:val="000E52F7"/>
    <w:rsid w:val="000E64C6"/>
    <w:rsid w:val="000E6A3D"/>
    <w:rsid w:val="000F027E"/>
    <w:rsid w:val="000F03E0"/>
    <w:rsid w:val="000F078C"/>
    <w:rsid w:val="000F080B"/>
    <w:rsid w:val="000F2396"/>
    <w:rsid w:val="000F3CF2"/>
    <w:rsid w:val="000F4F49"/>
    <w:rsid w:val="000F5406"/>
    <w:rsid w:val="000F602D"/>
    <w:rsid w:val="000F6542"/>
    <w:rsid w:val="000F6A2C"/>
    <w:rsid w:val="000F6C5C"/>
    <w:rsid w:val="00100110"/>
    <w:rsid w:val="001007CE"/>
    <w:rsid w:val="00102303"/>
    <w:rsid w:val="001035CB"/>
    <w:rsid w:val="00104C78"/>
    <w:rsid w:val="00107A50"/>
    <w:rsid w:val="00107AFF"/>
    <w:rsid w:val="00107D09"/>
    <w:rsid w:val="0011017F"/>
    <w:rsid w:val="00110BA3"/>
    <w:rsid w:val="00111F37"/>
    <w:rsid w:val="00112098"/>
    <w:rsid w:val="00112514"/>
    <w:rsid w:val="00113125"/>
    <w:rsid w:val="00113269"/>
    <w:rsid w:val="001132BC"/>
    <w:rsid w:val="00113789"/>
    <w:rsid w:val="0011391E"/>
    <w:rsid w:val="00113E4D"/>
    <w:rsid w:val="00116280"/>
    <w:rsid w:val="00120DB3"/>
    <w:rsid w:val="00121515"/>
    <w:rsid w:val="001218DE"/>
    <w:rsid w:val="00122C68"/>
    <w:rsid w:val="00123309"/>
    <w:rsid w:val="0012427D"/>
    <w:rsid w:val="0012504A"/>
    <w:rsid w:val="001254CF"/>
    <w:rsid w:val="0012615B"/>
    <w:rsid w:val="0012629B"/>
    <w:rsid w:val="001305C6"/>
    <w:rsid w:val="001305F0"/>
    <w:rsid w:val="001308C3"/>
    <w:rsid w:val="00131C4F"/>
    <w:rsid w:val="001325F6"/>
    <w:rsid w:val="001338B3"/>
    <w:rsid w:val="00134F3F"/>
    <w:rsid w:val="0013517E"/>
    <w:rsid w:val="00135420"/>
    <w:rsid w:val="00135B1E"/>
    <w:rsid w:val="00136559"/>
    <w:rsid w:val="001407E6"/>
    <w:rsid w:val="00140EC8"/>
    <w:rsid w:val="00142FE6"/>
    <w:rsid w:val="00144DBE"/>
    <w:rsid w:val="0014651B"/>
    <w:rsid w:val="00147A75"/>
    <w:rsid w:val="00152823"/>
    <w:rsid w:val="001530AE"/>
    <w:rsid w:val="001538F9"/>
    <w:rsid w:val="00154320"/>
    <w:rsid w:val="00154553"/>
    <w:rsid w:val="00154E52"/>
    <w:rsid w:val="00157D1E"/>
    <w:rsid w:val="00160CF1"/>
    <w:rsid w:val="0016122E"/>
    <w:rsid w:val="00161A4B"/>
    <w:rsid w:val="00161FFE"/>
    <w:rsid w:val="0016276D"/>
    <w:rsid w:val="00162DCE"/>
    <w:rsid w:val="0016309C"/>
    <w:rsid w:val="00163B5F"/>
    <w:rsid w:val="001646BA"/>
    <w:rsid w:val="00164E62"/>
    <w:rsid w:val="00166A97"/>
    <w:rsid w:val="0016753D"/>
    <w:rsid w:val="001704AB"/>
    <w:rsid w:val="001706CD"/>
    <w:rsid w:val="00171180"/>
    <w:rsid w:val="00171FA2"/>
    <w:rsid w:val="001727F5"/>
    <w:rsid w:val="00173879"/>
    <w:rsid w:val="00174560"/>
    <w:rsid w:val="0017643D"/>
    <w:rsid w:val="0017679F"/>
    <w:rsid w:val="00176988"/>
    <w:rsid w:val="00176F71"/>
    <w:rsid w:val="00180D75"/>
    <w:rsid w:val="0018423A"/>
    <w:rsid w:val="00184F8E"/>
    <w:rsid w:val="0018573F"/>
    <w:rsid w:val="0018626A"/>
    <w:rsid w:val="00186DC4"/>
    <w:rsid w:val="00187FE9"/>
    <w:rsid w:val="001925CB"/>
    <w:rsid w:val="00193202"/>
    <w:rsid w:val="001933F2"/>
    <w:rsid w:val="001946E7"/>
    <w:rsid w:val="00194CE4"/>
    <w:rsid w:val="001952BA"/>
    <w:rsid w:val="00196EF5"/>
    <w:rsid w:val="00197870"/>
    <w:rsid w:val="001A2376"/>
    <w:rsid w:val="001A388A"/>
    <w:rsid w:val="001A3EF9"/>
    <w:rsid w:val="001A4463"/>
    <w:rsid w:val="001A4BB5"/>
    <w:rsid w:val="001A6380"/>
    <w:rsid w:val="001A7F6B"/>
    <w:rsid w:val="001A7F8C"/>
    <w:rsid w:val="001B185F"/>
    <w:rsid w:val="001B2628"/>
    <w:rsid w:val="001B3B64"/>
    <w:rsid w:val="001B531F"/>
    <w:rsid w:val="001B7595"/>
    <w:rsid w:val="001C0034"/>
    <w:rsid w:val="001C09A5"/>
    <w:rsid w:val="001C1254"/>
    <w:rsid w:val="001C17D4"/>
    <w:rsid w:val="001C25FC"/>
    <w:rsid w:val="001C2950"/>
    <w:rsid w:val="001C40C3"/>
    <w:rsid w:val="001C471E"/>
    <w:rsid w:val="001C5CAF"/>
    <w:rsid w:val="001C67BC"/>
    <w:rsid w:val="001C6BAC"/>
    <w:rsid w:val="001C72E3"/>
    <w:rsid w:val="001D04EA"/>
    <w:rsid w:val="001D23A4"/>
    <w:rsid w:val="001D34A5"/>
    <w:rsid w:val="001D36CE"/>
    <w:rsid w:val="001D44BE"/>
    <w:rsid w:val="001D58BD"/>
    <w:rsid w:val="001D685F"/>
    <w:rsid w:val="001D7751"/>
    <w:rsid w:val="001E0C36"/>
    <w:rsid w:val="001E2854"/>
    <w:rsid w:val="001E3A48"/>
    <w:rsid w:val="001E4B15"/>
    <w:rsid w:val="001E5AAE"/>
    <w:rsid w:val="001F0988"/>
    <w:rsid w:val="001F1A00"/>
    <w:rsid w:val="001F2229"/>
    <w:rsid w:val="001F2852"/>
    <w:rsid w:val="001F4FF5"/>
    <w:rsid w:val="001F507C"/>
    <w:rsid w:val="001F5400"/>
    <w:rsid w:val="001F59AF"/>
    <w:rsid w:val="001F5B4E"/>
    <w:rsid w:val="001F5B52"/>
    <w:rsid w:val="001F5C6E"/>
    <w:rsid w:val="00200036"/>
    <w:rsid w:val="002002A0"/>
    <w:rsid w:val="002004A4"/>
    <w:rsid w:val="002045FC"/>
    <w:rsid w:val="00205197"/>
    <w:rsid w:val="00205678"/>
    <w:rsid w:val="00205B96"/>
    <w:rsid w:val="002079EA"/>
    <w:rsid w:val="0021035E"/>
    <w:rsid w:val="00210A98"/>
    <w:rsid w:val="002113C5"/>
    <w:rsid w:val="0021587B"/>
    <w:rsid w:val="00216A00"/>
    <w:rsid w:val="0021705D"/>
    <w:rsid w:val="00217E51"/>
    <w:rsid w:val="0022040A"/>
    <w:rsid w:val="0022225E"/>
    <w:rsid w:val="002232E4"/>
    <w:rsid w:val="00223CF1"/>
    <w:rsid w:val="002244C1"/>
    <w:rsid w:val="00224E46"/>
    <w:rsid w:val="002259E9"/>
    <w:rsid w:val="00225BC3"/>
    <w:rsid w:val="00226835"/>
    <w:rsid w:val="00226D33"/>
    <w:rsid w:val="00226D6D"/>
    <w:rsid w:val="002279BC"/>
    <w:rsid w:val="002279EC"/>
    <w:rsid w:val="00231A09"/>
    <w:rsid w:val="00231E9B"/>
    <w:rsid w:val="002327F3"/>
    <w:rsid w:val="002333F8"/>
    <w:rsid w:val="00233637"/>
    <w:rsid w:val="00234E38"/>
    <w:rsid w:val="00235B3C"/>
    <w:rsid w:val="00240A03"/>
    <w:rsid w:val="00240A32"/>
    <w:rsid w:val="0024226C"/>
    <w:rsid w:val="00243F35"/>
    <w:rsid w:val="00244C2C"/>
    <w:rsid w:val="00245172"/>
    <w:rsid w:val="00245C5C"/>
    <w:rsid w:val="00247E3A"/>
    <w:rsid w:val="00247F7C"/>
    <w:rsid w:val="002501CB"/>
    <w:rsid w:val="00250642"/>
    <w:rsid w:val="00251C71"/>
    <w:rsid w:val="00252876"/>
    <w:rsid w:val="00253F28"/>
    <w:rsid w:val="0025549C"/>
    <w:rsid w:val="002579D2"/>
    <w:rsid w:val="00257EF0"/>
    <w:rsid w:val="00257F6B"/>
    <w:rsid w:val="00260911"/>
    <w:rsid w:val="002611B1"/>
    <w:rsid w:val="00261A26"/>
    <w:rsid w:val="00262930"/>
    <w:rsid w:val="00262C8F"/>
    <w:rsid w:val="002659B7"/>
    <w:rsid w:val="00267438"/>
    <w:rsid w:val="00267A47"/>
    <w:rsid w:val="002704B3"/>
    <w:rsid w:val="00272B90"/>
    <w:rsid w:val="00273221"/>
    <w:rsid w:val="00274130"/>
    <w:rsid w:val="002756EF"/>
    <w:rsid w:val="0027589A"/>
    <w:rsid w:val="00275B20"/>
    <w:rsid w:val="00276641"/>
    <w:rsid w:val="00276C56"/>
    <w:rsid w:val="00277A51"/>
    <w:rsid w:val="00280325"/>
    <w:rsid w:val="00280603"/>
    <w:rsid w:val="00280BC3"/>
    <w:rsid w:val="00281C75"/>
    <w:rsid w:val="002821F7"/>
    <w:rsid w:val="0028239D"/>
    <w:rsid w:val="00282E10"/>
    <w:rsid w:val="002839F9"/>
    <w:rsid w:val="00283B5D"/>
    <w:rsid w:val="0028560A"/>
    <w:rsid w:val="0028786D"/>
    <w:rsid w:val="0029101C"/>
    <w:rsid w:val="002925E3"/>
    <w:rsid w:val="00293BAB"/>
    <w:rsid w:val="0029537E"/>
    <w:rsid w:val="0029622C"/>
    <w:rsid w:val="00297CA9"/>
    <w:rsid w:val="00297ED3"/>
    <w:rsid w:val="002A3D38"/>
    <w:rsid w:val="002A3EE6"/>
    <w:rsid w:val="002A56C4"/>
    <w:rsid w:val="002A6259"/>
    <w:rsid w:val="002A687B"/>
    <w:rsid w:val="002A6E33"/>
    <w:rsid w:val="002A6E74"/>
    <w:rsid w:val="002A7BEA"/>
    <w:rsid w:val="002A7F20"/>
    <w:rsid w:val="002B0ADA"/>
    <w:rsid w:val="002B0D5E"/>
    <w:rsid w:val="002B15FC"/>
    <w:rsid w:val="002B1BFF"/>
    <w:rsid w:val="002B1CBC"/>
    <w:rsid w:val="002B27B4"/>
    <w:rsid w:val="002B2D8D"/>
    <w:rsid w:val="002B7357"/>
    <w:rsid w:val="002C2034"/>
    <w:rsid w:val="002C2AE8"/>
    <w:rsid w:val="002C4134"/>
    <w:rsid w:val="002C41FA"/>
    <w:rsid w:val="002C4437"/>
    <w:rsid w:val="002C46A1"/>
    <w:rsid w:val="002C6838"/>
    <w:rsid w:val="002C7A7B"/>
    <w:rsid w:val="002C7EDE"/>
    <w:rsid w:val="002D00D3"/>
    <w:rsid w:val="002D042C"/>
    <w:rsid w:val="002D0808"/>
    <w:rsid w:val="002D1A4E"/>
    <w:rsid w:val="002D4961"/>
    <w:rsid w:val="002D4D20"/>
    <w:rsid w:val="002D4F3C"/>
    <w:rsid w:val="002D5824"/>
    <w:rsid w:val="002D662A"/>
    <w:rsid w:val="002D751F"/>
    <w:rsid w:val="002D75DA"/>
    <w:rsid w:val="002E1F46"/>
    <w:rsid w:val="002E3EDE"/>
    <w:rsid w:val="002E505B"/>
    <w:rsid w:val="002E76FC"/>
    <w:rsid w:val="002E78EC"/>
    <w:rsid w:val="002F01E7"/>
    <w:rsid w:val="002F4DE4"/>
    <w:rsid w:val="002F4DFF"/>
    <w:rsid w:val="002F511D"/>
    <w:rsid w:val="002F566B"/>
    <w:rsid w:val="002F5E52"/>
    <w:rsid w:val="002F6A5C"/>
    <w:rsid w:val="002F6FA1"/>
    <w:rsid w:val="002F7A3F"/>
    <w:rsid w:val="00300203"/>
    <w:rsid w:val="003003D2"/>
    <w:rsid w:val="0030042F"/>
    <w:rsid w:val="00300478"/>
    <w:rsid w:val="003021E6"/>
    <w:rsid w:val="00304455"/>
    <w:rsid w:val="00305A84"/>
    <w:rsid w:val="00306D33"/>
    <w:rsid w:val="00310935"/>
    <w:rsid w:val="00310C18"/>
    <w:rsid w:val="003114F6"/>
    <w:rsid w:val="00311F56"/>
    <w:rsid w:val="00312633"/>
    <w:rsid w:val="003149E5"/>
    <w:rsid w:val="00314F67"/>
    <w:rsid w:val="00316B57"/>
    <w:rsid w:val="0032016C"/>
    <w:rsid w:val="00322F6E"/>
    <w:rsid w:val="00322FB5"/>
    <w:rsid w:val="00323176"/>
    <w:rsid w:val="0032395F"/>
    <w:rsid w:val="003241FC"/>
    <w:rsid w:val="00324A24"/>
    <w:rsid w:val="00324BCE"/>
    <w:rsid w:val="003250B5"/>
    <w:rsid w:val="00325370"/>
    <w:rsid w:val="00325989"/>
    <w:rsid w:val="00325F01"/>
    <w:rsid w:val="00325FA1"/>
    <w:rsid w:val="0032625A"/>
    <w:rsid w:val="0032663F"/>
    <w:rsid w:val="00326E23"/>
    <w:rsid w:val="00327BDA"/>
    <w:rsid w:val="00330171"/>
    <w:rsid w:val="00331170"/>
    <w:rsid w:val="003336F6"/>
    <w:rsid w:val="00333D27"/>
    <w:rsid w:val="00337A33"/>
    <w:rsid w:val="00340E6D"/>
    <w:rsid w:val="00341A8F"/>
    <w:rsid w:val="00342577"/>
    <w:rsid w:val="00343D85"/>
    <w:rsid w:val="003450C4"/>
    <w:rsid w:val="003459DB"/>
    <w:rsid w:val="00350542"/>
    <w:rsid w:val="00350CD2"/>
    <w:rsid w:val="003512C1"/>
    <w:rsid w:val="0035140D"/>
    <w:rsid w:val="00356236"/>
    <w:rsid w:val="0035691B"/>
    <w:rsid w:val="00357223"/>
    <w:rsid w:val="003600CC"/>
    <w:rsid w:val="0036011C"/>
    <w:rsid w:val="00361EEC"/>
    <w:rsid w:val="00362397"/>
    <w:rsid w:val="003626A1"/>
    <w:rsid w:val="00362BD0"/>
    <w:rsid w:val="00365777"/>
    <w:rsid w:val="00370832"/>
    <w:rsid w:val="00370B71"/>
    <w:rsid w:val="00371938"/>
    <w:rsid w:val="003727C3"/>
    <w:rsid w:val="0037287C"/>
    <w:rsid w:val="003739D5"/>
    <w:rsid w:val="003746B8"/>
    <w:rsid w:val="00375321"/>
    <w:rsid w:val="00377B63"/>
    <w:rsid w:val="00380CCB"/>
    <w:rsid w:val="003811C0"/>
    <w:rsid w:val="00381708"/>
    <w:rsid w:val="00381EA6"/>
    <w:rsid w:val="0038327C"/>
    <w:rsid w:val="00383A87"/>
    <w:rsid w:val="00383BE5"/>
    <w:rsid w:val="00384701"/>
    <w:rsid w:val="00385C4C"/>
    <w:rsid w:val="00386173"/>
    <w:rsid w:val="00386AB4"/>
    <w:rsid w:val="00386F4A"/>
    <w:rsid w:val="00387BD1"/>
    <w:rsid w:val="00387CB8"/>
    <w:rsid w:val="00390011"/>
    <w:rsid w:val="003903F8"/>
    <w:rsid w:val="00391AA8"/>
    <w:rsid w:val="00391C2D"/>
    <w:rsid w:val="00393A1F"/>
    <w:rsid w:val="0039469E"/>
    <w:rsid w:val="00394D40"/>
    <w:rsid w:val="0039694E"/>
    <w:rsid w:val="00396D60"/>
    <w:rsid w:val="00397175"/>
    <w:rsid w:val="00397CBE"/>
    <w:rsid w:val="00397FAC"/>
    <w:rsid w:val="003A0012"/>
    <w:rsid w:val="003A0BC6"/>
    <w:rsid w:val="003A1026"/>
    <w:rsid w:val="003A2B6B"/>
    <w:rsid w:val="003A2D62"/>
    <w:rsid w:val="003A36B8"/>
    <w:rsid w:val="003A3E9C"/>
    <w:rsid w:val="003A41ED"/>
    <w:rsid w:val="003A4BA1"/>
    <w:rsid w:val="003A55C5"/>
    <w:rsid w:val="003A5FFE"/>
    <w:rsid w:val="003A67F9"/>
    <w:rsid w:val="003A741B"/>
    <w:rsid w:val="003A793D"/>
    <w:rsid w:val="003B169F"/>
    <w:rsid w:val="003B23FE"/>
    <w:rsid w:val="003B2681"/>
    <w:rsid w:val="003B31F9"/>
    <w:rsid w:val="003B76CA"/>
    <w:rsid w:val="003C0A68"/>
    <w:rsid w:val="003C114C"/>
    <w:rsid w:val="003C2AC0"/>
    <w:rsid w:val="003C481A"/>
    <w:rsid w:val="003C5F9E"/>
    <w:rsid w:val="003C6B5F"/>
    <w:rsid w:val="003C753F"/>
    <w:rsid w:val="003D1F1B"/>
    <w:rsid w:val="003D2DBF"/>
    <w:rsid w:val="003D4ADA"/>
    <w:rsid w:val="003D4D0C"/>
    <w:rsid w:val="003D4E21"/>
    <w:rsid w:val="003D5251"/>
    <w:rsid w:val="003D6034"/>
    <w:rsid w:val="003D6A3A"/>
    <w:rsid w:val="003D7A50"/>
    <w:rsid w:val="003E0AEE"/>
    <w:rsid w:val="003E33A0"/>
    <w:rsid w:val="003E3C24"/>
    <w:rsid w:val="003E4F88"/>
    <w:rsid w:val="003E516C"/>
    <w:rsid w:val="003E5D98"/>
    <w:rsid w:val="003E7D20"/>
    <w:rsid w:val="003E7DC5"/>
    <w:rsid w:val="003F0974"/>
    <w:rsid w:val="003F200F"/>
    <w:rsid w:val="003F29DD"/>
    <w:rsid w:val="003F2F0C"/>
    <w:rsid w:val="003F5342"/>
    <w:rsid w:val="004002A5"/>
    <w:rsid w:val="00400487"/>
    <w:rsid w:val="00400B14"/>
    <w:rsid w:val="004017B2"/>
    <w:rsid w:val="00401ADD"/>
    <w:rsid w:val="00401E39"/>
    <w:rsid w:val="00402964"/>
    <w:rsid w:val="00402CB4"/>
    <w:rsid w:val="00402F39"/>
    <w:rsid w:val="00403464"/>
    <w:rsid w:val="004047CD"/>
    <w:rsid w:val="004053C1"/>
    <w:rsid w:val="0040749A"/>
    <w:rsid w:val="00407E16"/>
    <w:rsid w:val="00410807"/>
    <w:rsid w:val="0041122E"/>
    <w:rsid w:val="0041158A"/>
    <w:rsid w:val="00412583"/>
    <w:rsid w:val="00412AB2"/>
    <w:rsid w:val="00415935"/>
    <w:rsid w:val="00416514"/>
    <w:rsid w:val="00417E69"/>
    <w:rsid w:val="004217CA"/>
    <w:rsid w:val="0042248B"/>
    <w:rsid w:val="00422767"/>
    <w:rsid w:val="00422B2D"/>
    <w:rsid w:val="004262A2"/>
    <w:rsid w:val="00427D1D"/>
    <w:rsid w:val="00430134"/>
    <w:rsid w:val="00430C8F"/>
    <w:rsid w:val="00430F54"/>
    <w:rsid w:val="00431912"/>
    <w:rsid w:val="00432FC6"/>
    <w:rsid w:val="004337AF"/>
    <w:rsid w:val="00435305"/>
    <w:rsid w:val="004356E2"/>
    <w:rsid w:val="0043775E"/>
    <w:rsid w:val="0044110D"/>
    <w:rsid w:val="0044332B"/>
    <w:rsid w:val="00444D69"/>
    <w:rsid w:val="004469C5"/>
    <w:rsid w:val="00451388"/>
    <w:rsid w:val="00453DC7"/>
    <w:rsid w:val="004542AB"/>
    <w:rsid w:val="00454E3E"/>
    <w:rsid w:val="00455AED"/>
    <w:rsid w:val="00455EBE"/>
    <w:rsid w:val="004612A2"/>
    <w:rsid w:val="004625FE"/>
    <w:rsid w:val="00462B51"/>
    <w:rsid w:val="00462C34"/>
    <w:rsid w:val="004631B5"/>
    <w:rsid w:val="00463892"/>
    <w:rsid w:val="004638F3"/>
    <w:rsid w:val="004646D7"/>
    <w:rsid w:val="00467C57"/>
    <w:rsid w:val="00473610"/>
    <w:rsid w:val="00473E9C"/>
    <w:rsid w:val="00474D11"/>
    <w:rsid w:val="004755EE"/>
    <w:rsid w:val="00475BD6"/>
    <w:rsid w:val="004767C5"/>
    <w:rsid w:val="004767F2"/>
    <w:rsid w:val="00476CF4"/>
    <w:rsid w:val="00476EDD"/>
    <w:rsid w:val="00481379"/>
    <w:rsid w:val="00481D41"/>
    <w:rsid w:val="004831F5"/>
    <w:rsid w:val="004836BB"/>
    <w:rsid w:val="00483B60"/>
    <w:rsid w:val="00485481"/>
    <w:rsid w:val="004858D8"/>
    <w:rsid w:val="00487079"/>
    <w:rsid w:val="004903F6"/>
    <w:rsid w:val="00490FC5"/>
    <w:rsid w:val="00492BFE"/>
    <w:rsid w:val="00492CD6"/>
    <w:rsid w:val="00493486"/>
    <w:rsid w:val="004938D9"/>
    <w:rsid w:val="00496A0D"/>
    <w:rsid w:val="004972AD"/>
    <w:rsid w:val="004A160F"/>
    <w:rsid w:val="004A2110"/>
    <w:rsid w:val="004A422D"/>
    <w:rsid w:val="004A44F1"/>
    <w:rsid w:val="004A4B3A"/>
    <w:rsid w:val="004A6DCB"/>
    <w:rsid w:val="004A71F2"/>
    <w:rsid w:val="004A76F4"/>
    <w:rsid w:val="004A779B"/>
    <w:rsid w:val="004A7B21"/>
    <w:rsid w:val="004B14F0"/>
    <w:rsid w:val="004B2305"/>
    <w:rsid w:val="004B37C3"/>
    <w:rsid w:val="004B3953"/>
    <w:rsid w:val="004B4A6B"/>
    <w:rsid w:val="004B5A50"/>
    <w:rsid w:val="004B5F4B"/>
    <w:rsid w:val="004B6CA8"/>
    <w:rsid w:val="004C0D95"/>
    <w:rsid w:val="004C1FCC"/>
    <w:rsid w:val="004C3615"/>
    <w:rsid w:val="004C3813"/>
    <w:rsid w:val="004C4990"/>
    <w:rsid w:val="004C527D"/>
    <w:rsid w:val="004C6052"/>
    <w:rsid w:val="004C647B"/>
    <w:rsid w:val="004C6C4F"/>
    <w:rsid w:val="004C7E79"/>
    <w:rsid w:val="004C7FF6"/>
    <w:rsid w:val="004D2C55"/>
    <w:rsid w:val="004D2C81"/>
    <w:rsid w:val="004D53B6"/>
    <w:rsid w:val="004D5B45"/>
    <w:rsid w:val="004D63C3"/>
    <w:rsid w:val="004D654A"/>
    <w:rsid w:val="004D695C"/>
    <w:rsid w:val="004D73C4"/>
    <w:rsid w:val="004D76BF"/>
    <w:rsid w:val="004E2186"/>
    <w:rsid w:val="004E3A9B"/>
    <w:rsid w:val="004E4DC5"/>
    <w:rsid w:val="004E7758"/>
    <w:rsid w:val="004F0415"/>
    <w:rsid w:val="004F084E"/>
    <w:rsid w:val="004F0A7A"/>
    <w:rsid w:val="004F0E79"/>
    <w:rsid w:val="004F191A"/>
    <w:rsid w:val="004F3970"/>
    <w:rsid w:val="004F5B1E"/>
    <w:rsid w:val="004F7313"/>
    <w:rsid w:val="004F7332"/>
    <w:rsid w:val="004F76A4"/>
    <w:rsid w:val="005008A0"/>
    <w:rsid w:val="00504971"/>
    <w:rsid w:val="005053F3"/>
    <w:rsid w:val="00506778"/>
    <w:rsid w:val="00511E2F"/>
    <w:rsid w:val="005125DF"/>
    <w:rsid w:val="00513691"/>
    <w:rsid w:val="0051488D"/>
    <w:rsid w:val="0051572E"/>
    <w:rsid w:val="0051587A"/>
    <w:rsid w:val="00515BE2"/>
    <w:rsid w:val="00516700"/>
    <w:rsid w:val="00516AA9"/>
    <w:rsid w:val="00517499"/>
    <w:rsid w:val="0052029A"/>
    <w:rsid w:val="005210C5"/>
    <w:rsid w:val="00521778"/>
    <w:rsid w:val="00521D3D"/>
    <w:rsid w:val="005229C6"/>
    <w:rsid w:val="00522A42"/>
    <w:rsid w:val="00522D6E"/>
    <w:rsid w:val="005246EE"/>
    <w:rsid w:val="005252B8"/>
    <w:rsid w:val="0052578B"/>
    <w:rsid w:val="00525A17"/>
    <w:rsid w:val="005266C5"/>
    <w:rsid w:val="00526CDA"/>
    <w:rsid w:val="00526EE5"/>
    <w:rsid w:val="00527671"/>
    <w:rsid w:val="005276CD"/>
    <w:rsid w:val="00527CC5"/>
    <w:rsid w:val="00532411"/>
    <w:rsid w:val="005331B1"/>
    <w:rsid w:val="00533253"/>
    <w:rsid w:val="00533623"/>
    <w:rsid w:val="00535889"/>
    <w:rsid w:val="00536532"/>
    <w:rsid w:val="0053682F"/>
    <w:rsid w:val="00536F11"/>
    <w:rsid w:val="00537498"/>
    <w:rsid w:val="005400A1"/>
    <w:rsid w:val="005408DC"/>
    <w:rsid w:val="00542B8F"/>
    <w:rsid w:val="00543321"/>
    <w:rsid w:val="005438D5"/>
    <w:rsid w:val="00543BF4"/>
    <w:rsid w:val="00544AE7"/>
    <w:rsid w:val="00544E0A"/>
    <w:rsid w:val="00544F72"/>
    <w:rsid w:val="0054535B"/>
    <w:rsid w:val="00546935"/>
    <w:rsid w:val="00547380"/>
    <w:rsid w:val="00550FD9"/>
    <w:rsid w:val="005515FB"/>
    <w:rsid w:val="00552C19"/>
    <w:rsid w:val="00552E8F"/>
    <w:rsid w:val="00554463"/>
    <w:rsid w:val="00554D27"/>
    <w:rsid w:val="00555669"/>
    <w:rsid w:val="00555855"/>
    <w:rsid w:val="00555CA2"/>
    <w:rsid w:val="00560836"/>
    <w:rsid w:val="00560B3D"/>
    <w:rsid w:val="00560B56"/>
    <w:rsid w:val="00561E59"/>
    <w:rsid w:val="00562738"/>
    <w:rsid w:val="00563D9B"/>
    <w:rsid w:val="00563DBA"/>
    <w:rsid w:val="00563FA4"/>
    <w:rsid w:val="00564976"/>
    <w:rsid w:val="00565BB2"/>
    <w:rsid w:val="00567840"/>
    <w:rsid w:val="00567D7D"/>
    <w:rsid w:val="00570D02"/>
    <w:rsid w:val="00571908"/>
    <w:rsid w:val="00571D31"/>
    <w:rsid w:val="00571E07"/>
    <w:rsid w:val="005721B5"/>
    <w:rsid w:val="005733B6"/>
    <w:rsid w:val="00574464"/>
    <w:rsid w:val="005768B1"/>
    <w:rsid w:val="0058008B"/>
    <w:rsid w:val="0058014D"/>
    <w:rsid w:val="00582273"/>
    <w:rsid w:val="00585BD7"/>
    <w:rsid w:val="00585CD9"/>
    <w:rsid w:val="00586121"/>
    <w:rsid w:val="00586E98"/>
    <w:rsid w:val="005915AF"/>
    <w:rsid w:val="00593465"/>
    <w:rsid w:val="00593EEE"/>
    <w:rsid w:val="00595E33"/>
    <w:rsid w:val="005964E7"/>
    <w:rsid w:val="005A16E4"/>
    <w:rsid w:val="005A2173"/>
    <w:rsid w:val="005A3764"/>
    <w:rsid w:val="005A3787"/>
    <w:rsid w:val="005A3BAA"/>
    <w:rsid w:val="005A5FF6"/>
    <w:rsid w:val="005A6618"/>
    <w:rsid w:val="005A7DB0"/>
    <w:rsid w:val="005B146E"/>
    <w:rsid w:val="005B18E0"/>
    <w:rsid w:val="005B1D42"/>
    <w:rsid w:val="005B1EB6"/>
    <w:rsid w:val="005B32B6"/>
    <w:rsid w:val="005B36BF"/>
    <w:rsid w:val="005B3EE2"/>
    <w:rsid w:val="005B42A8"/>
    <w:rsid w:val="005B4719"/>
    <w:rsid w:val="005B5C36"/>
    <w:rsid w:val="005B7E3E"/>
    <w:rsid w:val="005C0848"/>
    <w:rsid w:val="005C175D"/>
    <w:rsid w:val="005C17CF"/>
    <w:rsid w:val="005C18AD"/>
    <w:rsid w:val="005C1AB4"/>
    <w:rsid w:val="005C212A"/>
    <w:rsid w:val="005C28AC"/>
    <w:rsid w:val="005C39F7"/>
    <w:rsid w:val="005C3DC0"/>
    <w:rsid w:val="005C45B5"/>
    <w:rsid w:val="005C5908"/>
    <w:rsid w:val="005C6331"/>
    <w:rsid w:val="005D0B67"/>
    <w:rsid w:val="005D0BA0"/>
    <w:rsid w:val="005D1FCC"/>
    <w:rsid w:val="005D3792"/>
    <w:rsid w:val="005D4044"/>
    <w:rsid w:val="005D7259"/>
    <w:rsid w:val="005D76BB"/>
    <w:rsid w:val="005D7A98"/>
    <w:rsid w:val="005E096F"/>
    <w:rsid w:val="005E1C72"/>
    <w:rsid w:val="005E3560"/>
    <w:rsid w:val="005E4625"/>
    <w:rsid w:val="005E4C33"/>
    <w:rsid w:val="005E4C68"/>
    <w:rsid w:val="005E4FA8"/>
    <w:rsid w:val="005E6F20"/>
    <w:rsid w:val="005E7580"/>
    <w:rsid w:val="005E7DB5"/>
    <w:rsid w:val="005F0291"/>
    <w:rsid w:val="005F127A"/>
    <w:rsid w:val="005F21F5"/>
    <w:rsid w:val="005F245C"/>
    <w:rsid w:val="005F2649"/>
    <w:rsid w:val="005F267A"/>
    <w:rsid w:val="005F54F7"/>
    <w:rsid w:val="005F638F"/>
    <w:rsid w:val="005F7990"/>
    <w:rsid w:val="005F7D99"/>
    <w:rsid w:val="0060038F"/>
    <w:rsid w:val="0060043D"/>
    <w:rsid w:val="00600E29"/>
    <w:rsid w:val="00600FF6"/>
    <w:rsid w:val="00601C91"/>
    <w:rsid w:val="006023AA"/>
    <w:rsid w:val="00603BB0"/>
    <w:rsid w:val="00604F48"/>
    <w:rsid w:val="00604FC8"/>
    <w:rsid w:val="006051BE"/>
    <w:rsid w:val="00605F74"/>
    <w:rsid w:val="00605F92"/>
    <w:rsid w:val="00611B18"/>
    <w:rsid w:val="00611C9B"/>
    <w:rsid w:val="006123BD"/>
    <w:rsid w:val="006126B4"/>
    <w:rsid w:val="006135E6"/>
    <w:rsid w:val="0061516F"/>
    <w:rsid w:val="00616AFF"/>
    <w:rsid w:val="00621CE9"/>
    <w:rsid w:val="00621FB7"/>
    <w:rsid w:val="00624246"/>
    <w:rsid w:val="006245B1"/>
    <w:rsid w:val="00625245"/>
    <w:rsid w:val="006252ED"/>
    <w:rsid w:val="0062637A"/>
    <w:rsid w:val="00626D19"/>
    <w:rsid w:val="00630101"/>
    <w:rsid w:val="006315D3"/>
    <w:rsid w:val="00631F5D"/>
    <w:rsid w:val="0063280C"/>
    <w:rsid w:val="0063468C"/>
    <w:rsid w:val="006346F5"/>
    <w:rsid w:val="00635094"/>
    <w:rsid w:val="006361CF"/>
    <w:rsid w:val="006374BC"/>
    <w:rsid w:val="00637A85"/>
    <w:rsid w:val="00637F4C"/>
    <w:rsid w:val="006400E9"/>
    <w:rsid w:val="00640275"/>
    <w:rsid w:val="00640682"/>
    <w:rsid w:val="00641688"/>
    <w:rsid w:val="00642DCD"/>
    <w:rsid w:val="00643A1B"/>
    <w:rsid w:val="00643F89"/>
    <w:rsid w:val="00645D1F"/>
    <w:rsid w:val="006467A8"/>
    <w:rsid w:val="00650606"/>
    <w:rsid w:val="0065064A"/>
    <w:rsid w:val="00650861"/>
    <w:rsid w:val="00650DEC"/>
    <w:rsid w:val="0065128F"/>
    <w:rsid w:val="00651A22"/>
    <w:rsid w:val="00652B14"/>
    <w:rsid w:val="00652F45"/>
    <w:rsid w:val="00655471"/>
    <w:rsid w:val="006561E6"/>
    <w:rsid w:val="006637D3"/>
    <w:rsid w:val="00665500"/>
    <w:rsid w:val="0066589E"/>
    <w:rsid w:val="006659DD"/>
    <w:rsid w:val="006662F8"/>
    <w:rsid w:val="00666769"/>
    <w:rsid w:val="00667209"/>
    <w:rsid w:val="0067234D"/>
    <w:rsid w:val="0067295B"/>
    <w:rsid w:val="00680DF2"/>
    <w:rsid w:val="00681350"/>
    <w:rsid w:val="0068190E"/>
    <w:rsid w:val="00681C45"/>
    <w:rsid w:val="0068218B"/>
    <w:rsid w:val="0068295C"/>
    <w:rsid w:val="0068373E"/>
    <w:rsid w:val="00683AF6"/>
    <w:rsid w:val="006850C7"/>
    <w:rsid w:val="00685BC4"/>
    <w:rsid w:val="00687245"/>
    <w:rsid w:val="00687247"/>
    <w:rsid w:val="00687821"/>
    <w:rsid w:val="00692416"/>
    <w:rsid w:val="00692BCB"/>
    <w:rsid w:val="00693A5C"/>
    <w:rsid w:val="00697F76"/>
    <w:rsid w:val="006A1EE4"/>
    <w:rsid w:val="006A3D61"/>
    <w:rsid w:val="006A4093"/>
    <w:rsid w:val="006A44FD"/>
    <w:rsid w:val="006A6171"/>
    <w:rsid w:val="006A70C8"/>
    <w:rsid w:val="006B2C2B"/>
    <w:rsid w:val="006B3BE5"/>
    <w:rsid w:val="006B4F6E"/>
    <w:rsid w:val="006B5354"/>
    <w:rsid w:val="006B5E93"/>
    <w:rsid w:val="006B5F49"/>
    <w:rsid w:val="006B627B"/>
    <w:rsid w:val="006C0BC0"/>
    <w:rsid w:val="006C1551"/>
    <w:rsid w:val="006C1E66"/>
    <w:rsid w:val="006C29C4"/>
    <w:rsid w:val="006C3491"/>
    <w:rsid w:val="006C3A26"/>
    <w:rsid w:val="006C50D6"/>
    <w:rsid w:val="006C61E6"/>
    <w:rsid w:val="006C7D89"/>
    <w:rsid w:val="006D0277"/>
    <w:rsid w:val="006D0E4E"/>
    <w:rsid w:val="006D3898"/>
    <w:rsid w:val="006D3919"/>
    <w:rsid w:val="006D45EA"/>
    <w:rsid w:val="006D4D4B"/>
    <w:rsid w:val="006D4E03"/>
    <w:rsid w:val="006D6604"/>
    <w:rsid w:val="006D7BAC"/>
    <w:rsid w:val="006D7D60"/>
    <w:rsid w:val="006E04B0"/>
    <w:rsid w:val="006E5E7D"/>
    <w:rsid w:val="006E61C0"/>
    <w:rsid w:val="006E7674"/>
    <w:rsid w:val="006E79DE"/>
    <w:rsid w:val="006F039A"/>
    <w:rsid w:val="006F206B"/>
    <w:rsid w:val="006F2120"/>
    <w:rsid w:val="006F4428"/>
    <w:rsid w:val="006F464B"/>
    <w:rsid w:val="006F46B9"/>
    <w:rsid w:val="006F4928"/>
    <w:rsid w:val="006F69D6"/>
    <w:rsid w:val="006F7330"/>
    <w:rsid w:val="006F773E"/>
    <w:rsid w:val="00700AA9"/>
    <w:rsid w:val="007025EF"/>
    <w:rsid w:val="00704FB9"/>
    <w:rsid w:val="007058F0"/>
    <w:rsid w:val="00706DFB"/>
    <w:rsid w:val="007075CA"/>
    <w:rsid w:val="0071053E"/>
    <w:rsid w:val="00711116"/>
    <w:rsid w:val="0071260E"/>
    <w:rsid w:val="00712C71"/>
    <w:rsid w:val="007153D4"/>
    <w:rsid w:val="00715EF7"/>
    <w:rsid w:val="00716868"/>
    <w:rsid w:val="00716D93"/>
    <w:rsid w:val="0071725F"/>
    <w:rsid w:val="007205FA"/>
    <w:rsid w:val="007210BA"/>
    <w:rsid w:val="00723D10"/>
    <w:rsid w:val="0072644E"/>
    <w:rsid w:val="00726BA8"/>
    <w:rsid w:val="007270B2"/>
    <w:rsid w:val="00727275"/>
    <w:rsid w:val="007273B6"/>
    <w:rsid w:val="0072765A"/>
    <w:rsid w:val="00730DAF"/>
    <w:rsid w:val="00731E17"/>
    <w:rsid w:val="0073229F"/>
    <w:rsid w:val="0073244E"/>
    <w:rsid w:val="00732585"/>
    <w:rsid w:val="007334F4"/>
    <w:rsid w:val="007347B6"/>
    <w:rsid w:val="0073502E"/>
    <w:rsid w:val="00735678"/>
    <w:rsid w:val="007370F2"/>
    <w:rsid w:val="0073747A"/>
    <w:rsid w:val="00740427"/>
    <w:rsid w:val="00740B7B"/>
    <w:rsid w:val="00742BAF"/>
    <w:rsid w:val="00742D1F"/>
    <w:rsid w:val="00744024"/>
    <w:rsid w:val="0074436B"/>
    <w:rsid w:val="0074476B"/>
    <w:rsid w:val="007459DD"/>
    <w:rsid w:val="00745AF6"/>
    <w:rsid w:val="00751DB7"/>
    <w:rsid w:val="00751E38"/>
    <w:rsid w:val="0075247C"/>
    <w:rsid w:val="00753F09"/>
    <w:rsid w:val="00754A18"/>
    <w:rsid w:val="007550B6"/>
    <w:rsid w:val="00756933"/>
    <w:rsid w:val="00756AC8"/>
    <w:rsid w:val="007601D6"/>
    <w:rsid w:val="00760DE3"/>
    <w:rsid w:val="00761DC7"/>
    <w:rsid w:val="00763E79"/>
    <w:rsid w:val="0076416D"/>
    <w:rsid w:val="00765A13"/>
    <w:rsid w:val="00765D7B"/>
    <w:rsid w:val="00770A1A"/>
    <w:rsid w:val="007717C1"/>
    <w:rsid w:val="0077211C"/>
    <w:rsid w:val="0077262C"/>
    <w:rsid w:val="00772848"/>
    <w:rsid w:val="00772D4D"/>
    <w:rsid w:val="007742FE"/>
    <w:rsid w:val="00774590"/>
    <w:rsid w:val="007746FD"/>
    <w:rsid w:val="00775DAA"/>
    <w:rsid w:val="00776C18"/>
    <w:rsid w:val="007771E0"/>
    <w:rsid w:val="00780008"/>
    <w:rsid w:val="00780042"/>
    <w:rsid w:val="00782BDD"/>
    <w:rsid w:val="007845FD"/>
    <w:rsid w:val="00785670"/>
    <w:rsid w:val="00785BAB"/>
    <w:rsid w:val="00786417"/>
    <w:rsid w:val="00786E4D"/>
    <w:rsid w:val="00786F1A"/>
    <w:rsid w:val="007872BE"/>
    <w:rsid w:val="00787875"/>
    <w:rsid w:val="007903A7"/>
    <w:rsid w:val="0079130A"/>
    <w:rsid w:val="007919AA"/>
    <w:rsid w:val="00792480"/>
    <w:rsid w:val="0079389B"/>
    <w:rsid w:val="00794573"/>
    <w:rsid w:val="00795E96"/>
    <w:rsid w:val="00795F31"/>
    <w:rsid w:val="007A2935"/>
    <w:rsid w:val="007A2D03"/>
    <w:rsid w:val="007A32FD"/>
    <w:rsid w:val="007A36BC"/>
    <w:rsid w:val="007A398B"/>
    <w:rsid w:val="007A4738"/>
    <w:rsid w:val="007A5AA4"/>
    <w:rsid w:val="007A5B06"/>
    <w:rsid w:val="007A6A96"/>
    <w:rsid w:val="007A770C"/>
    <w:rsid w:val="007A7B7A"/>
    <w:rsid w:val="007A7D12"/>
    <w:rsid w:val="007B0AF2"/>
    <w:rsid w:val="007B2108"/>
    <w:rsid w:val="007B2513"/>
    <w:rsid w:val="007B269B"/>
    <w:rsid w:val="007B27A5"/>
    <w:rsid w:val="007B30E9"/>
    <w:rsid w:val="007B3264"/>
    <w:rsid w:val="007B4147"/>
    <w:rsid w:val="007B4846"/>
    <w:rsid w:val="007B5678"/>
    <w:rsid w:val="007B5F9F"/>
    <w:rsid w:val="007B72BC"/>
    <w:rsid w:val="007B74F8"/>
    <w:rsid w:val="007C186D"/>
    <w:rsid w:val="007C3145"/>
    <w:rsid w:val="007C3690"/>
    <w:rsid w:val="007C3C5D"/>
    <w:rsid w:val="007C58E9"/>
    <w:rsid w:val="007C6652"/>
    <w:rsid w:val="007C7087"/>
    <w:rsid w:val="007C74B5"/>
    <w:rsid w:val="007C7FF9"/>
    <w:rsid w:val="007D24D4"/>
    <w:rsid w:val="007D2CB6"/>
    <w:rsid w:val="007D3A13"/>
    <w:rsid w:val="007D4E07"/>
    <w:rsid w:val="007D7C6E"/>
    <w:rsid w:val="007E0F28"/>
    <w:rsid w:val="007E1953"/>
    <w:rsid w:val="007E27DC"/>
    <w:rsid w:val="007E2802"/>
    <w:rsid w:val="007E2FB1"/>
    <w:rsid w:val="007E3D28"/>
    <w:rsid w:val="007E5E93"/>
    <w:rsid w:val="007E7990"/>
    <w:rsid w:val="007F08EB"/>
    <w:rsid w:val="007F1B83"/>
    <w:rsid w:val="007F231D"/>
    <w:rsid w:val="007F3E60"/>
    <w:rsid w:val="007F41B9"/>
    <w:rsid w:val="007F4CA7"/>
    <w:rsid w:val="007F5336"/>
    <w:rsid w:val="007F727B"/>
    <w:rsid w:val="007F75A9"/>
    <w:rsid w:val="008000F5"/>
    <w:rsid w:val="00800B1B"/>
    <w:rsid w:val="00801317"/>
    <w:rsid w:val="00801C32"/>
    <w:rsid w:val="00801E6B"/>
    <w:rsid w:val="00801FA9"/>
    <w:rsid w:val="00802CEF"/>
    <w:rsid w:val="008032CB"/>
    <w:rsid w:val="00805034"/>
    <w:rsid w:val="00806568"/>
    <w:rsid w:val="00806CE0"/>
    <w:rsid w:val="008100F6"/>
    <w:rsid w:val="008110C4"/>
    <w:rsid w:val="00812830"/>
    <w:rsid w:val="00813627"/>
    <w:rsid w:val="00814655"/>
    <w:rsid w:val="008147BF"/>
    <w:rsid w:val="00815C9B"/>
    <w:rsid w:val="00820251"/>
    <w:rsid w:val="00821B66"/>
    <w:rsid w:val="00822B6B"/>
    <w:rsid w:val="00823539"/>
    <w:rsid w:val="00823782"/>
    <w:rsid w:val="00824897"/>
    <w:rsid w:val="00824E5B"/>
    <w:rsid w:val="0082611D"/>
    <w:rsid w:val="00826E0D"/>
    <w:rsid w:val="00826E28"/>
    <w:rsid w:val="00827D8E"/>
    <w:rsid w:val="00830C2E"/>
    <w:rsid w:val="00831D4F"/>
    <w:rsid w:val="00832607"/>
    <w:rsid w:val="0083407F"/>
    <w:rsid w:val="00835F98"/>
    <w:rsid w:val="00837B37"/>
    <w:rsid w:val="00841924"/>
    <w:rsid w:val="00841A87"/>
    <w:rsid w:val="00843905"/>
    <w:rsid w:val="0084441A"/>
    <w:rsid w:val="00844A9C"/>
    <w:rsid w:val="0084531C"/>
    <w:rsid w:val="00851C51"/>
    <w:rsid w:val="008526FC"/>
    <w:rsid w:val="008551A7"/>
    <w:rsid w:val="0085573A"/>
    <w:rsid w:val="00855780"/>
    <w:rsid w:val="008566E2"/>
    <w:rsid w:val="00857267"/>
    <w:rsid w:val="00857422"/>
    <w:rsid w:val="00860063"/>
    <w:rsid w:val="00861D27"/>
    <w:rsid w:val="008626CE"/>
    <w:rsid w:val="008637C2"/>
    <w:rsid w:val="008644AE"/>
    <w:rsid w:val="0086519B"/>
    <w:rsid w:val="00865D8B"/>
    <w:rsid w:val="0087045C"/>
    <w:rsid w:val="00870AD1"/>
    <w:rsid w:val="00870F91"/>
    <w:rsid w:val="0087238A"/>
    <w:rsid w:val="00873D36"/>
    <w:rsid w:val="00874E6F"/>
    <w:rsid w:val="008750D6"/>
    <w:rsid w:val="008752E7"/>
    <w:rsid w:val="00875303"/>
    <w:rsid w:val="008761E4"/>
    <w:rsid w:val="00877DA9"/>
    <w:rsid w:val="00877DB0"/>
    <w:rsid w:val="008800C8"/>
    <w:rsid w:val="0088032D"/>
    <w:rsid w:val="00880A8E"/>
    <w:rsid w:val="00881298"/>
    <w:rsid w:val="00881C89"/>
    <w:rsid w:val="00884E4A"/>
    <w:rsid w:val="0088706F"/>
    <w:rsid w:val="00890075"/>
    <w:rsid w:val="00891569"/>
    <w:rsid w:val="00892E81"/>
    <w:rsid w:val="00893506"/>
    <w:rsid w:val="008935A6"/>
    <w:rsid w:val="00893627"/>
    <w:rsid w:val="0089405E"/>
    <w:rsid w:val="00894502"/>
    <w:rsid w:val="00896065"/>
    <w:rsid w:val="00897110"/>
    <w:rsid w:val="008973A9"/>
    <w:rsid w:val="008973FE"/>
    <w:rsid w:val="008A12C3"/>
    <w:rsid w:val="008A23C5"/>
    <w:rsid w:val="008A363B"/>
    <w:rsid w:val="008A3F84"/>
    <w:rsid w:val="008A458E"/>
    <w:rsid w:val="008A4C92"/>
    <w:rsid w:val="008A68FF"/>
    <w:rsid w:val="008A6A38"/>
    <w:rsid w:val="008A73F4"/>
    <w:rsid w:val="008A77D1"/>
    <w:rsid w:val="008A7A70"/>
    <w:rsid w:val="008B021B"/>
    <w:rsid w:val="008B2026"/>
    <w:rsid w:val="008B207A"/>
    <w:rsid w:val="008B4333"/>
    <w:rsid w:val="008B4532"/>
    <w:rsid w:val="008B4687"/>
    <w:rsid w:val="008B46D6"/>
    <w:rsid w:val="008B47AE"/>
    <w:rsid w:val="008B4BD0"/>
    <w:rsid w:val="008B5B16"/>
    <w:rsid w:val="008B5B2D"/>
    <w:rsid w:val="008B71BD"/>
    <w:rsid w:val="008C2EFD"/>
    <w:rsid w:val="008C31A1"/>
    <w:rsid w:val="008C3CE7"/>
    <w:rsid w:val="008C5128"/>
    <w:rsid w:val="008C616F"/>
    <w:rsid w:val="008C6A4C"/>
    <w:rsid w:val="008D0AB5"/>
    <w:rsid w:val="008D1106"/>
    <w:rsid w:val="008D118B"/>
    <w:rsid w:val="008D12DD"/>
    <w:rsid w:val="008D16BA"/>
    <w:rsid w:val="008D2285"/>
    <w:rsid w:val="008D4BB3"/>
    <w:rsid w:val="008E0562"/>
    <w:rsid w:val="008E16EA"/>
    <w:rsid w:val="008E17AB"/>
    <w:rsid w:val="008E214E"/>
    <w:rsid w:val="008E25A4"/>
    <w:rsid w:val="008E2600"/>
    <w:rsid w:val="008E27BF"/>
    <w:rsid w:val="008E486B"/>
    <w:rsid w:val="008E7552"/>
    <w:rsid w:val="008F0CE3"/>
    <w:rsid w:val="008F0F53"/>
    <w:rsid w:val="008F13C8"/>
    <w:rsid w:val="008F18D2"/>
    <w:rsid w:val="008F1F10"/>
    <w:rsid w:val="008F3E6E"/>
    <w:rsid w:val="008F3E8A"/>
    <w:rsid w:val="008F4729"/>
    <w:rsid w:val="008F4B12"/>
    <w:rsid w:val="008F51A0"/>
    <w:rsid w:val="008F5812"/>
    <w:rsid w:val="008F7437"/>
    <w:rsid w:val="00900016"/>
    <w:rsid w:val="00900C53"/>
    <w:rsid w:val="00902EAA"/>
    <w:rsid w:val="009040F5"/>
    <w:rsid w:val="009056EA"/>
    <w:rsid w:val="00905C24"/>
    <w:rsid w:val="00907078"/>
    <w:rsid w:val="00911158"/>
    <w:rsid w:val="0091140D"/>
    <w:rsid w:val="00913244"/>
    <w:rsid w:val="00915D41"/>
    <w:rsid w:val="00916784"/>
    <w:rsid w:val="00916B9B"/>
    <w:rsid w:val="009225FD"/>
    <w:rsid w:val="0092424D"/>
    <w:rsid w:val="00924661"/>
    <w:rsid w:val="009250B6"/>
    <w:rsid w:val="00927426"/>
    <w:rsid w:val="00930631"/>
    <w:rsid w:val="00933000"/>
    <w:rsid w:val="00933ADC"/>
    <w:rsid w:val="00933DA3"/>
    <w:rsid w:val="00934068"/>
    <w:rsid w:val="0093455C"/>
    <w:rsid w:val="00934DBF"/>
    <w:rsid w:val="00934FA7"/>
    <w:rsid w:val="00936142"/>
    <w:rsid w:val="00936EF7"/>
    <w:rsid w:val="009370FC"/>
    <w:rsid w:val="009376EE"/>
    <w:rsid w:val="009402B9"/>
    <w:rsid w:val="009414F6"/>
    <w:rsid w:val="00941C96"/>
    <w:rsid w:val="00942FD2"/>
    <w:rsid w:val="009450C7"/>
    <w:rsid w:val="00945997"/>
    <w:rsid w:val="00946BB5"/>
    <w:rsid w:val="00946F74"/>
    <w:rsid w:val="009503E8"/>
    <w:rsid w:val="00950A4A"/>
    <w:rsid w:val="009534C0"/>
    <w:rsid w:val="00953673"/>
    <w:rsid w:val="00953E20"/>
    <w:rsid w:val="00954948"/>
    <w:rsid w:val="00954990"/>
    <w:rsid w:val="00954CFC"/>
    <w:rsid w:val="00954E5B"/>
    <w:rsid w:val="0095564A"/>
    <w:rsid w:val="0095646A"/>
    <w:rsid w:val="009571F2"/>
    <w:rsid w:val="009577BB"/>
    <w:rsid w:val="00960978"/>
    <w:rsid w:val="00960CBC"/>
    <w:rsid w:val="009619F7"/>
    <w:rsid w:val="009627AF"/>
    <w:rsid w:val="00963693"/>
    <w:rsid w:val="00963DC0"/>
    <w:rsid w:val="0096597F"/>
    <w:rsid w:val="0096614B"/>
    <w:rsid w:val="00967BB6"/>
    <w:rsid w:val="00967D87"/>
    <w:rsid w:val="00971176"/>
    <w:rsid w:val="0097137A"/>
    <w:rsid w:val="0097310E"/>
    <w:rsid w:val="00973743"/>
    <w:rsid w:val="00976312"/>
    <w:rsid w:val="0097655B"/>
    <w:rsid w:val="0097754F"/>
    <w:rsid w:val="009778A7"/>
    <w:rsid w:val="009805FE"/>
    <w:rsid w:val="00981DB6"/>
    <w:rsid w:val="00983D96"/>
    <w:rsid w:val="00984241"/>
    <w:rsid w:val="0098444B"/>
    <w:rsid w:val="0098462E"/>
    <w:rsid w:val="00985B50"/>
    <w:rsid w:val="009914F4"/>
    <w:rsid w:val="00992244"/>
    <w:rsid w:val="009922EB"/>
    <w:rsid w:val="009938BE"/>
    <w:rsid w:val="009945DD"/>
    <w:rsid w:val="00994DBB"/>
    <w:rsid w:val="009972E9"/>
    <w:rsid w:val="009A2041"/>
    <w:rsid w:val="009A5DC2"/>
    <w:rsid w:val="009A7F0E"/>
    <w:rsid w:val="009B126F"/>
    <w:rsid w:val="009B227A"/>
    <w:rsid w:val="009B43DF"/>
    <w:rsid w:val="009B4517"/>
    <w:rsid w:val="009B628A"/>
    <w:rsid w:val="009B7B9B"/>
    <w:rsid w:val="009C16BD"/>
    <w:rsid w:val="009C43E1"/>
    <w:rsid w:val="009C4736"/>
    <w:rsid w:val="009C4A16"/>
    <w:rsid w:val="009C4F26"/>
    <w:rsid w:val="009C685E"/>
    <w:rsid w:val="009C6887"/>
    <w:rsid w:val="009C68FC"/>
    <w:rsid w:val="009C6AD8"/>
    <w:rsid w:val="009C6CC9"/>
    <w:rsid w:val="009C726B"/>
    <w:rsid w:val="009C7928"/>
    <w:rsid w:val="009D1158"/>
    <w:rsid w:val="009D2A03"/>
    <w:rsid w:val="009D2D03"/>
    <w:rsid w:val="009D4009"/>
    <w:rsid w:val="009D72C7"/>
    <w:rsid w:val="009D7A12"/>
    <w:rsid w:val="009D7AA2"/>
    <w:rsid w:val="009E192D"/>
    <w:rsid w:val="009E1DE2"/>
    <w:rsid w:val="009E1E03"/>
    <w:rsid w:val="009E20B2"/>
    <w:rsid w:val="009E53EC"/>
    <w:rsid w:val="009E5C56"/>
    <w:rsid w:val="009E60BF"/>
    <w:rsid w:val="009E714F"/>
    <w:rsid w:val="009E71C3"/>
    <w:rsid w:val="009E754B"/>
    <w:rsid w:val="009E7E9B"/>
    <w:rsid w:val="009F0BF0"/>
    <w:rsid w:val="009F1436"/>
    <w:rsid w:val="009F1BB2"/>
    <w:rsid w:val="009F1E72"/>
    <w:rsid w:val="009F2622"/>
    <w:rsid w:val="009F280A"/>
    <w:rsid w:val="009F289C"/>
    <w:rsid w:val="009F3595"/>
    <w:rsid w:val="009F494D"/>
    <w:rsid w:val="009F52D0"/>
    <w:rsid w:val="009F66FD"/>
    <w:rsid w:val="009F76DF"/>
    <w:rsid w:val="009F7A04"/>
    <w:rsid w:val="00A017C0"/>
    <w:rsid w:val="00A043B5"/>
    <w:rsid w:val="00A0500E"/>
    <w:rsid w:val="00A05141"/>
    <w:rsid w:val="00A0744D"/>
    <w:rsid w:val="00A11644"/>
    <w:rsid w:val="00A11FE2"/>
    <w:rsid w:val="00A1472B"/>
    <w:rsid w:val="00A161AE"/>
    <w:rsid w:val="00A163A9"/>
    <w:rsid w:val="00A16BE2"/>
    <w:rsid w:val="00A17D8B"/>
    <w:rsid w:val="00A20940"/>
    <w:rsid w:val="00A218AC"/>
    <w:rsid w:val="00A21D68"/>
    <w:rsid w:val="00A231A5"/>
    <w:rsid w:val="00A243EB"/>
    <w:rsid w:val="00A24D7F"/>
    <w:rsid w:val="00A26D47"/>
    <w:rsid w:val="00A30378"/>
    <w:rsid w:val="00A31083"/>
    <w:rsid w:val="00A31BFD"/>
    <w:rsid w:val="00A31EAC"/>
    <w:rsid w:val="00A337ED"/>
    <w:rsid w:val="00A337F8"/>
    <w:rsid w:val="00A34250"/>
    <w:rsid w:val="00A34D25"/>
    <w:rsid w:val="00A35668"/>
    <w:rsid w:val="00A35D63"/>
    <w:rsid w:val="00A35E6E"/>
    <w:rsid w:val="00A373C0"/>
    <w:rsid w:val="00A41999"/>
    <w:rsid w:val="00A41F4A"/>
    <w:rsid w:val="00A42068"/>
    <w:rsid w:val="00A42B7E"/>
    <w:rsid w:val="00A43EB6"/>
    <w:rsid w:val="00A44A28"/>
    <w:rsid w:val="00A44F6F"/>
    <w:rsid w:val="00A451F5"/>
    <w:rsid w:val="00A462E7"/>
    <w:rsid w:val="00A4736F"/>
    <w:rsid w:val="00A47383"/>
    <w:rsid w:val="00A47EE4"/>
    <w:rsid w:val="00A50375"/>
    <w:rsid w:val="00A51488"/>
    <w:rsid w:val="00A518A9"/>
    <w:rsid w:val="00A5206F"/>
    <w:rsid w:val="00A5225B"/>
    <w:rsid w:val="00A54386"/>
    <w:rsid w:val="00A54E67"/>
    <w:rsid w:val="00A56058"/>
    <w:rsid w:val="00A561AE"/>
    <w:rsid w:val="00A56BFE"/>
    <w:rsid w:val="00A57DDB"/>
    <w:rsid w:val="00A57ED2"/>
    <w:rsid w:val="00A602B1"/>
    <w:rsid w:val="00A614B5"/>
    <w:rsid w:val="00A620CA"/>
    <w:rsid w:val="00A63234"/>
    <w:rsid w:val="00A64263"/>
    <w:rsid w:val="00A658C3"/>
    <w:rsid w:val="00A65FEA"/>
    <w:rsid w:val="00A662D0"/>
    <w:rsid w:val="00A67335"/>
    <w:rsid w:val="00A67D6C"/>
    <w:rsid w:val="00A67E28"/>
    <w:rsid w:val="00A70243"/>
    <w:rsid w:val="00A706BC"/>
    <w:rsid w:val="00A721E5"/>
    <w:rsid w:val="00A74659"/>
    <w:rsid w:val="00A764D8"/>
    <w:rsid w:val="00A77E91"/>
    <w:rsid w:val="00A800D4"/>
    <w:rsid w:val="00A80454"/>
    <w:rsid w:val="00A80DFE"/>
    <w:rsid w:val="00A8185C"/>
    <w:rsid w:val="00A818BA"/>
    <w:rsid w:val="00A82FF3"/>
    <w:rsid w:val="00A8398C"/>
    <w:rsid w:val="00A83EA3"/>
    <w:rsid w:val="00A84C67"/>
    <w:rsid w:val="00A85284"/>
    <w:rsid w:val="00A85A62"/>
    <w:rsid w:val="00A8795B"/>
    <w:rsid w:val="00A904B6"/>
    <w:rsid w:val="00A90CD9"/>
    <w:rsid w:val="00A90E51"/>
    <w:rsid w:val="00A934BE"/>
    <w:rsid w:val="00A95FA6"/>
    <w:rsid w:val="00A95FB8"/>
    <w:rsid w:val="00A96D43"/>
    <w:rsid w:val="00A97A5E"/>
    <w:rsid w:val="00A97F77"/>
    <w:rsid w:val="00AA0785"/>
    <w:rsid w:val="00AA228D"/>
    <w:rsid w:val="00AA245C"/>
    <w:rsid w:val="00AA338B"/>
    <w:rsid w:val="00AA436E"/>
    <w:rsid w:val="00AA52A4"/>
    <w:rsid w:val="00AA573F"/>
    <w:rsid w:val="00AA66A8"/>
    <w:rsid w:val="00AB050C"/>
    <w:rsid w:val="00AB13C6"/>
    <w:rsid w:val="00AB16F5"/>
    <w:rsid w:val="00AB3F06"/>
    <w:rsid w:val="00AB5061"/>
    <w:rsid w:val="00AB556E"/>
    <w:rsid w:val="00AB62F9"/>
    <w:rsid w:val="00AB6D4B"/>
    <w:rsid w:val="00AC07A7"/>
    <w:rsid w:val="00AC3FA2"/>
    <w:rsid w:val="00AC4345"/>
    <w:rsid w:val="00AC5BDF"/>
    <w:rsid w:val="00AC6539"/>
    <w:rsid w:val="00AC6E1C"/>
    <w:rsid w:val="00AC6E7E"/>
    <w:rsid w:val="00AC6F95"/>
    <w:rsid w:val="00AD0452"/>
    <w:rsid w:val="00AD04D5"/>
    <w:rsid w:val="00AD0EF7"/>
    <w:rsid w:val="00AD24F3"/>
    <w:rsid w:val="00AD3194"/>
    <w:rsid w:val="00AD4236"/>
    <w:rsid w:val="00AD51F2"/>
    <w:rsid w:val="00AD6C25"/>
    <w:rsid w:val="00AE3E2E"/>
    <w:rsid w:val="00AE5C2E"/>
    <w:rsid w:val="00AE632F"/>
    <w:rsid w:val="00AE66FD"/>
    <w:rsid w:val="00AE6ACE"/>
    <w:rsid w:val="00AE78DF"/>
    <w:rsid w:val="00AE7B18"/>
    <w:rsid w:val="00AF0F35"/>
    <w:rsid w:val="00AF11BB"/>
    <w:rsid w:val="00AF3253"/>
    <w:rsid w:val="00AF348F"/>
    <w:rsid w:val="00AF3739"/>
    <w:rsid w:val="00AF3DDE"/>
    <w:rsid w:val="00AF48C0"/>
    <w:rsid w:val="00AF5F42"/>
    <w:rsid w:val="00AF64E8"/>
    <w:rsid w:val="00B0043E"/>
    <w:rsid w:val="00B005B2"/>
    <w:rsid w:val="00B01498"/>
    <w:rsid w:val="00B0217D"/>
    <w:rsid w:val="00B02342"/>
    <w:rsid w:val="00B0328F"/>
    <w:rsid w:val="00B04CC5"/>
    <w:rsid w:val="00B06DAE"/>
    <w:rsid w:val="00B0710C"/>
    <w:rsid w:val="00B075CB"/>
    <w:rsid w:val="00B07C86"/>
    <w:rsid w:val="00B07DCC"/>
    <w:rsid w:val="00B07EB8"/>
    <w:rsid w:val="00B114AF"/>
    <w:rsid w:val="00B11B2D"/>
    <w:rsid w:val="00B123E6"/>
    <w:rsid w:val="00B12C1D"/>
    <w:rsid w:val="00B1430B"/>
    <w:rsid w:val="00B14721"/>
    <w:rsid w:val="00B157C9"/>
    <w:rsid w:val="00B16048"/>
    <w:rsid w:val="00B16966"/>
    <w:rsid w:val="00B16DC0"/>
    <w:rsid w:val="00B177C9"/>
    <w:rsid w:val="00B21006"/>
    <w:rsid w:val="00B2110D"/>
    <w:rsid w:val="00B21523"/>
    <w:rsid w:val="00B2457C"/>
    <w:rsid w:val="00B250AA"/>
    <w:rsid w:val="00B255DD"/>
    <w:rsid w:val="00B25C8C"/>
    <w:rsid w:val="00B26B49"/>
    <w:rsid w:val="00B300C2"/>
    <w:rsid w:val="00B3043B"/>
    <w:rsid w:val="00B30EE6"/>
    <w:rsid w:val="00B310B3"/>
    <w:rsid w:val="00B3268A"/>
    <w:rsid w:val="00B333F3"/>
    <w:rsid w:val="00B33A2D"/>
    <w:rsid w:val="00B34722"/>
    <w:rsid w:val="00B35657"/>
    <w:rsid w:val="00B37B21"/>
    <w:rsid w:val="00B402A6"/>
    <w:rsid w:val="00B4325C"/>
    <w:rsid w:val="00B434CC"/>
    <w:rsid w:val="00B442E4"/>
    <w:rsid w:val="00B456BA"/>
    <w:rsid w:val="00B50516"/>
    <w:rsid w:val="00B525B9"/>
    <w:rsid w:val="00B5370D"/>
    <w:rsid w:val="00B53889"/>
    <w:rsid w:val="00B53AF6"/>
    <w:rsid w:val="00B541B1"/>
    <w:rsid w:val="00B56636"/>
    <w:rsid w:val="00B57081"/>
    <w:rsid w:val="00B576A9"/>
    <w:rsid w:val="00B60968"/>
    <w:rsid w:val="00B61047"/>
    <w:rsid w:val="00B61C9F"/>
    <w:rsid w:val="00B61EA0"/>
    <w:rsid w:val="00B6218B"/>
    <w:rsid w:val="00B63864"/>
    <w:rsid w:val="00B646EA"/>
    <w:rsid w:val="00B647F6"/>
    <w:rsid w:val="00B6539B"/>
    <w:rsid w:val="00B653C1"/>
    <w:rsid w:val="00B65468"/>
    <w:rsid w:val="00B65B9D"/>
    <w:rsid w:val="00B65F06"/>
    <w:rsid w:val="00B66402"/>
    <w:rsid w:val="00B66DFE"/>
    <w:rsid w:val="00B66FC7"/>
    <w:rsid w:val="00B67A7C"/>
    <w:rsid w:val="00B717AD"/>
    <w:rsid w:val="00B724BA"/>
    <w:rsid w:val="00B7288F"/>
    <w:rsid w:val="00B72A6D"/>
    <w:rsid w:val="00B735E4"/>
    <w:rsid w:val="00B75258"/>
    <w:rsid w:val="00B7529A"/>
    <w:rsid w:val="00B7651A"/>
    <w:rsid w:val="00B7680E"/>
    <w:rsid w:val="00B77830"/>
    <w:rsid w:val="00B80ABE"/>
    <w:rsid w:val="00B813B5"/>
    <w:rsid w:val="00B81B59"/>
    <w:rsid w:val="00B81F9D"/>
    <w:rsid w:val="00B81F9E"/>
    <w:rsid w:val="00B8211B"/>
    <w:rsid w:val="00B82EA1"/>
    <w:rsid w:val="00B83109"/>
    <w:rsid w:val="00B83594"/>
    <w:rsid w:val="00B842EB"/>
    <w:rsid w:val="00B846D2"/>
    <w:rsid w:val="00B85A97"/>
    <w:rsid w:val="00B917D1"/>
    <w:rsid w:val="00B91CC0"/>
    <w:rsid w:val="00B92193"/>
    <w:rsid w:val="00B931F8"/>
    <w:rsid w:val="00B93CB3"/>
    <w:rsid w:val="00B94080"/>
    <w:rsid w:val="00B942D0"/>
    <w:rsid w:val="00BA05F4"/>
    <w:rsid w:val="00BA2404"/>
    <w:rsid w:val="00BA2AF5"/>
    <w:rsid w:val="00BA37E9"/>
    <w:rsid w:val="00BA3DFD"/>
    <w:rsid w:val="00BA707C"/>
    <w:rsid w:val="00BA7F57"/>
    <w:rsid w:val="00BB1A50"/>
    <w:rsid w:val="00BB40E4"/>
    <w:rsid w:val="00BB57D2"/>
    <w:rsid w:val="00BB5BF8"/>
    <w:rsid w:val="00BB6263"/>
    <w:rsid w:val="00BB6A07"/>
    <w:rsid w:val="00BB757B"/>
    <w:rsid w:val="00BC08D4"/>
    <w:rsid w:val="00BC210D"/>
    <w:rsid w:val="00BC275B"/>
    <w:rsid w:val="00BC2BB8"/>
    <w:rsid w:val="00BC3F9C"/>
    <w:rsid w:val="00BC4624"/>
    <w:rsid w:val="00BC48BD"/>
    <w:rsid w:val="00BC6B18"/>
    <w:rsid w:val="00BC7467"/>
    <w:rsid w:val="00BC75B3"/>
    <w:rsid w:val="00BC7A48"/>
    <w:rsid w:val="00BD18E7"/>
    <w:rsid w:val="00BD19C0"/>
    <w:rsid w:val="00BD1EC3"/>
    <w:rsid w:val="00BD21FA"/>
    <w:rsid w:val="00BD33EF"/>
    <w:rsid w:val="00BD50CF"/>
    <w:rsid w:val="00BD7E03"/>
    <w:rsid w:val="00BE0BB6"/>
    <w:rsid w:val="00BE173E"/>
    <w:rsid w:val="00BE22C6"/>
    <w:rsid w:val="00BE28FA"/>
    <w:rsid w:val="00BE361D"/>
    <w:rsid w:val="00BE3890"/>
    <w:rsid w:val="00BE401E"/>
    <w:rsid w:val="00BE4730"/>
    <w:rsid w:val="00BE76C2"/>
    <w:rsid w:val="00BF00B9"/>
    <w:rsid w:val="00BF0430"/>
    <w:rsid w:val="00BF2F6E"/>
    <w:rsid w:val="00BF3053"/>
    <w:rsid w:val="00BF400E"/>
    <w:rsid w:val="00BF5041"/>
    <w:rsid w:val="00BF5161"/>
    <w:rsid w:val="00BF56E0"/>
    <w:rsid w:val="00BF66E8"/>
    <w:rsid w:val="00BF678C"/>
    <w:rsid w:val="00BF6A78"/>
    <w:rsid w:val="00BF7F83"/>
    <w:rsid w:val="00C005F0"/>
    <w:rsid w:val="00C02BD2"/>
    <w:rsid w:val="00C02E3D"/>
    <w:rsid w:val="00C03314"/>
    <w:rsid w:val="00C049FB"/>
    <w:rsid w:val="00C05DE5"/>
    <w:rsid w:val="00C06468"/>
    <w:rsid w:val="00C07070"/>
    <w:rsid w:val="00C10724"/>
    <w:rsid w:val="00C11058"/>
    <w:rsid w:val="00C110BA"/>
    <w:rsid w:val="00C11278"/>
    <w:rsid w:val="00C116DD"/>
    <w:rsid w:val="00C11ED5"/>
    <w:rsid w:val="00C14B22"/>
    <w:rsid w:val="00C14E04"/>
    <w:rsid w:val="00C15377"/>
    <w:rsid w:val="00C15754"/>
    <w:rsid w:val="00C15A8F"/>
    <w:rsid w:val="00C16A4A"/>
    <w:rsid w:val="00C16F7D"/>
    <w:rsid w:val="00C20C83"/>
    <w:rsid w:val="00C2209D"/>
    <w:rsid w:val="00C253CF"/>
    <w:rsid w:val="00C30C1E"/>
    <w:rsid w:val="00C30DEE"/>
    <w:rsid w:val="00C31F6D"/>
    <w:rsid w:val="00C3204D"/>
    <w:rsid w:val="00C326C3"/>
    <w:rsid w:val="00C32996"/>
    <w:rsid w:val="00C330BC"/>
    <w:rsid w:val="00C33D2B"/>
    <w:rsid w:val="00C34285"/>
    <w:rsid w:val="00C34943"/>
    <w:rsid w:val="00C34BE5"/>
    <w:rsid w:val="00C36519"/>
    <w:rsid w:val="00C37073"/>
    <w:rsid w:val="00C373BD"/>
    <w:rsid w:val="00C42F1B"/>
    <w:rsid w:val="00C42F91"/>
    <w:rsid w:val="00C43C48"/>
    <w:rsid w:val="00C44CE8"/>
    <w:rsid w:val="00C4518A"/>
    <w:rsid w:val="00C45C12"/>
    <w:rsid w:val="00C46503"/>
    <w:rsid w:val="00C475AF"/>
    <w:rsid w:val="00C476F5"/>
    <w:rsid w:val="00C477BD"/>
    <w:rsid w:val="00C50006"/>
    <w:rsid w:val="00C509B6"/>
    <w:rsid w:val="00C50E42"/>
    <w:rsid w:val="00C518B0"/>
    <w:rsid w:val="00C53934"/>
    <w:rsid w:val="00C54756"/>
    <w:rsid w:val="00C54A0A"/>
    <w:rsid w:val="00C5712B"/>
    <w:rsid w:val="00C57A24"/>
    <w:rsid w:val="00C60012"/>
    <w:rsid w:val="00C601DF"/>
    <w:rsid w:val="00C6125B"/>
    <w:rsid w:val="00C61991"/>
    <w:rsid w:val="00C62498"/>
    <w:rsid w:val="00C63184"/>
    <w:rsid w:val="00C640E8"/>
    <w:rsid w:val="00C64229"/>
    <w:rsid w:val="00C64472"/>
    <w:rsid w:val="00C64810"/>
    <w:rsid w:val="00C64ACC"/>
    <w:rsid w:val="00C64ADD"/>
    <w:rsid w:val="00C656B4"/>
    <w:rsid w:val="00C66C36"/>
    <w:rsid w:val="00C66FC7"/>
    <w:rsid w:val="00C70780"/>
    <w:rsid w:val="00C71470"/>
    <w:rsid w:val="00C714C0"/>
    <w:rsid w:val="00C74BC7"/>
    <w:rsid w:val="00C76709"/>
    <w:rsid w:val="00C80438"/>
    <w:rsid w:val="00C81C6B"/>
    <w:rsid w:val="00C83911"/>
    <w:rsid w:val="00C85CB8"/>
    <w:rsid w:val="00C86DD6"/>
    <w:rsid w:val="00C871BC"/>
    <w:rsid w:val="00C87B1A"/>
    <w:rsid w:val="00C87D9A"/>
    <w:rsid w:val="00C9302F"/>
    <w:rsid w:val="00C93DF7"/>
    <w:rsid w:val="00C9576A"/>
    <w:rsid w:val="00C95DAB"/>
    <w:rsid w:val="00C969E5"/>
    <w:rsid w:val="00C96E5A"/>
    <w:rsid w:val="00CA0306"/>
    <w:rsid w:val="00CA088C"/>
    <w:rsid w:val="00CA451E"/>
    <w:rsid w:val="00CA50D1"/>
    <w:rsid w:val="00CA5BD8"/>
    <w:rsid w:val="00CA61F0"/>
    <w:rsid w:val="00CA6EA0"/>
    <w:rsid w:val="00CB0A81"/>
    <w:rsid w:val="00CB181F"/>
    <w:rsid w:val="00CB2092"/>
    <w:rsid w:val="00CB2ADC"/>
    <w:rsid w:val="00CB42DB"/>
    <w:rsid w:val="00CB4701"/>
    <w:rsid w:val="00CB4F36"/>
    <w:rsid w:val="00CB5A4E"/>
    <w:rsid w:val="00CB612D"/>
    <w:rsid w:val="00CB6996"/>
    <w:rsid w:val="00CC1861"/>
    <w:rsid w:val="00CC1C50"/>
    <w:rsid w:val="00CC2A9B"/>
    <w:rsid w:val="00CC4AFA"/>
    <w:rsid w:val="00CC4DD2"/>
    <w:rsid w:val="00CD1163"/>
    <w:rsid w:val="00CD11FC"/>
    <w:rsid w:val="00CD371D"/>
    <w:rsid w:val="00CD44F6"/>
    <w:rsid w:val="00CD56F2"/>
    <w:rsid w:val="00CD5A52"/>
    <w:rsid w:val="00CD6BCE"/>
    <w:rsid w:val="00CD7014"/>
    <w:rsid w:val="00CD7B4F"/>
    <w:rsid w:val="00CD7CD6"/>
    <w:rsid w:val="00CE3306"/>
    <w:rsid w:val="00CE362C"/>
    <w:rsid w:val="00CE47C0"/>
    <w:rsid w:val="00CE4F4D"/>
    <w:rsid w:val="00CE4FC8"/>
    <w:rsid w:val="00CE5C0C"/>
    <w:rsid w:val="00CE6942"/>
    <w:rsid w:val="00CE71BA"/>
    <w:rsid w:val="00CE774B"/>
    <w:rsid w:val="00CE794C"/>
    <w:rsid w:val="00CE796C"/>
    <w:rsid w:val="00CF12E3"/>
    <w:rsid w:val="00CF136C"/>
    <w:rsid w:val="00CF178A"/>
    <w:rsid w:val="00CF6B6C"/>
    <w:rsid w:val="00CF733A"/>
    <w:rsid w:val="00D003D4"/>
    <w:rsid w:val="00D01ADB"/>
    <w:rsid w:val="00D03134"/>
    <w:rsid w:val="00D035FD"/>
    <w:rsid w:val="00D03E10"/>
    <w:rsid w:val="00D049E1"/>
    <w:rsid w:val="00D06702"/>
    <w:rsid w:val="00D06707"/>
    <w:rsid w:val="00D076AB"/>
    <w:rsid w:val="00D1019F"/>
    <w:rsid w:val="00D1081E"/>
    <w:rsid w:val="00D113A1"/>
    <w:rsid w:val="00D1189C"/>
    <w:rsid w:val="00D12CEA"/>
    <w:rsid w:val="00D132DC"/>
    <w:rsid w:val="00D13767"/>
    <w:rsid w:val="00D13772"/>
    <w:rsid w:val="00D14268"/>
    <w:rsid w:val="00D14474"/>
    <w:rsid w:val="00D144E4"/>
    <w:rsid w:val="00D14AAA"/>
    <w:rsid w:val="00D14B15"/>
    <w:rsid w:val="00D14CB7"/>
    <w:rsid w:val="00D14EA7"/>
    <w:rsid w:val="00D16E38"/>
    <w:rsid w:val="00D174ED"/>
    <w:rsid w:val="00D202F0"/>
    <w:rsid w:val="00D204A3"/>
    <w:rsid w:val="00D20F3A"/>
    <w:rsid w:val="00D21592"/>
    <w:rsid w:val="00D21921"/>
    <w:rsid w:val="00D24AE7"/>
    <w:rsid w:val="00D27B5F"/>
    <w:rsid w:val="00D27C80"/>
    <w:rsid w:val="00D27DC2"/>
    <w:rsid w:val="00D302B1"/>
    <w:rsid w:val="00D302C0"/>
    <w:rsid w:val="00D30676"/>
    <w:rsid w:val="00D31128"/>
    <w:rsid w:val="00D319F1"/>
    <w:rsid w:val="00D32C8E"/>
    <w:rsid w:val="00D33549"/>
    <w:rsid w:val="00D33774"/>
    <w:rsid w:val="00D338F7"/>
    <w:rsid w:val="00D344F0"/>
    <w:rsid w:val="00D34EFE"/>
    <w:rsid w:val="00D35615"/>
    <w:rsid w:val="00D36169"/>
    <w:rsid w:val="00D37A17"/>
    <w:rsid w:val="00D41EA8"/>
    <w:rsid w:val="00D4348A"/>
    <w:rsid w:val="00D43DB0"/>
    <w:rsid w:val="00D4536C"/>
    <w:rsid w:val="00D46763"/>
    <w:rsid w:val="00D46A88"/>
    <w:rsid w:val="00D4707C"/>
    <w:rsid w:val="00D47E91"/>
    <w:rsid w:val="00D50288"/>
    <w:rsid w:val="00D503A6"/>
    <w:rsid w:val="00D5040A"/>
    <w:rsid w:val="00D5413C"/>
    <w:rsid w:val="00D553B2"/>
    <w:rsid w:val="00D55D23"/>
    <w:rsid w:val="00D55EFA"/>
    <w:rsid w:val="00D56496"/>
    <w:rsid w:val="00D61036"/>
    <w:rsid w:val="00D61D62"/>
    <w:rsid w:val="00D62F2B"/>
    <w:rsid w:val="00D6466A"/>
    <w:rsid w:val="00D64E19"/>
    <w:rsid w:val="00D659FA"/>
    <w:rsid w:val="00D66D79"/>
    <w:rsid w:val="00D677AB"/>
    <w:rsid w:val="00D70360"/>
    <w:rsid w:val="00D7070D"/>
    <w:rsid w:val="00D72BAC"/>
    <w:rsid w:val="00D74135"/>
    <w:rsid w:val="00D7578E"/>
    <w:rsid w:val="00D7585B"/>
    <w:rsid w:val="00D7682D"/>
    <w:rsid w:val="00D76CF6"/>
    <w:rsid w:val="00D7788C"/>
    <w:rsid w:val="00D77FF7"/>
    <w:rsid w:val="00D81333"/>
    <w:rsid w:val="00D83B16"/>
    <w:rsid w:val="00D8469A"/>
    <w:rsid w:val="00D850A2"/>
    <w:rsid w:val="00D8523C"/>
    <w:rsid w:val="00D903E1"/>
    <w:rsid w:val="00D904C8"/>
    <w:rsid w:val="00D92D10"/>
    <w:rsid w:val="00D933F1"/>
    <w:rsid w:val="00D95494"/>
    <w:rsid w:val="00D96ACD"/>
    <w:rsid w:val="00D96DBF"/>
    <w:rsid w:val="00D977A6"/>
    <w:rsid w:val="00DA06EE"/>
    <w:rsid w:val="00DA2275"/>
    <w:rsid w:val="00DA231B"/>
    <w:rsid w:val="00DA447B"/>
    <w:rsid w:val="00DA4B26"/>
    <w:rsid w:val="00DB05A9"/>
    <w:rsid w:val="00DB20D3"/>
    <w:rsid w:val="00DB2FEF"/>
    <w:rsid w:val="00DB330E"/>
    <w:rsid w:val="00DB4328"/>
    <w:rsid w:val="00DB4F14"/>
    <w:rsid w:val="00DB6E5E"/>
    <w:rsid w:val="00DB75EF"/>
    <w:rsid w:val="00DC0034"/>
    <w:rsid w:val="00DC088F"/>
    <w:rsid w:val="00DC0C1C"/>
    <w:rsid w:val="00DC0EAA"/>
    <w:rsid w:val="00DC1FC0"/>
    <w:rsid w:val="00DC3B75"/>
    <w:rsid w:val="00DC4122"/>
    <w:rsid w:val="00DC4CD1"/>
    <w:rsid w:val="00DC4D9C"/>
    <w:rsid w:val="00DC4E8E"/>
    <w:rsid w:val="00DC5058"/>
    <w:rsid w:val="00DC5184"/>
    <w:rsid w:val="00DC5CB1"/>
    <w:rsid w:val="00DC6789"/>
    <w:rsid w:val="00DD03E6"/>
    <w:rsid w:val="00DD228C"/>
    <w:rsid w:val="00DD3EE3"/>
    <w:rsid w:val="00DD5818"/>
    <w:rsid w:val="00DD69E6"/>
    <w:rsid w:val="00DD7B3E"/>
    <w:rsid w:val="00DE1CEF"/>
    <w:rsid w:val="00DE32B5"/>
    <w:rsid w:val="00DE33EF"/>
    <w:rsid w:val="00DE3563"/>
    <w:rsid w:val="00DE408E"/>
    <w:rsid w:val="00DE44E8"/>
    <w:rsid w:val="00DE56AC"/>
    <w:rsid w:val="00DE57E6"/>
    <w:rsid w:val="00DF07F8"/>
    <w:rsid w:val="00DF092B"/>
    <w:rsid w:val="00DF0959"/>
    <w:rsid w:val="00DF1544"/>
    <w:rsid w:val="00DF29BB"/>
    <w:rsid w:val="00DF2BDA"/>
    <w:rsid w:val="00DF4722"/>
    <w:rsid w:val="00DF5141"/>
    <w:rsid w:val="00DF6278"/>
    <w:rsid w:val="00E002F1"/>
    <w:rsid w:val="00E02532"/>
    <w:rsid w:val="00E037C3"/>
    <w:rsid w:val="00E05CDC"/>
    <w:rsid w:val="00E06EC0"/>
    <w:rsid w:val="00E06F22"/>
    <w:rsid w:val="00E10FA8"/>
    <w:rsid w:val="00E1157C"/>
    <w:rsid w:val="00E11EA0"/>
    <w:rsid w:val="00E12D69"/>
    <w:rsid w:val="00E13751"/>
    <w:rsid w:val="00E14CE7"/>
    <w:rsid w:val="00E17187"/>
    <w:rsid w:val="00E173A1"/>
    <w:rsid w:val="00E1795D"/>
    <w:rsid w:val="00E206D6"/>
    <w:rsid w:val="00E217EE"/>
    <w:rsid w:val="00E2180E"/>
    <w:rsid w:val="00E23770"/>
    <w:rsid w:val="00E27710"/>
    <w:rsid w:val="00E27BE2"/>
    <w:rsid w:val="00E30099"/>
    <w:rsid w:val="00E30381"/>
    <w:rsid w:val="00E30F3D"/>
    <w:rsid w:val="00E31BD6"/>
    <w:rsid w:val="00E31F7C"/>
    <w:rsid w:val="00E32AC9"/>
    <w:rsid w:val="00E3446D"/>
    <w:rsid w:val="00E3486D"/>
    <w:rsid w:val="00E352A1"/>
    <w:rsid w:val="00E353A1"/>
    <w:rsid w:val="00E35769"/>
    <w:rsid w:val="00E372F2"/>
    <w:rsid w:val="00E37CDB"/>
    <w:rsid w:val="00E41C7C"/>
    <w:rsid w:val="00E42B45"/>
    <w:rsid w:val="00E42DF6"/>
    <w:rsid w:val="00E4364A"/>
    <w:rsid w:val="00E449AB"/>
    <w:rsid w:val="00E44C7E"/>
    <w:rsid w:val="00E44CEB"/>
    <w:rsid w:val="00E4580B"/>
    <w:rsid w:val="00E45FF8"/>
    <w:rsid w:val="00E50E24"/>
    <w:rsid w:val="00E51EBE"/>
    <w:rsid w:val="00E52BB3"/>
    <w:rsid w:val="00E53077"/>
    <w:rsid w:val="00E5326F"/>
    <w:rsid w:val="00E53893"/>
    <w:rsid w:val="00E53EAF"/>
    <w:rsid w:val="00E54A2F"/>
    <w:rsid w:val="00E55318"/>
    <w:rsid w:val="00E56241"/>
    <w:rsid w:val="00E57551"/>
    <w:rsid w:val="00E60053"/>
    <w:rsid w:val="00E60AC3"/>
    <w:rsid w:val="00E66603"/>
    <w:rsid w:val="00E66918"/>
    <w:rsid w:val="00E706CE"/>
    <w:rsid w:val="00E71567"/>
    <w:rsid w:val="00E73E32"/>
    <w:rsid w:val="00E74344"/>
    <w:rsid w:val="00E76C2D"/>
    <w:rsid w:val="00E77759"/>
    <w:rsid w:val="00E82FF1"/>
    <w:rsid w:val="00E83006"/>
    <w:rsid w:val="00E84CE6"/>
    <w:rsid w:val="00E84FB7"/>
    <w:rsid w:val="00E85910"/>
    <w:rsid w:val="00E8676A"/>
    <w:rsid w:val="00E87D4D"/>
    <w:rsid w:val="00E918F4"/>
    <w:rsid w:val="00E935B9"/>
    <w:rsid w:val="00E945C5"/>
    <w:rsid w:val="00E971EC"/>
    <w:rsid w:val="00EA01A1"/>
    <w:rsid w:val="00EA2540"/>
    <w:rsid w:val="00EA267D"/>
    <w:rsid w:val="00EA2E7B"/>
    <w:rsid w:val="00EA38CB"/>
    <w:rsid w:val="00EA4657"/>
    <w:rsid w:val="00EA708C"/>
    <w:rsid w:val="00EB0B0E"/>
    <w:rsid w:val="00EB1316"/>
    <w:rsid w:val="00EB142A"/>
    <w:rsid w:val="00EB1768"/>
    <w:rsid w:val="00EB3D03"/>
    <w:rsid w:val="00EB3F6E"/>
    <w:rsid w:val="00EB444B"/>
    <w:rsid w:val="00EB473C"/>
    <w:rsid w:val="00EB48A3"/>
    <w:rsid w:val="00EB4D81"/>
    <w:rsid w:val="00EB6072"/>
    <w:rsid w:val="00EB6A67"/>
    <w:rsid w:val="00EB700E"/>
    <w:rsid w:val="00EB78D4"/>
    <w:rsid w:val="00EB7D34"/>
    <w:rsid w:val="00EC0348"/>
    <w:rsid w:val="00EC0646"/>
    <w:rsid w:val="00EC15AC"/>
    <w:rsid w:val="00EC1FD1"/>
    <w:rsid w:val="00EC2DA6"/>
    <w:rsid w:val="00EC4FA3"/>
    <w:rsid w:val="00EC62DE"/>
    <w:rsid w:val="00EC72BE"/>
    <w:rsid w:val="00EC7560"/>
    <w:rsid w:val="00ED0F34"/>
    <w:rsid w:val="00ED109A"/>
    <w:rsid w:val="00ED163C"/>
    <w:rsid w:val="00ED1FB2"/>
    <w:rsid w:val="00ED3BC2"/>
    <w:rsid w:val="00ED3FAF"/>
    <w:rsid w:val="00ED4074"/>
    <w:rsid w:val="00ED5A8F"/>
    <w:rsid w:val="00EE01EA"/>
    <w:rsid w:val="00EE0D09"/>
    <w:rsid w:val="00EE1DFC"/>
    <w:rsid w:val="00EE24BB"/>
    <w:rsid w:val="00EE46DC"/>
    <w:rsid w:val="00EF1507"/>
    <w:rsid w:val="00EF53ED"/>
    <w:rsid w:val="00EF5541"/>
    <w:rsid w:val="00EF6E67"/>
    <w:rsid w:val="00EF7946"/>
    <w:rsid w:val="00EF7DF8"/>
    <w:rsid w:val="00F02FA8"/>
    <w:rsid w:val="00F033E9"/>
    <w:rsid w:val="00F04B33"/>
    <w:rsid w:val="00F05848"/>
    <w:rsid w:val="00F060F5"/>
    <w:rsid w:val="00F10607"/>
    <w:rsid w:val="00F11668"/>
    <w:rsid w:val="00F11A3F"/>
    <w:rsid w:val="00F13FF5"/>
    <w:rsid w:val="00F146EC"/>
    <w:rsid w:val="00F14AF8"/>
    <w:rsid w:val="00F14E27"/>
    <w:rsid w:val="00F15C6A"/>
    <w:rsid w:val="00F16077"/>
    <w:rsid w:val="00F16CC7"/>
    <w:rsid w:val="00F2043D"/>
    <w:rsid w:val="00F212BE"/>
    <w:rsid w:val="00F21AD9"/>
    <w:rsid w:val="00F21EE7"/>
    <w:rsid w:val="00F222ED"/>
    <w:rsid w:val="00F23A80"/>
    <w:rsid w:val="00F23C81"/>
    <w:rsid w:val="00F240C9"/>
    <w:rsid w:val="00F2477D"/>
    <w:rsid w:val="00F27504"/>
    <w:rsid w:val="00F278F9"/>
    <w:rsid w:val="00F27A0E"/>
    <w:rsid w:val="00F30784"/>
    <w:rsid w:val="00F30830"/>
    <w:rsid w:val="00F33F0D"/>
    <w:rsid w:val="00F35BCC"/>
    <w:rsid w:val="00F36A4A"/>
    <w:rsid w:val="00F372B9"/>
    <w:rsid w:val="00F4111B"/>
    <w:rsid w:val="00F416B6"/>
    <w:rsid w:val="00F425FB"/>
    <w:rsid w:val="00F43DAC"/>
    <w:rsid w:val="00F43E0E"/>
    <w:rsid w:val="00F44B49"/>
    <w:rsid w:val="00F4785A"/>
    <w:rsid w:val="00F47C60"/>
    <w:rsid w:val="00F5094F"/>
    <w:rsid w:val="00F50C10"/>
    <w:rsid w:val="00F510F7"/>
    <w:rsid w:val="00F52295"/>
    <w:rsid w:val="00F52AE7"/>
    <w:rsid w:val="00F54740"/>
    <w:rsid w:val="00F560C2"/>
    <w:rsid w:val="00F56700"/>
    <w:rsid w:val="00F57ADA"/>
    <w:rsid w:val="00F57D56"/>
    <w:rsid w:val="00F6134C"/>
    <w:rsid w:val="00F65FB9"/>
    <w:rsid w:val="00F667A4"/>
    <w:rsid w:val="00F67490"/>
    <w:rsid w:val="00F708B0"/>
    <w:rsid w:val="00F70A16"/>
    <w:rsid w:val="00F733A3"/>
    <w:rsid w:val="00F747AD"/>
    <w:rsid w:val="00F75F95"/>
    <w:rsid w:val="00F7623B"/>
    <w:rsid w:val="00F76DEB"/>
    <w:rsid w:val="00F80EB9"/>
    <w:rsid w:val="00F819CB"/>
    <w:rsid w:val="00F8297A"/>
    <w:rsid w:val="00F82CB8"/>
    <w:rsid w:val="00F83065"/>
    <w:rsid w:val="00F83980"/>
    <w:rsid w:val="00F84AD9"/>
    <w:rsid w:val="00F868FE"/>
    <w:rsid w:val="00F86DBD"/>
    <w:rsid w:val="00F872AA"/>
    <w:rsid w:val="00F9037F"/>
    <w:rsid w:val="00F909CA"/>
    <w:rsid w:val="00F91573"/>
    <w:rsid w:val="00F91C71"/>
    <w:rsid w:val="00F927A1"/>
    <w:rsid w:val="00F9354C"/>
    <w:rsid w:val="00F9461B"/>
    <w:rsid w:val="00F94F82"/>
    <w:rsid w:val="00F96481"/>
    <w:rsid w:val="00F9697D"/>
    <w:rsid w:val="00F9797E"/>
    <w:rsid w:val="00FA070D"/>
    <w:rsid w:val="00FA1621"/>
    <w:rsid w:val="00FA2898"/>
    <w:rsid w:val="00FA2C73"/>
    <w:rsid w:val="00FA4253"/>
    <w:rsid w:val="00FA42BC"/>
    <w:rsid w:val="00FA42C4"/>
    <w:rsid w:val="00FA42F3"/>
    <w:rsid w:val="00FA4B2A"/>
    <w:rsid w:val="00FA70A3"/>
    <w:rsid w:val="00FB0302"/>
    <w:rsid w:val="00FB0625"/>
    <w:rsid w:val="00FB0AB0"/>
    <w:rsid w:val="00FB0F51"/>
    <w:rsid w:val="00FB3478"/>
    <w:rsid w:val="00FB38BE"/>
    <w:rsid w:val="00FB6246"/>
    <w:rsid w:val="00FB63F0"/>
    <w:rsid w:val="00FB6751"/>
    <w:rsid w:val="00FC148E"/>
    <w:rsid w:val="00FC1B1D"/>
    <w:rsid w:val="00FC33AB"/>
    <w:rsid w:val="00FC37CE"/>
    <w:rsid w:val="00FC3AAD"/>
    <w:rsid w:val="00FC45E2"/>
    <w:rsid w:val="00FC4C1C"/>
    <w:rsid w:val="00FC79DE"/>
    <w:rsid w:val="00FC7BE5"/>
    <w:rsid w:val="00FD06D2"/>
    <w:rsid w:val="00FD145D"/>
    <w:rsid w:val="00FD1B89"/>
    <w:rsid w:val="00FD2D67"/>
    <w:rsid w:val="00FD39A8"/>
    <w:rsid w:val="00FD4318"/>
    <w:rsid w:val="00FD4E3C"/>
    <w:rsid w:val="00FD63F5"/>
    <w:rsid w:val="00FD6757"/>
    <w:rsid w:val="00FD6988"/>
    <w:rsid w:val="00FD6DE6"/>
    <w:rsid w:val="00FD7504"/>
    <w:rsid w:val="00FD7BB9"/>
    <w:rsid w:val="00FE0282"/>
    <w:rsid w:val="00FE07A2"/>
    <w:rsid w:val="00FE0E83"/>
    <w:rsid w:val="00FE4891"/>
    <w:rsid w:val="00FE76BB"/>
    <w:rsid w:val="00FF0D23"/>
    <w:rsid w:val="00FF0E0B"/>
    <w:rsid w:val="00FF173F"/>
    <w:rsid w:val="00FF19C5"/>
    <w:rsid w:val="00FF1BB6"/>
    <w:rsid w:val="00FF2C89"/>
    <w:rsid w:val="00FF41C3"/>
    <w:rsid w:val="00FF424A"/>
    <w:rsid w:val="00FF461D"/>
    <w:rsid w:val="00FF52F1"/>
    <w:rsid w:val="00FF5BF0"/>
    <w:rsid w:val="00FF5F14"/>
    <w:rsid w:val="00FF683C"/>
    <w:rsid w:val="00FF70B3"/>
    <w:rsid w:val="00FF7E1D"/>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heading" w:uiPriority="99"/>
    <w:lsdException w:name="caption" w:qFormat="1"/>
    <w:lsdException w:name="Title" w:qFormat="1"/>
    <w:lsdException w:name="Subtitle" w:qFormat="1"/>
    <w:lsdException w:name="Strong" w:qFormat="1"/>
    <w:lsdException w:name="Emphasis" w:uiPriority="20" w:qFormat="1"/>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4B15"/>
    <w:pPr>
      <w:jc w:val="both"/>
    </w:pPr>
    <w:rPr>
      <w:lang w:val="en-GB" w:eastAsia="en-US"/>
    </w:rPr>
  </w:style>
  <w:style w:type="paragraph" w:styleId="Heading1">
    <w:name w:val="heading 1"/>
    <w:basedOn w:val="Normal"/>
    <w:next w:val="Normal"/>
    <w:link w:val="Heading1Char"/>
    <w:qFormat/>
    <w:rsid w:val="001E4B15"/>
    <w:pPr>
      <w:pageBreakBefore/>
      <w:numPr>
        <w:numId w:val="1"/>
      </w:numPr>
      <w:tabs>
        <w:tab w:val="right" w:pos="7654"/>
      </w:tabs>
      <w:spacing w:before="480" w:after="480"/>
      <w:ind w:left="-1418"/>
      <w:jc w:val="left"/>
      <w:outlineLvl w:val="0"/>
    </w:pPr>
    <w:rPr>
      <w:b/>
      <w:sz w:val="40"/>
    </w:rPr>
  </w:style>
  <w:style w:type="paragraph" w:styleId="Heading2">
    <w:name w:val="heading 2"/>
    <w:basedOn w:val="Heading1"/>
    <w:next w:val="Normal"/>
    <w:link w:val="Heading2Char"/>
    <w:qFormat/>
    <w:rsid w:val="001E4B15"/>
    <w:pPr>
      <w:keepNext/>
      <w:pageBreakBefore w:val="0"/>
      <w:numPr>
        <w:ilvl w:val="1"/>
      </w:numPr>
      <w:spacing w:before="320" w:after="160"/>
      <w:outlineLvl w:val="1"/>
    </w:pPr>
    <w:rPr>
      <w:b w:val="0"/>
      <w:sz w:val="28"/>
    </w:rPr>
  </w:style>
  <w:style w:type="paragraph" w:styleId="Heading3">
    <w:name w:val="heading 3"/>
    <w:basedOn w:val="Heading2"/>
    <w:next w:val="Normal"/>
    <w:link w:val="Heading3Char"/>
    <w:qFormat/>
    <w:rsid w:val="001E4B15"/>
    <w:pPr>
      <w:numPr>
        <w:ilvl w:val="2"/>
      </w:numPr>
      <w:outlineLvl w:val="2"/>
    </w:pPr>
    <w:rPr>
      <w:b/>
      <w:sz w:val="22"/>
    </w:rPr>
  </w:style>
  <w:style w:type="paragraph" w:styleId="Heading4">
    <w:name w:val="heading 4"/>
    <w:basedOn w:val="Heading3"/>
    <w:next w:val="Normal"/>
    <w:qFormat/>
    <w:rsid w:val="001E4B15"/>
    <w:pPr>
      <w:numPr>
        <w:ilvl w:val="3"/>
      </w:numPr>
      <w:spacing w:before="280" w:after="120"/>
      <w:outlineLvl w:val="3"/>
    </w:pPr>
    <w:rPr>
      <w:sz w:val="20"/>
    </w:rPr>
  </w:style>
  <w:style w:type="paragraph" w:styleId="Heading5">
    <w:name w:val="heading 5"/>
    <w:basedOn w:val="Heading4"/>
    <w:next w:val="Normal"/>
    <w:qFormat/>
    <w:rsid w:val="001E4B15"/>
    <w:pPr>
      <w:keepLines/>
      <w:numPr>
        <w:ilvl w:val="4"/>
      </w:numPr>
      <w:outlineLvl w:val="4"/>
    </w:pPr>
    <w:rPr>
      <w:sz w:val="18"/>
    </w:rPr>
  </w:style>
  <w:style w:type="paragraph" w:styleId="Heading6">
    <w:name w:val="heading 6"/>
    <w:basedOn w:val="Heading5"/>
    <w:next w:val="Normal"/>
    <w:qFormat/>
    <w:rsid w:val="001E4B15"/>
    <w:pPr>
      <w:numPr>
        <w:ilvl w:val="5"/>
      </w:numPr>
      <w:spacing w:before="240" w:after="80"/>
      <w:outlineLvl w:val="5"/>
    </w:pPr>
    <w:rPr>
      <w:b w:val="0"/>
    </w:rPr>
  </w:style>
  <w:style w:type="paragraph" w:styleId="Heading7">
    <w:name w:val="heading 7"/>
    <w:basedOn w:val="Heading6"/>
    <w:next w:val="Normal"/>
    <w:qFormat/>
    <w:rsid w:val="001E4B15"/>
    <w:pPr>
      <w:numPr>
        <w:ilvl w:val="6"/>
      </w:numPr>
      <w:outlineLvl w:val="6"/>
    </w:pPr>
    <w:rPr>
      <w:b/>
    </w:rPr>
  </w:style>
  <w:style w:type="paragraph" w:styleId="Heading8">
    <w:name w:val="heading 8"/>
    <w:basedOn w:val="Heading7"/>
    <w:next w:val="Normal"/>
    <w:qFormat/>
    <w:rsid w:val="001E4B15"/>
    <w:pPr>
      <w:numPr>
        <w:ilvl w:val="7"/>
      </w:numPr>
      <w:outlineLvl w:val="7"/>
    </w:pPr>
    <w:rPr>
      <w:b w:val="0"/>
    </w:rPr>
  </w:style>
  <w:style w:type="paragraph" w:styleId="Heading9">
    <w:name w:val="heading 9"/>
    <w:basedOn w:val="Heading8"/>
    <w:next w:val="Normal"/>
    <w:qFormat/>
    <w:rsid w:val="001E4B15"/>
    <w:pPr>
      <w:numPr>
        <w:ilvl w:val="8"/>
      </w:numPr>
      <w:tabs>
        <w:tab w:val="num" w:pos="360"/>
      </w:tabs>
      <w:outlineLvl w:val="8"/>
    </w:pPr>
    <w:rPr>
      <w:b/>
    </w:rPr>
  </w:style>
  <w:style w:type="character" w:default="1" w:styleId="DefaultParagraphFont">
    <w:name w:val="Default Paragraph Font"/>
    <w:semiHidden/>
    <w:rsid w:val="001E4B15"/>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semiHidden/>
    <w:rsid w:val="001E4B15"/>
  </w:style>
  <w:style w:type="paragraph" w:styleId="TOC1">
    <w:name w:val="toc 1"/>
    <w:basedOn w:val="Normal"/>
    <w:next w:val="Normal"/>
    <w:semiHidden/>
    <w:rsid w:val="001E4B15"/>
    <w:pPr>
      <w:tabs>
        <w:tab w:val="right" w:leader="dot" w:pos="7654"/>
      </w:tabs>
      <w:spacing w:before="240"/>
      <w:jc w:val="left"/>
    </w:pPr>
    <w:rPr>
      <w:caps/>
    </w:rPr>
  </w:style>
  <w:style w:type="paragraph" w:styleId="TOC2">
    <w:name w:val="toc 2"/>
    <w:basedOn w:val="TOC1"/>
    <w:next w:val="Normal"/>
    <w:semiHidden/>
    <w:rsid w:val="001E4B15"/>
    <w:pPr>
      <w:spacing w:before="0"/>
      <w:ind w:left="181"/>
    </w:pPr>
    <w:rPr>
      <w:caps w:val="0"/>
    </w:rPr>
  </w:style>
  <w:style w:type="paragraph" w:styleId="TOC3">
    <w:name w:val="toc 3"/>
    <w:basedOn w:val="TOC2"/>
    <w:next w:val="Normal"/>
    <w:semiHidden/>
    <w:rsid w:val="001E4B15"/>
    <w:pPr>
      <w:ind w:left="360"/>
    </w:pPr>
  </w:style>
  <w:style w:type="paragraph" w:styleId="TOC4">
    <w:name w:val="toc 4"/>
    <w:basedOn w:val="Normal"/>
    <w:next w:val="Normal"/>
    <w:semiHidden/>
    <w:rsid w:val="001E4B15"/>
    <w:pPr>
      <w:tabs>
        <w:tab w:val="right" w:pos="7654"/>
      </w:tabs>
      <w:ind w:left="540"/>
      <w:jc w:val="left"/>
    </w:pPr>
  </w:style>
  <w:style w:type="paragraph" w:styleId="TOC5">
    <w:name w:val="toc 5"/>
    <w:basedOn w:val="Normal"/>
    <w:next w:val="Normal"/>
    <w:semiHidden/>
    <w:rsid w:val="001E4B15"/>
    <w:pPr>
      <w:tabs>
        <w:tab w:val="right" w:pos="7654"/>
      </w:tabs>
      <w:ind w:left="720"/>
      <w:jc w:val="left"/>
    </w:pPr>
  </w:style>
  <w:style w:type="paragraph" w:styleId="TOC6">
    <w:name w:val="toc 6"/>
    <w:basedOn w:val="Normal"/>
    <w:next w:val="Normal"/>
    <w:semiHidden/>
    <w:rsid w:val="001E4B15"/>
    <w:pPr>
      <w:tabs>
        <w:tab w:val="right" w:pos="7654"/>
      </w:tabs>
      <w:ind w:left="900"/>
      <w:jc w:val="left"/>
    </w:pPr>
  </w:style>
  <w:style w:type="paragraph" w:styleId="TOC7">
    <w:name w:val="toc 7"/>
    <w:basedOn w:val="Normal"/>
    <w:next w:val="Normal"/>
    <w:semiHidden/>
    <w:rsid w:val="001E4B15"/>
    <w:pPr>
      <w:tabs>
        <w:tab w:val="right" w:pos="7654"/>
      </w:tabs>
      <w:ind w:left="1080"/>
      <w:jc w:val="left"/>
    </w:pPr>
  </w:style>
  <w:style w:type="paragraph" w:styleId="TOC8">
    <w:name w:val="toc 8"/>
    <w:basedOn w:val="Normal"/>
    <w:next w:val="Normal"/>
    <w:semiHidden/>
    <w:rsid w:val="001E4B15"/>
    <w:pPr>
      <w:tabs>
        <w:tab w:val="right" w:pos="7654"/>
      </w:tabs>
      <w:ind w:left="1260"/>
      <w:jc w:val="left"/>
    </w:pPr>
  </w:style>
  <w:style w:type="paragraph" w:styleId="Footer">
    <w:name w:val="footer"/>
    <w:aliases w:val="Fusszeile"/>
    <w:basedOn w:val="Normal"/>
    <w:rsid w:val="001E4B15"/>
    <w:pPr>
      <w:pBdr>
        <w:top w:val="single" w:sz="6" w:space="1" w:color="auto"/>
      </w:pBdr>
      <w:tabs>
        <w:tab w:val="right" w:pos="8505"/>
      </w:tabs>
      <w:ind w:left="-2268" w:right="-851"/>
      <w:jc w:val="left"/>
    </w:pPr>
    <w:rPr>
      <w:sz w:val="16"/>
    </w:rPr>
  </w:style>
  <w:style w:type="paragraph" w:customStyle="1" w:styleId="Project">
    <w:name w:val="Project"/>
    <w:aliases w:val="Projekt"/>
    <w:basedOn w:val="Normal"/>
    <w:rsid w:val="001E4B15"/>
    <w:pPr>
      <w:pBdr>
        <w:bottom w:val="single" w:sz="6" w:space="1" w:color="auto"/>
      </w:pBdr>
      <w:spacing w:before="1920" w:after="240"/>
      <w:ind w:left="-1134"/>
      <w:jc w:val="center"/>
    </w:pPr>
    <w:rPr>
      <w:i/>
      <w:noProof/>
      <w:position w:val="16"/>
      <w:sz w:val="96"/>
    </w:rPr>
  </w:style>
  <w:style w:type="paragraph" w:styleId="Header">
    <w:name w:val="header"/>
    <w:basedOn w:val="Normal"/>
    <w:rsid w:val="001E4B15"/>
    <w:pPr>
      <w:pBdr>
        <w:bottom w:val="single" w:sz="6" w:space="1" w:color="auto"/>
      </w:pBdr>
      <w:tabs>
        <w:tab w:val="right" w:pos="8505"/>
      </w:tabs>
      <w:spacing w:after="240"/>
      <w:ind w:left="-2268" w:right="-851"/>
      <w:jc w:val="left"/>
    </w:pPr>
    <w:rPr>
      <w:lang w:val="de-DE"/>
    </w:rPr>
  </w:style>
  <w:style w:type="paragraph" w:customStyle="1" w:styleId="Heading">
    <w:name w:val="Heading"/>
    <w:aliases w:val="Überschrift"/>
    <w:basedOn w:val="Normal"/>
    <w:next w:val="Normal"/>
    <w:rsid w:val="001E4B15"/>
    <w:pPr>
      <w:spacing w:before="480" w:after="240"/>
      <w:ind w:left="-1418"/>
      <w:jc w:val="left"/>
    </w:pPr>
    <w:rPr>
      <w:b/>
      <w:sz w:val="40"/>
    </w:rPr>
  </w:style>
  <w:style w:type="paragraph" w:styleId="Subtitle">
    <w:name w:val="Subtitle"/>
    <w:basedOn w:val="Normal"/>
    <w:qFormat/>
    <w:rsid w:val="001E4B15"/>
    <w:pPr>
      <w:spacing w:before="120" w:after="60"/>
      <w:ind w:left="-1134"/>
      <w:jc w:val="left"/>
    </w:pPr>
    <w:rPr>
      <w:b/>
      <w:noProof/>
      <w:sz w:val="24"/>
    </w:rPr>
  </w:style>
  <w:style w:type="paragraph" w:styleId="Index1">
    <w:name w:val="index 1"/>
    <w:basedOn w:val="Normal"/>
    <w:next w:val="Normal"/>
    <w:semiHidden/>
    <w:rsid w:val="001E4B15"/>
    <w:pPr>
      <w:tabs>
        <w:tab w:val="right" w:pos="3467"/>
      </w:tabs>
      <w:ind w:left="180" w:hanging="180"/>
      <w:jc w:val="left"/>
    </w:pPr>
  </w:style>
  <w:style w:type="paragraph" w:customStyle="1" w:styleId="Appendix">
    <w:name w:val="Appendix"/>
    <w:aliases w:val="Anhang"/>
    <w:basedOn w:val="Heading1"/>
    <w:next w:val="Normal"/>
    <w:rsid w:val="001E4B15"/>
    <w:pPr>
      <w:outlineLvl w:val="9"/>
    </w:pPr>
  </w:style>
  <w:style w:type="paragraph" w:styleId="Index2">
    <w:name w:val="index 2"/>
    <w:basedOn w:val="Normal"/>
    <w:next w:val="Normal"/>
    <w:semiHidden/>
    <w:rsid w:val="001E4B15"/>
    <w:pPr>
      <w:tabs>
        <w:tab w:val="right" w:pos="3467"/>
      </w:tabs>
      <w:ind w:left="360" w:hanging="180"/>
      <w:jc w:val="left"/>
    </w:pPr>
  </w:style>
  <w:style w:type="paragraph" w:styleId="Index3">
    <w:name w:val="index 3"/>
    <w:basedOn w:val="Normal"/>
    <w:next w:val="Normal"/>
    <w:semiHidden/>
    <w:rsid w:val="001E4B15"/>
    <w:pPr>
      <w:tabs>
        <w:tab w:val="right" w:pos="3467"/>
      </w:tabs>
      <w:ind w:left="540" w:hanging="180"/>
      <w:jc w:val="left"/>
    </w:pPr>
  </w:style>
  <w:style w:type="paragraph" w:styleId="Index4">
    <w:name w:val="index 4"/>
    <w:basedOn w:val="Normal"/>
    <w:next w:val="Normal"/>
    <w:semiHidden/>
    <w:rsid w:val="001E4B15"/>
    <w:pPr>
      <w:tabs>
        <w:tab w:val="right" w:pos="3467"/>
      </w:tabs>
      <w:ind w:left="720" w:hanging="180"/>
      <w:jc w:val="left"/>
    </w:pPr>
  </w:style>
  <w:style w:type="paragraph" w:styleId="Index5">
    <w:name w:val="index 5"/>
    <w:basedOn w:val="Normal"/>
    <w:next w:val="Normal"/>
    <w:semiHidden/>
    <w:rsid w:val="001E4B15"/>
    <w:pPr>
      <w:tabs>
        <w:tab w:val="right" w:pos="3467"/>
      </w:tabs>
      <w:ind w:left="900" w:hanging="180"/>
      <w:jc w:val="left"/>
    </w:pPr>
  </w:style>
  <w:style w:type="paragraph" w:styleId="Index6">
    <w:name w:val="index 6"/>
    <w:basedOn w:val="Normal"/>
    <w:next w:val="Normal"/>
    <w:semiHidden/>
    <w:rsid w:val="001E4B15"/>
    <w:pPr>
      <w:tabs>
        <w:tab w:val="right" w:pos="3467"/>
      </w:tabs>
      <w:ind w:left="1080" w:hanging="180"/>
      <w:jc w:val="left"/>
    </w:pPr>
  </w:style>
  <w:style w:type="paragraph" w:styleId="Index7">
    <w:name w:val="index 7"/>
    <w:basedOn w:val="Normal"/>
    <w:next w:val="Normal"/>
    <w:semiHidden/>
    <w:rsid w:val="001E4B15"/>
    <w:pPr>
      <w:tabs>
        <w:tab w:val="right" w:pos="3467"/>
      </w:tabs>
      <w:ind w:left="1260" w:hanging="180"/>
      <w:jc w:val="left"/>
    </w:pPr>
  </w:style>
  <w:style w:type="paragraph" w:styleId="Index8">
    <w:name w:val="index 8"/>
    <w:basedOn w:val="Normal"/>
    <w:next w:val="Normal"/>
    <w:semiHidden/>
    <w:rsid w:val="001E4B15"/>
    <w:pPr>
      <w:tabs>
        <w:tab w:val="right" w:pos="3467"/>
      </w:tabs>
      <w:ind w:left="1440" w:hanging="180"/>
      <w:jc w:val="left"/>
    </w:pPr>
  </w:style>
  <w:style w:type="paragraph" w:styleId="Index9">
    <w:name w:val="index 9"/>
    <w:basedOn w:val="Normal"/>
    <w:next w:val="Normal"/>
    <w:semiHidden/>
    <w:rsid w:val="001E4B15"/>
    <w:pPr>
      <w:tabs>
        <w:tab w:val="right" w:pos="3467"/>
      </w:tabs>
      <w:ind w:left="1620" w:hanging="180"/>
      <w:jc w:val="left"/>
    </w:pPr>
  </w:style>
  <w:style w:type="paragraph" w:styleId="Title">
    <w:name w:val="Title"/>
    <w:basedOn w:val="Normal"/>
    <w:qFormat/>
    <w:rsid w:val="001E4B15"/>
    <w:pPr>
      <w:spacing w:before="240"/>
      <w:ind w:left="-1134"/>
      <w:jc w:val="left"/>
    </w:pPr>
    <w:rPr>
      <w:b/>
      <w:noProof/>
      <w:kern w:val="28"/>
      <w:sz w:val="48"/>
    </w:rPr>
  </w:style>
  <w:style w:type="paragraph" w:styleId="TOC9">
    <w:name w:val="toc 9"/>
    <w:basedOn w:val="Normal"/>
    <w:next w:val="Normal"/>
    <w:semiHidden/>
    <w:rsid w:val="001E4B15"/>
    <w:pPr>
      <w:tabs>
        <w:tab w:val="right" w:pos="7654"/>
      </w:tabs>
      <w:ind w:left="1440"/>
      <w:jc w:val="left"/>
    </w:pPr>
  </w:style>
  <w:style w:type="character" w:customStyle="1" w:styleId="Printnote">
    <w:name w:val="Printnote"/>
    <w:basedOn w:val="DefaultParagraphFont"/>
    <w:rsid w:val="001E4B15"/>
    <w:rPr>
      <w:noProof w:val="0"/>
      <w:sz w:val="10"/>
      <w:lang w:val="de-CH"/>
    </w:rPr>
  </w:style>
  <w:style w:type="paragraph" w:customStyle="1" w:styleId="Ztitle">
    <w:name w:val="Z_title"/>
    <w:basedOn w:val="Normal"/>
    <w:rsid w:val="001E4B15"/>
  </w:style>
  <w:style w:type="paragraph" w:customStyle="1" w:styleId="Zversion">
    <w:name w:val="Z_version"/>
    <w:basedOn w:val="Normal"/>
    <w:rsid w:val="001E4B15"/>
  </w:style>
  <w:style w:type="paragraph" w:customStyle="1" w:styleId="Zclassification">
    <w:name w:val="Z_classification"/>
    <w:basedOn w:val="Normal"/>
    <w:rsid w:val="001E4B15"/>
  </w:style>
  <w:style w:type="paragraph" w:customStyle="1" w:styleId="Zaudience">
    <w:name w:val="Z_audience"/>
    <w:basedOn w:val="Normal"/>
    <w:rsid w:val="001E4B15"/>
  </w:style>
  <w:style w:type="paragraph" w:customStyle="1" w:styleId="Zkeywords">
    <w:name w:val="Z_keywords"/>
    <w:basedOn w:val="Normal"/>
    <w:rsid w:val="001E4B15"/>
    <w:pPr>
      <w:ind w:right="33"/>
    </w:pPr>
  </w:style>
  <w:style w:type="paragraph" w:customStyle="1" w:styleId="Zreference">
    <w:name w:val="Z_reference"/>
    <w:basedOn w:val="Normal"/>
    <w:rsid w:val="001E4B15"/>
  </w:style>
  <w:style w:type="paragraph" w:customStyle="1" w:styleId="Zcomment">
    <w:name w:val="Z_comment"/>
    <w:basedOn w:val="Normal"/>
    <w:rsid w:val="001E4B15"/>
    <w:pPr>
      <w:ind w:right="33"/>
    </w:pPr>
  </w:style>
  <w:style w:type="paragraph" w:customStyle="1" w:styleId="Zauthor">
    <w:name w:val="Z_author"/>
    <w:basedOn w:val="Normal"/>
    <w:rsid w:val="001E4B15"/>
    <w:pPr>
      <w:tabs>
        <w:tab w:val="left" w:leader="dot" w:pos="3715"/>
        <w:tab w:val="left" w:pos="4282"/>
      </w:tabs>
      <w:jc w:val="left"/>
    </w:pPr>
  </w:style>
  <w:style w:type="paragraph" w:customStyle="1" w:styleId="Zapproval">
    <w:name w:val="Z_approval"/>
    <w:basedOn w:val="Normal"/>
    <w:rsid w:val="001E4B15"/>
    <w:pPr>
      <w:tabs>
        <w:tab w:val="left" w:leader="dot" w:pos="3715"/>
        <w:tab w:val="left" w:pos="4282"/>
      </w:tabs>
      <w:spacing w:before="360" w:after="120"/>
    </w:pPr>
  </w:style>
  <w:style w:type="paragraph" w:customStyle="1" w:styleId="Zdistribution">
    <w:name w:val="Z_distribution"/>
    <w:basedOn w:val="Normal"/>
    <w:rsid w:val="001E4B15"/>
  </w:style>
  <w:style w:type="paragraph" w:customStyle="1" w:styleId="Zproject">
    <w:name w:val="Z_project"/>
    <w:basedOn w:val="Normal"/>
    <w:rsid w:val="001E4B15"/>
  </w:style>
  <w:style w:type="paragraph" w:customStyle="1" w:styleId="Index">
    <w:name w:val="Index"/>
    <w:basedOn w:val="Heading"/>
    <w:rsid w:val="001E4B15"/>
    <w:pPr>
      <w:pageBreakBefore/>
    </w:pPr>
  </w:style>
  <w:style w:type="paragraph" w:styleId="Caption">
    <w:name w:val="caption"/>
    <w:basedOn w:val="Normal"/>
    <w:next w:val="Normal"/>
    <w:qFormat/>
    <w:rsid w:val="001E4B15"/>
    <w:pPr>
      <w:spacing w:before="120"/>
    </w:pPr>
    <w:rPr>
      <w:b/>
    </w:rPr>
  </w:style>
  <w:style w:type="paragraph" w:customStyle="1" w:styleId="Glossaryitem">
    <w:name w:val="Glossary_item"/>
    <w:basedOn w:val="Normal"/>
    <w:next w:val="Normal"/>
    <w:rsid w:val="001E4B15"/>
    <w:pPr>
      <w:spacing w:before="240"/>
      <w:ind w:left="-1418"/>
    </w:pPr>
    <w:rPr>
      <w:b/>
    </w:rPr>
  </w:style>
  <w:style w:type="paragraph" w:customStyle="1" w:styleId="MarginNote">
    <w:name w:val="Margin Note"/>
    <w:aliases w:val="Randbemerkung"/>
    <w:basedOn w:val="Normal"/>
    <w:rsid w:val="001E4B15"/>
    <w:pPr>
      <w:framePr w:w="1361" w:h="397" w:vSpace="181" w:wrap="around" w:vAnchor="text" w:hAnchor="page" w:x="1345" w:y="1"/>
      <w:jc w:val="left"/>
    </w:pPr>
    <w:rPr>
      <w:i/>
    </w:rPr>
  </w:style>
  <w:style w:type="paragraph" w:styleId="MacroText">
    <w:name w:val="macro"/>
    <w:semiHidden/>
    <w:rsid w:val="001E4B15"/>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val="en-GB" w:eastAsia="en-US"/>
    </w:rPr>
  </w:style>
  <w:style w:type="paragraph" w:customStyle="1" w:styleId="Zmaintitle">
    <w:name w:val="Z_main_title"/>
    <w:basedOn w:val="Normal"/>
    <w:rsid w:val="001E4B15"/>
    <w:pPr>
      <w:jc w:val="left"/>
    </w:pPr>
    <w:rPr>
      <w:lang w:val="de-CH"/>
    </w:rPr>
  </w:style>
  <w:style w:type="paragraph" w:styleId="TableofFigures">
    <w:name w:val="table of figures"/>
    <w:basedOn w:val="Normal"/>
    <w:next w:val="Normal"/>
    <w:rsid w:val="001E4B15"/>
    <w:pPr>
      <w:tabs>
        <w:tab w:val="right" w:leader="dot" w:pos="7654"/>
      </w:tabs>
      <w:ind w:left="360" w:hanging="360"/>
    </w:pPr>
    <w:rPr>
      <w:lang w:val="de-CH"/>
    </w:rPr>
  </w:style>
  <w:style w:type="paragraph" w:customStyle="1" w:styleId="Zsubtitle">
    <w:name w:val="Z_subtitle"/>
    <w:basedOn w:val="Normal"/>
    <w:rsid w:val="001E4B15"/>
  </w:style>
  <w:style w:type="character" w:styleId="Hyperlink">
    <w:name w:val="Hyperlink"/>
    <w:basedOn w:val="DefaultParagraphFont"/>
    <w:rsid w:val="001E4B15"/>
    <w:rPr>
      <w:color w:val="0000FF"/>
      <w:u w:val="single"/>
    </w:rPr>
  </w:style>
  <w:style w:type="paragraph" w:customStyle="1" w:styleId="CodeExample">
    <w:name w:val="Code Example"/>
    <w:basedOn w:val="Normal"/>
    <w:rsid w:val="001E4B15"/>
    <w:pPr>
      <w:spacing w:before="120" w:after="120"/>
      <w:contextualSpacing/>
      <w:jc w:val="left"/>
    </w:pPr>
    <w:rPr>
      <w:rFonts w:ascii="Courier New" w:hAnsi="Courier New"/>
    </w:rPr>
  </w:style>
  <w:style w:type="character" w:customStyle="1" w:styleId="Heading2Char">
    <w:name w:val="Heading 2 Char"/>
    <w:basedOn w:val="DefaultParagraphFont"/>
    <w:link w:val="Heading2"/>
    <w:rsid w:val="00281C75"/>
    <w:rPr>
      <w:sz w:val="28"/>
      <w:lang w:val="en-GB" w:eastAsia="en-US"/>
    </w:rPr>
  </w:style>
  <w:style w:type="character" w:customStyle="1" w:styleId="Heading1Char">
    <w:name w:val="Heading 1 Char"/>
    <w:basedOn w:val="DefaultParagraphFont"/>
    <w:link w:val="Heading1"/>
    <w:rsid w:val="00B82EA1"/>
    <w:rPr>
      <w:b/>
      <w:sz w:val="40"/>
      <w:lang w:val="en-GB" w:eastAsia="en-US"/>
    </w:rPr>
  </w:style>
  <w:style w:type="character" w:customStyle="1" w:styleId="Heading3Char">
    <w:name w:val="Heading 3 Char"/>
    <w:basedOn w:val="Heading2Char"/>
    <w:link w:val="Heading3"/>
    <w:rsid w:val="00B82EA1"/>
    <w:rPr>
      <w:b/>
      <w:sz w:val="22"/>
    </w:rPr>
  </w:style>
  <w:style w:type="paragraph" w:styleId="IndexHeading">
    <w:name w:val="index heading"/>
    <w:basedOn w:val="Normal"/>
    <w:next w:val="Index1"/>
    <w:uiPriority w:val="99"/>
    <w:rsid w:val="00D43DB0"/>
    <w:rPr>
      <w:rFonts w:ascii="Cambria" w:hAnsi="Cambria"/>
      <w:b/>
      <w:bCs/>
    </w:rPr>
  </w:style>
  <w:style w:type="paragraph" w:styleId="DocumentMap">
    <w:name w:val="Document Map"/>
    <w:basedOn w:val="Normal"/>
    <w:link w:val="DocumentMapChar"/>
    <w:rsid w:val="0062637A"/>
    <w:rPr>
      <w:rFonts w:ascii="Tahoma" w:hAnsi="Tahoma" w:cs="Tahoma"/>
      <w:sz w:val="16"/>
      <w:szCs w:val="16"/>
    </w:rPr>
  </w:style>
  <w:style w:type="character" w:customStyle="1" w:styleId="DocumentMapChar">
    <w:name w:val="Document Map Char"/>
    <w:basedOn w:val="DefaultParagraphFont"/>
    <w:link w:val="DocumentMap"/>
    <w:rsid w:val="0062637A"/>
    <w:rPr>
      <w:rFonts w:ascii="Tahoma" w:hAnsi="Tahoma" w:cs="Tahoma"/>
      <w:sz w:val="16"/>
      <w:szCs w:val="16"/>
      <w:lang w:val="en-GB" w:eastAsia="en-US"/>
    </w:rPr>
  </w:style>
  <w:style w:type="paragraph" w:customStyle="1" w:styleId="FunctionDescription">
    <w:name w:val="FunctionDescription"/>
    <w:basedOn w:val="Normal"/>
    <w:link w:val="FunctionDescriptionChar"/>
    <w:qFormat/>
    <w:rsid w:val="00763E79"/>
    <w:pPr>
      <w:keepNext/>
      <w:keepLines/>
      <w:spacing w:before="240" w:after="240"/>
      <w:ind w:left="567" w:hanging="1418"/>
      <w:jc w:val="left"/>
    </w:pPr>
    <w:rPr>
      <w:b/>
    </w:rPr>
  </w:style>
  <w:style w:type="character" w:styleId="Emphasis">
    <w:name w:val="Emphasis"/>
    <w:basedOn w:val="DefaultParagraphFont"/>
    <w:uiPriority w:val="20"/>
    <w:qFormat/>
    <w:rsid w:val="001D7751"/>
    <w:rPr>
      <w:i/>
      <w:iCs/>
    </w:rPr>
  </w:style>
  <w:style w:type="character" w:customStyle="1" w:styleId="FunctionDescriptionChar">
    <w:name w:val="FunctionDescription Char"/>
    <w:basedOn w:val="DefaultParagraphFont"/>
    <w:link w:val="FunctionDescription"/>
    <w:rsid w:val="00763E79"/>
    <w:rPr>
      <w:b/>
      <w:lang w:val="en-GB" w:eastAsia="en-US"/>
    </w:rPr>
  </w:style>
  <w:style w:type="paragraph" w:styleId="BalloonText">
    <w:name w:val="Balloon Text"/>
    <w:basedOn w:val="Normal"/>
    <w:link w:val="BalloonTextChar"/>
    <w:rsid w:val="009402B9"/>
    <w:rPr>
      <w:rFonts w:ascii="Tahoma" w:hAnsi="Tahoma" w:cs="Tahoma"/>
      <w:sz w:val="16"/>
      <w:szCs w:val="16"/>
    </w:rPr>
  </w:style>
  <w:style w:type="character" w:customStyle="1" w:styleId="BalloonTextChar">
    <w:name w:val="Balloon Text Char"/>
    <w:basedOn w:val="DefaultParagraphFont"/>
    <w:link w:val="BalloonText"/>
    <w:rsid w:val="009402B9"/>
    <w:rPr>
      <w:rFonts w:ascii="Tahoma" w:hAnsi="Tahoma" w:cs="Tahoma"/>
      <w:sz w:val="16"/>
      <w:szCs w:val="16"/>
      <w:lang w:val="en-GB"/>
    </w:rPr>
  </w:style>
  <w:style w:type="paragraph" w:styleId="EndnoteText">
    <w:name w:val="endnote text"/>
    <w:basedOn w:val="Normal"/>
    <w:link w:val="EndnoteTextChar"/>
    <w:rsid w:val="0072644E"/>
  </w:style>
  <w:style w:type="character" w:customStyle="1" w:styleId="EndnoteTextChar">
    <w:name w:val="Endnote Text Char"/>
    <w:basedOn w:val="DefaultParagraphFont"/>
    <w:link w:val="EndnoteText"/>
    <w:rsid w:val="0072644E"/>
    <w:rPr>
      <w:lang w:val="en-GB"/>
    </w:rPr>
  </w:style>
  <w:style w:type="character" w:styleId="EndnoteReference">
    <w:name w:val="endnote reference"/>
    <w:basedOn w:val="DefaultParagraphFont"/>
    <w:rsid w:val="0072644E"/>
    <w:rPr>
      <w:vertAlign w:val="superscript"/>
    </w:rPr>
  </w:style>
  <w:style w:type="paragraph" w:styleId="NoteHeading">
    <w:name w:val="Note Heading"/>
    <w:basedOn w:val="Normal"/>
    <w:next w:val="Normal"/>
    <w:link w:val="NoteHeadingChar"/>
    <w:rsid w:val="00AA52A4"/>
  </w:style>
  <w:style w:type="character" w:customStyle="1" w:styleId="NoteHeadingChar">
    <w:name w:val="Note Heading Char"/>
    <w:basedOn w:val="DefaultParagraphFont"/>
    <w:link w:val="NoteHeading"/>
    <w:rsid w:val="00AA52A4"/>
    <w:rPr>
      <w:lang w:val="en-GB" w:eastAsia="en-US"/>
    </w:rPr>
  </w:style>
  <w:style w:type="paragraph" w:styleId="HTMLPreformatted">
    <w:name w:val="HTML Preformatted"/>
    <w:basedOn w:val="Normal"/>
    <w:link w:val="HTMLPreformattedChar"/>
    <w:uiPriority w:val="99"/>
    <w:unhideWhenUsed/>
    <w:rsid w:val="00751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lang w:val="de-CH" w:eastAsia="de-CH"/>
    </w:rPr>
  </w:style>
  <w:style w:type="character" w:customStyle="1" w:styleId="HTMLPreformattedChar">
    <w:name w:val="HTML Preformatted Char"/>
    <w:basedOn w:val="DefaultParagraphFont"/>
    <w:link w:val="HTMLPreformatted"/>
    <w:uiPriority w:val="99"/>
    <w:rsid w:val="00751DB7"/>
    <w:rPr>
      <w:rFonts w:ascii="Courier New" w:hAnsi="Courier New" w:cs="Courier New"/>
    </w:rPr>
  </w:style>
  <w:style w:type="table" w:styleId="TableGrid">
    <w:name w:val="Table Grid"/>
    <w:basedOn w:val="TableNormal"/>
    <w:rsid w:val="00FA2C7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TMLCode">
    <w:name w:val="HTML Code"/>
    <w:basedOn w:val="DefaultParagraphFont"/>
    <w:uiPriority w:val="99"/>
    <w:unhideWhenUsed/>
    <w:rsid w:val="001D44BE"/>
    <w:rPr>
      <w:rFonts w:ascii="Courier New" w:eastAsia="Times New Roman" w:hAnsi="Courier New" w:cs="Courier New"/>
      <w:sz w:val="20"/>
      <w:szCs w:val="20"/>
    </w:rPr>
  </w:style>
  <w:style w:type="character" w:customStyle="1" w:styleId="start-tag">
    <w:name w:val="start-tag"/>
    <w:basedOn w:val="DefaultParagraphFont"/>
    <w:rsid w:val="00C64472"/>
  </w:style>
  <w:style w:type="character" w:customStyle="1" w:styleId="attribute-name">
    <w:name w:val="attribute-name"/>
    <w:basedOn w:val="DefaultParagraphFont"/>
    <w:rsid w:val="00C64472"/>
  </w:style>
  <w:style w:type="character" w:customStyle="1" w:styleId="attribute-value">
    <w:name w:val="attribute-value"/>
    <w:basedOn w:val="DefaultParagraphFont"/>
    <w:rsid w:val="00C64472"/>
  </w:style>
  <w:style w:type="character" w:customStyle="1" w:styleId="end-tag">
    <w:name w:val="end-tag"/>
    <w:basedOn w:val="DefaultParagraphFont"/>
    <w:rsid w:val="00C64472"/>
  </w:style>
  <w:style w:type="character" w:styleId="FollowedHyperlink">
    <w:name w:val="FollowedHyperlink"/>
    <w:basedOn w:val="DefaultParagraphFont"/>
    <w:rsid w:val="008A363B"/>
    <w:rPr>
      <w:color w:val="800080"/>
      <w:u w:val="single"/>
    </w:rPr>
  </w:style>
  <w:style w:type="character" w:styleId="CommentReference">
    <w:name w:val="annotation reference"/>
    <w:basedOn w:val="DefaultParagraphFont"/>
    <w:rsid w:val="00350CD2"/>
    <w:rPr>
      <w:sz w:val="16"/>
      <w:szCs w:val="16"/>
    </w:rPr>
  </w:style>
  <w:style w:type="paragraph" w:styleId="CommentText">
    <w:name w:val="annotation text"/>
    <w:basedOn w:val="Normal"/>
    <w:link w:val="CommentTextChar"/>
    <w:rsid w:val="00350CD2"/>
  </w:style>
  <w:style w:type="character" w:customStyle="1" w:styleId="CommentTextChar">
    <w:name w:val="Comment Text Char"/>
    <w:basedOn w:val="DefaultParagraphFont"/>
    <w:link w:val="CommentText"/>
    <w:rsid w:val="00350CD2"/>
    <w:rPr>
      <w:lang w:val="en-GB" w:eastAsia="en-US"/>
    </w:rPr>
  </w:style>
  <w:style w:type="paragraph" w:styleId="CommentSubject">
    <w:name w:val="annotation subject"/>
    <w:basedOn w:val="CommentText"/>
    <w:next w:val="CommentText"/>
    <w:link w:val="CommentSubjectChar"/>
    <w:rsid w:val="00350CD2"/>
    <w:rPr>
      <w:b/>
      <w:bCs/>
    </w:rPr>
  </w:style>
  <w:style w:type="character" w:customStyle="1" w:styleId="CommentSubjectChar">
    <w:name w:val="Comment Subject Char"/>
    <w:basedOn w:val="CommentTextChar"/>
    <w:link w:val="CommentSubject"/>
    <w:rsid w:val="00350CD2"/>
    <w:rPr>
      <w:b/>
      <w:bCs/>
    </w:rPr>
  </w:style>
  <w:style w:type="paragraph" w:styleId="Revision">
    <w:name w:val="Revision"/>
    <w:hidden/>
    <w:uiPriority w:val="99"/>
    <w:semiHidden/>
    <w:rsid w:val="00350CD2"/>
    <w:rPr>
      <w:lang w:val="en-GB" w:eastAsia="en-US"/>
    </w:rPr>
  </w:style>
  <w:style w:type="paragraph" w:styleId="ListParagraph">
    <w:name w:val="List Paragraph"/>
    <w:basedOn w:val="Normal"/>
    <w:uiPriority w:val="34"/>
    <w:qFormat/>
    <w:rsid w:val="00800B1B"/>
    <w:pPr>
      <w:ind w:left="708"/>
    </w:pPr>
  </w:style>
  <w:style w:type="paragraph" w:customStyle="1" w:styleId="TableNormal1">
    <w:name w:val="Table Normal1"/>
    <w:basedOn w:val="Normal"/>
    <w:link w:val="TableNormal1Char"/>
    <w:rsid w:val="00ED4074"/>
    <w:pPr>
      <w:spacing w:before="40" w:after="80"/>
      <w:jc w:val="left"/>
    </w:pPr>
    <w:rPr>
      <w:rFonts w:ascii="Arial" w:hAnsi="Arial"/>
      <w:sz w:val="16"/>
    </w:rPr>
  </w:style>
  <w:style w:type="character" w:customStyle="1" w:styleId="TableNormal1Char">
    <w:name w:val="Table Normal1 Char"/>
    <w:basedOn w:val="DefaultParagraphFont"/>
    <w:link w:val="TableNormal1"/>
    <w:rsid w:val="00ED4074"/>
    <w:rPr>
      <w:rFonts w:ascii="Arial" w:hAnsi="Arial"/>
      <w:sz w:val="16"/>
      <w:lang w:val="en-GB" w:eastAsia="en-US"/>
    </w:rPr>
  </w:style>
</w:styles>
</file>

<file path=word/webSettings.xml><?xml version="1.0" encoding="utf-8"?>
<w:webSettings xmlns:r="http://schemas.openxmlformats.org/officeDocument/2006/relationships" xmlns:w="http://schemas.openxmlformats.org/wordprocessingml/2006/main">
  <w:divs>
    <w:div w:id="56515656">
      <w:bodyDiv w:val="1"/>
      <w:marLeft w:val="0"/>
      <w:marRight w:val="0"/>
      <w:marTop w:val="0"/>
      <w:marBottom w:val="0"/>
      <w:divBdr>
        <w:top w:val="none" w:sz="0" w:space="0" w:color="auto"/>
        <w:left w:val="none" w:sz="0" w:space="0" w:color="auto"/>
        <w:bottom w:val="none" w:sz="0" w:space="0" w:color="auto"/>
        <w:right w:val="none" w:sz="0" w:space="0" w:color="auto"/>
      </w:divBdr>
    </w:div>
    <w:div w:id="252275958">
      <w:bodyDiv w:val="1"/>
      <w:marLeft w:val="0"/>
      <w:marRight w:val="0"/>
      <w:marTop w:val="0"/>
      <w:marBottom w:val="0"/>
      <w:divBdr>
        <w:top w:val="none" w:sz="0" w:space="0" w:color="auto"/>
        <w:left w:val="none" w:sz="0" w:space="0" w:color="auto"/>
        <w:bottom w:val="none" w:sz="0" w:space="0" w:color="auto"/>
        <w:right w:val="none" w:sz="0" w:space="0" w:color="auto"/>
      </w:divBdr>
    </w:div>
    <w:div w:id="775054814">
      <w:bodyDiv w:val="1"/>
      <w:marLeft w:val="0"/>
      <w:marRight w:val="0"/>
      <w:marTop w:val="0"/>
      <w:marBottom w:val="0"/>
      <w:divBdr>
        <w:top w:val="none" w:sz="0" w:space="0" w:color="auto"/>
        <w:left w:val="none" w:sz="0" w:space="0" w:color="auto"/>
        <w:bottom w:val="none" w:sz="0" w:space="0" w:color="auto"/>
        <w:right w:val="none" w:sz="0" w:space="0" w:color="auto"/>
      </w:divBdr>
    </w:div>
    <w:div w:id="862060697">
      <w:bodyDiv w:val="1"/>
      <w:marLeft w:val="0"/>
      <w:marRight w:val="0"/>
      <w:marTop w:val="0"/>
      <w:marBottom w:val="0"/>
      <w:divBdr>
        <w:top w:val="none" w:sz="0" w:space="0" w:color="auto"/>
        <w:left w:val="none" w:sz="0" w:space="0" w:color="auto"/>
        <w:bottom w:val="none" w:sz="0" w:space="0" w:color="auto"/>
        <w:right w:val="none" w:sz="0" w:space="0" w:color="auto"/>
      </w:divBdr>
    </w:div>
    <w:div w:id="1185630024">
      <w:bodyDiv w:val="1"/>
      <w:marLeft w:val="0"/>
      <w:marRight w:val="0"/>
      <w:marTop w:val="0"/>
      <w:marBottom w:val="0"/>
      <w:divBdr>
        <w:top w:val="none" w:sz="0" w:space="0" w:color="auto"/>
        <w:left w:val="none" w:sz="0" w:space="0" w:color="auto"/>
        <w:bottom w:val="none" w:sz="0" w:space="0" w:color="auto"/>
        <w:right w:val="none" w:sz="0" w:space="0" w:color="auto"/>
      </w:divBdr>
    </w:div>
    <w:div w:id="1666515701">
      <w:bodyDiv w:val="1"/>
      <w:marLeft w:val="0"/>
      <w:marRight w:val="0"/>
      <w:marTop w:val="0"/>
      <w:marBottom w:val="0"/>
      <w:divBdr>
        <w:top w:val="none" w:sz="0" w:space="0" w:color="auto"/>
        <w:left w:val="none" w:sz="0" w:space="0" w:color="auto"/>
        <w:bottom w:val="none" w:sz="0" w:space="0" w:color="auto"/>
        <w:right w:val="none" w:sz="0" w:space="0" w:color="auto"/>
      </w:divBdr>
    </w:div>
    <w:div w:id="1745177336">
      <w:bodyDiv w:val="1"/>
      <w:marLeft w:val="0"/>
      <w:marRight w:val="0"/>
      <w:marTop w:val="0"/>
      <w:marBottom w:val="0"/>
      <w:divBdr>
        <w:top w:val="none" w:sz="0" w:space="0" w:color="auto"/>
        <w:left w:val="none" w:sz="0" w:space="0" w:color="auto"/>
        <w:bottom w:val="none" w:sz="0" w:space="0" w:color="auto"/>
        <w:right w:val="none" w:sz="0" w:space="0" w:color="auto"/>
      </w:divBdr>
    </w:div>
    <w:div w:id="1849976754">
      <w:bodyDiv w:val="1"/>
      <w:marLeft w:val="0"/>
      <w:marRight w:val="0"/>
      <w:marTop w:val="0"/>
      <w:marBottom w:val="0"/>
      <w:divBdr>
        <w:top w:val="none" w:sz="0" w:space="0" w:color="auto"/>
        <w:left w:val="none" w:sz="0" w:space="0" w:color="auto"/>
        <w:bottom w:val="none" w:sz="0" w:space="0" w:color="auto"/>
        <w:right w:val="none" w:sz="0" w:space="0" w:color="auto"/>
      </w:divBdr>
    </w:div>
    <w:div w:id="1859928752">
      <w:bodyDiv w:val="1"/>
      <w:marLeft w:val="0"/>
      <w:marRight w:val="0"/>
      <w:marTop w:val="0"/>
      <w:marBottom w:val="0"/>
      <w:divBdr>
        <w:top w:val="none" w:sz="0" w:space="0" w:color="auto"/>
        <w:left w:val="none" w:sz="0" w:space="0" w:color="auto"/>
        <w:bottom w:val="none" w:sz="0" w:space="0" w:color="auto"/>
        <w:right w:val="none" w:sz="0" w:space="0" w:color="auto"/>
      </w:divBdr>
    </w:div>
    <w:div w:id="1940915974">
      <w:bodyDiv w:val="1"/>
      <w:marLeft w:val="0"/>
      <w:marRight w:val="0"/>
      <w:marTop w:val="0"/>
      <w:marBottom w:val="0"/>
      <w:divBdr>
        <w:top w:val="none" w:sz="0" w:space="0" w:color="auto"/>
        <w:left w:val="none" w:sz="0" w:space="0" w:color="auto"/>
        <w:bottom w:val="none" w:sz="0" w:space="0" w:color="auto"/>
        <w:right w:val="none" w:sz="0" w:space="0" w:color="auto"/>
      </w:divBdr>
    </w:div>
    <w:div w:id="2121795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1.xml"/><Relationship Id="rId39" Type="http://schemas.openxmlformats.org/officeDocument/2006/relationships/image" Target="media/image7.jpeg"/><Relationship Id="rId21" Type="http://schemas.openxmlformats.org/officeDocument/2006/relationships/header" Target="header8.xml"/><Relationship Id="rId34" Type="http://schemas.openxmlformats.org/officeDocument/2006/relationships/oleObject" Target="embeddings/oleObject3.bin"/><Relationship Id="rId42" Type="http://schemas.openxmlformats.org/officeDocument/2006/relationships/header" Target="header13.xml"/><Relationship Id="rId47" Type="http://schemas.openxmlformats.org/officeDocument/2006/relationships/header" Target="header16.xml"/><Relationship Id="rId50" Type="http://schemas.openxmlformats.org/officeDocument/2006/relationships/header" Target="header18.xm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0.xml"/><Relationship Id="rId33" Type="http://schemas.openxmlformats.org/officeDocument/2006/relationships/image" Target="media/image4.emf"/><Relationship Id="rId38" Type="http://schemas.openxmlformats.org/officeDocument/2006/relationships/hyperlink" Target="SC_4_Operation_E.pdf" TargetMode="External"/><Relationship Id="rId46" Type="http://schemas.openxmlformats.org/officeDocument/2006/relationships/footer" Target="footer13.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header" Target="header12.xml"/><Relationship Id="rId41" Type="http://schemas.openxmlformats.org/officeDocument/2006/relationships/hyperlink" Target="http://en.wikipedia.org/wiki/Cache_%28computing%29" TargetMode="External"/><Relationship Id="rId54" Type="http://schemas.openxmlformats.org/officeDocument/2006/relationships/header" Target="header2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8.xml"/><Relationship Id="rId32" Type="http://schemas.openxmlformats.org/officeDocument/2006/relationships/oleObject" Target="embeddings/oleObject2.bin"/><Relationship Id="rId37" Type="http://schemas.openxmlformats.org/officeDocument/2006/relationships/image" Target="media/image6.jpeg"/><Relationship Id="rId40" Type="http://schemas.openxmlformats.org/officeDocument/2006/relationships/hyperlink" Target="SC_4_Operation_E.pdf" TargetMode="External"/><Relationship Id="rId45" Type="http://schemas.openxmlformats.org/officeDocument/2006/relationships/header" Target="header15.xml"/><Relationship Id="rId53" Type="http://schemas.openxmlformats.org/officeDocument/2006/relationships/header" Target="header20.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footer" Target="footer10.xml"/><Relationship Id="rId36" Type="http://schemas.openxmlformats.org/officeDocument/2006/relationships/oleObject" Target="embeddings/oleObject4.bin"/><Relationship Id="rId49" Type="http://schemas.openxmlformats.org/officeDocument/2006/relationships/footer" Target="footer14.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image" Target="media/image3.emf"/><Relationship Id="rId44" Type="http://schemas.openxmlformats.org/officeDocument/2006/relationships/footer" Target="footer12.xml"/><Relationship Id="rId52"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footer" Target="footer9.xml"/><Relationship Id="rId30" Type="http://schemas.openxmlformats.org/officeDocument/2006/relationships/footer" Target="footer11.xml"/><Relationship Id="rId35" Type="http://schemas.openxmlformats.org/officeDocument/2006/relationships/image" Target="media/image5.emf"/><Relationship Id="rId43" Type="http://schemas.openxmlformats.org/officeDocument/2006/relationships/header" Target="header14.xml"/><Relationship Id="rId48" Type="http://schemas.openxmlformats.org/officeDocument/2006/relationships/header" Target="header17.xml"/><Relationship Id="rId56"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footer" Target="footer15.xm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stabilit\standard\templates\s_rep_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EA3BC5-2AAB-47B1-AC01-E1D821074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s_rep_e.dot</Template>
  <TotalTime>0</TotalTime>
  <Pages>19</Pages>
  <Words>2724</Words>
  <Characters>17162</Characters>
  <Application>Microsoft Office Word</Application>
  <DocSecurity>0</DocSecurity>
  <Lines>143</Lines>
  <Paragraphs>39</Paragraphs>
  <ScaleCrop>false</ScaleCrop>
  <HeadingPairs>
    <vt:vector size="2" baseType="variant">
      <vt:variant>
        <vt:lpstr>Title</vt:lpstr>
      </vt:variant>
      <vt:variant>
        <vt:i4>1</vt:i4>
      </vt:variant>
    </vt:vector>
  </HeadingPairs>
  <TitlesOfParts>
    <vt:vector size="1" baseType="lpstr">
      <vt:lpstr>Title</vt:lpstr>
    </vt:vector>
  </TitlesOfParts>
  <Company> STABILIT Informatik AG</Company>
  <LinksUpToDate>false</LinksUpToDate>
  <CharactersWithSpaces>19847</CharactersWithSpaces>
  <SharedDoc>false</SharedDoc>
  <HLinks>
    <vt:vector size="36" baseType="variant">
      <vt:variant>
        <vt:i4>5832820</vt:i4>
      </vt:variant>
      <vt:variant>
        <vt:i4>228</vt:i4>
      </vt:variant>
      <vt:variant>
        <vt:i4>0</vt:i4>
      </vt:variant>
      <vt:variant>
        <vt:i4>5</vt:i4>
      </vt:variant>
      <vt:variant>
        <vt:lpwstr>SC_4_Operation_E.doc</vt:lpwstr>
      </vt:variant>
      <vt:variant>
        <vt:lpwstr/>
      </vt:variant>
      <vt:variant>
        <vt:i4>4718719</vt:i4>
      </vt:variant>
      <vt:variant>
        <vt:i4>225</vt:i4>
      </vt:variant>
      <vt:variant>
        <vt:i4>0</vt:i4>
      </vt:variant>
      <vt:variant>
        <vt:i4>5</vt:i4>
      </vt:variant>
      <vt:variant>
        <vt:lpwstr>SC_4_Operation_E.pdf</vt:lpwstr>
      </vt:variant>
      <vt:variant>
        <vt:lpwstr/>
      </vt:variant>
      <vt:variant>
        <vt:i4>4915304</vt:i4>
      </vt:variant>
      <vt:variant>
        <vt:i4>222</vt:i4>
      </vt:variant>
      <vt:variant>
        <vt:i4>0</vt:i4>
      </vt:variant>
      <vt:variant>
        <vt:i4>5</vt:i4>
      </vt:variant>
      <vt:variant>
        <vt:lpwstr/>
      </vt:variant>
      <vt:variant>
        <vt:lpwstr>_Deletion_of_a</vt:lpwstr>
      </vt:variant>
      <vt:variant>
        <vt:i4>589871</vt:i4>
      </vt:variant>
      <vt:variant>
        <vt:i4>219</vt:i4>
      </vt:variant>
      <vt:variant>
        <vt:i4>0</vt:i4>
      </vt:variant>
      <vt:variant>
        <vt:i4>5</vt:i4>
      </vt:variant>
      <vt:variant>
        <vt:lpwstr/>
      </vt:variant>
      <vt:variant>
        <vt:lpwstr>_Cache_coherence_problem</vt:lpwstr>
      </vt:variant>
      <vt:variant>
        <vt:i4>6619202</vt:i4>
      </vt:variant>
      <vt:variant>
        <vt:i4>216</vt:i4>
      </vt:variant>
      <vt:variant>
        <vt:i4>0</vt:i4>
      </vt:variant>
      <vt:variant>
        <vt:i4>5</vt:i4>
      </vt:variant>
      <vt:variant>
        <vt:lpwstr/>
      </vt:variant>
      <vt:variant>
        <vt:lpwstr>_Cache_Replacing_rules</vt:lpwstr>
      </vt:variant>
      <vt:variant>
        <vt:i4>20</vt:i4>
      </vt:variant>
      <vt:variant>
        <vt:i4>201</vt:i4>
      </vt:variant>
      <vt:variant>
        <vt:i4>0</vt:i4>
      </vt:variant>
      <vt:variant>
        <vt:i4>5</vt:i4>
      </vt:variant>
      <vt:variant>
        <vt:lpwstr/>
      </vt:variant>
      <vt:variant>
        <vt:lpwstr>_Replacing_rules</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V?.?, 09.03.96</dc:subject>
  <dc:creator>STABILIT Informatik AG _x000b_Joël Traber</dc:creator>
  <cp:keywords>Architecture, Cache Concept, Coherency Model</cp:keywords>
  <dc:description>This document describes the SC Cache Coherency Model.</dc:description>
  <cp:lastModifiedBy>JTraber</cp:lastModifiedBy>
  <cp:revision>225</cp:revision>
  <cp:lastPrinted>2012-05-14T12:40:00Z</cp:lastPrinted>
  <dcterms:created xsi:type="dcterms:W3CDTF">2012-06-12T09:57:00Z</dcterms:created>
  <dcterms:modified xsi:type="dcterms:W3CDTF">2012-06-18T12:24:00Z</dcterms:modified>
</cp:coreProperties>
</file>